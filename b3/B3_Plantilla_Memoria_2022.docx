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06E3" w:rsidRPr="00071A14" w:rsidRDefault="00636F22" w:rsidP="004B5557">
      <w:pPr>
        <w:pStyle w:val="TOCTitleV4"/>
        <w:rPr>
          <w:lang w:val="es-ES_tradnl"/>
        </w:rPr>
      </w:pPr>
      <w:r>
        <w:rPr>
          <w:noProof/>
          <w:lang w:val="es-ES" w:eastAsia="es-ES"/>
        </w:rPr>
        <w:pict>
          <v:group id="Group 76" o:spid="_x0000_s1026" style="position:absolute;left:0;text-align:left;margin-left:0;margin-top:0;width:564.75pt;height:799.05pt;z-index:25165772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" o:allowincell="f">
            <v:rect id="Rectangle 77" o:spid="_x0000_s1027" style="position:absolute;left:321;top:411;width:11600;height:150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rect id="Rectangle 87" o:spid="_x0000_s1028" style="position:absolute;left:350;top:14683;width:11537;height:7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" fillcolor="#953735" stroked="f">
              <v:textbox>
                <w:txbxContent>
                  <w:p w:rsidR="000E53A1" w:rsidRPr="000D4CD7" w:rsidRDefault="000E53A1" w:rsidP="000D4CD7">
                    <w:pPr>
                      <w:pStyle w:val="Sinespaciado"/>
                      <w:jc w:val="center"/>
                      <w:rPr>
                        <w:color w:val="FFFFFF"/>
                        <w:spacing w:val="60"/>
                        <w:sz w:val="28"/>
                        <w:szCs w:val="28"/>
                        <w:lang w:val="es-ES"/>
                      </w:rPr>
                    </w:pPr>
                    <w:r w:rsidRPr="000D4CD7">
                      <w:rPr>
                        <w:color w:val="FFFFFF"/>
                        <w:spacing w:val="60"/>
                        <w:sz w:val="28"/>
                        <w:szCs w:val="28"/>
                        <w:lang w:val="es-ES"/>
                      </w:rPr>
                      <w:t>Departamento de Ingeniería Telemática y Electrónica</w:t>
                    </w:r>
                  </w:p>
                  <w:p w:rsidR="000E53A1" w:rsidRPr="009C6947" w:rsidRDefault="000E53A1" w:rsidP="000D4CD7">
                    <w:pPr>
                      <w:pStyle w:val="Sinespaciado"/>
                      <w:jc w:val="center"/>
                      <w:rPr>
                        <w:smallCaps/>
                        <w:color w:val="FFFFFF"/>
                        <w:spacing w:val="60"/>
                        <w:sz w:val="28"/>
                        <w:szCs w:val="28"/>
                        <w:lang w:val="es-ES"/>
                      </w:rPr>
                    </w:pPr>
                    <w:r w:rsidRPr="000D4CD7">
                      <w:rPr>
                        <w:color w:val="FFFFFF"/>
                        <w:spacing w:val="60"/>
                        <w:sz w:val="28"/>
                        <w:szCs w:val="28"/>
                        <w:lang w:val="es-ES"/>
                      </w:rPr>
                      <w:t>Universidad Politécnica de Madrid</w:t>
                    </w:r>
                  </w:p>
                </w:txbxContent>
              </v:textbox>
            </v:rect>
            <v:rect id="Rectangle 86" o:spid="_x0000_s1029" style="position:absolute;left:9028;top:10710;width:2859;height:39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" fillcolor="#2787a0" strokecolor="#46aac5">
              <v:fill color2="#34b3d6" rotate="t" angle="180" colors="0 #2787a0;52429f #36b1d2;1 #34b3d6" focus="100%" type="gradient">
                <o:fill v:ext="view" type="gradientUnscaled"/>
              </v:fill>
            </v:rect>
            <v:rect id="Rectangle 85" o:spid="_x0000_s1030" style="position:absolute;left:350;top:10711;width:8631;height:39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" fillcolor="#9b2d2a" strokecolor="#be4b48">
              <v:fill color2="#ce3b37" rotate="t" angle="180" colors="0 #9b2d2a;52429f #cb3d3a;1 #ce3b37" focus="100%" type="gradient">
                <o:fill v:ext="view" type="gradientUnscaled"/>
              </v:fill>
            </v:rect>
            <v:rect id="Rectangle 82" o:spid="_x0000_s1031" style="position:absolute;left:9028;top:9607;width:2860;height:10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" fillcolor="#953735" stroked="f">
              <v:textbox>
                <w:txbxContent>
                  <w:p w:rsidR="000E53A1" w:rsidRPr="0008082E" w:rsidRDefault="000E53A1">
                    <w:pPr>
                      <w:pStyle w:val="Sinespaciado"/>
                      <w:rPr>
                        <w:rFonts w:ascii="Cambria" w:eastAsia="Times New Roman" w:hAnsi="Cambria"/>
                        <w:color w:val="DBE5F1"/>
                        <w:sz w:val="56"/>
                        <w:szCs w:val="56"/>
                      </w:rPr>
                    </w:pPr>
                    <w:r>
                      <w:rPr>
                        <w:rFonts w:ascii="Cambria" w:eastAsia="Times New Roman" w:hAnsi="Cambria"/>
                        <w:sz w:val="56"/>
                        <w:szCs w:val="56"/>
                      </w:rPr>
                      <w:t>2022-23</w:t>
                    </w:r>
                  </w:p>
                </w:txbxContent>
              </v:textbox>
            </v:rect>
            <v:rect id="Rectangle 81" o:spid="_x0000_s1032" style="position:absolute;left:6137;top:9607;width:2860;height:10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" fillcolor="#953735" stroked="f"/>
            <v:rect id="Rectangle 80" o:spid="_x0000_s1033" style="position:absolute;left:3245;top:9607;width:2860;height:10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" fillcolor="#953735" stroked="f"/>
            <v:rect id="Rectangle 79" o:spid="_x0000_s1034" style="position:absolute;left:354;top:9607;width:2860;height:10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" fillcolor="#953735" stroked="f"/>
            <v:rect id="Rectangle 84" o:spid="_x0000_s1035" style="position:absolute;left:9028;top:2263;width:2859;height:73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" fillcolor="#cb6c1d" strokecolor="#f69240">
              <v:fill color2="#ff8f26" rotate="t" angle="180" colors="0 #cb6c1d;52429f #ff8f2a;1 #ff8f26" focus="100%" type="gradient">
                <o:fill v:ext="view" type="gradientUnscaled"/>
              </v:fill>
            </v:rect>
            <v:rect id="Rectangle 83" o:spid="_x0000_s1036" style="position:absolute;left:354;top:2263;width:8643;height:73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" fillcolor="#769535" strokecolor="#98b954">
              <v:fill color2="#9cc746" rotate="t" angle="180" colors="0 #769535;52429f #9bc348;1 #9cc746" focus="100%" type="gradient">
                <o:fill v:ext="view" type="gradientUnscaled"/>
              </v:fill>
              <v:textbox inset="18pt,,18pt">
                <w:txbxContent>
                  <w:p w:rsidR="000E53A1" w:rsidRPr="00AE6F2B" w:rsidRDefault="000E53A1">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rsidR="000E53A1" w:rsidRPr="00AE6F2B" w:rsidRDefault="000E53A1">
                    <w:pPr>
                      <w:jc w:val="right"/>
                      <w:rPr>
                        <w:rFonts w:ascii="Cambria" w:eastAsia="Times New Roman" w:hAnsi="Cambria"/>
                        <w:color w:val="632423"/>
                        <w:sz w:val="72"/>
                        <w:szCs w:val="72"/>
                        <w:lang w:val="es-ES"/>
                      </w:rPr>
                    </w:pPr>
                  </w:p>
                  <w:p w:rsidR="000E53A1" w:rsidRPr="00AE6F2B" w:rsidRDefault="000E53A1">
                    <w:pPr>
                      <w:jc w:val="right"/>
                      <w:rPr>
                        <w:sz w:val="40"/>
                        <w:szCs w:val="40"/>
                        <w:lang w:val="es-ES"/>
                      </w:rPr>
                    </w:pPr>
                  </w:p>
                  <w:p w:rsidR="000E53A1" w:rsidRPr="003E6C8E" w:rsidRDefault="000E53A1" w:rsidP="003E6C8E">
                    <w:pPr>
                      <w:jc w:val="right"/>
                      <w:rPr>
                        <w:sz w:val="40"/>
                        <w:szCs w:val="40"/>
                        <w:lang w:val="es-ES"/>
                      </w:rPr>
                    </w:pPr>
                    <w:r w:rsidRPr="003E6C8E">
                      <w:rPr>
                        <w:sz w:val="40"/>
                        <w:szCs w:val="40"/>
                        <w:lang w:val="es-ES"/>
                      </w:rPr>
                      <w:t>Integración y desarrollo de</w:t>
                    </w:r>
                  </w:p>
                  <w:p w:rsidR="000E53A1" w:rsidRPr="003E6C8E" w:rsidRDefault="000E53A1" w:rsidP="003E6C8E">
                    <w:pPr>
                      <w:jc w:val="right"/>
                      <w:rPr>
                        <w:sz w:val="40"/>
                        <w:szCs w:val="40"/>
                        <w:lang w:val="es-ES"/>
                      </w:rPr>
                    </w:pPr>
                    <w:r w:rsidRPr="003E6C8E">
                      <w:rPr>
                        <w:sz w:val="40"/>
                        <w:szCs w:val="40"/>
                        <w:lang w:val="es-ES"/>
                      </w:rPr>
                      <w:t>una aplicación:</w:t>
                    </w:r>
                  </w:p>
                  <w:p w:rsidR="000E53A1" w:rsidRDefault="000E53A1">
                    <w:pPr>
                      <w:jc w:val="right"/>
                      <w:rPr>
                        <w:sz w:val="40"/>
                        <w:szCs w:val="40"/>
                        <w:lang w:val="es-ES"/>
                      </w:rPr>
                    </w:pPr>
                    <w:r w:rsidRPr="003E6C8E">
                      <w:rPr>
                        <w:sz w:val="40"/>
                        <w:szCs w:val="40"/>
                        <w:lang w:val="es-ES"/>
                      </w:rPr>
                      <w:t>Sintonizador de Frecuencia Modulada (FM)</w:t>
                    </w:r>
                  </w:p>
                  <w:p w:rsidR="000E53A1" w:rsidRPr="00CB3345" w:rsidRDefault="000E53A1">
                    <w:pPr>
                      <w:jc w:val="right"/>
                      <w:rPr>
                        <w:sz w:val="28"/>
                        <w:szCs w:val="28"/>
                        <w:lang w:val="es-ES"/>
                      </w:rPr>
                    </w:pPr>
                    <w:r w:rsidRPr="00CB3345">
                      <w:rPr>
                        <w:sz w:val="28"/>
                        <w:szCs w:val="28"/>
                        <w:lang w:val="es-ES"/>
                      </w:rPr>
                      <w:t>Alumno</w:t>
                    </w:r>
                    <w:r>
                      <w:rPr>
                        <w:sz w:val="28"/>
                        <w:szCs w:val="28"/>
                        <w:lang w:val="es-ES"/>
                      </w:rPr>
                      <w:t>s</w:t>
                    </w:r>
                    <w:r w:rsidRPr="00CB3345">
                      <w:rPr>
                        <w:sz w:val="28"/>
                        <w:szCs w:val="28"/>
                        <w:lang w:val="es-ES"/>
                      </w:rPr>
                      <w:t>:</w:t>
                    </w:r>
                  </w:p>
                  <w:p w:rsidR="000E53A1" w:rsidRPr="00766529" w:rsidRDefault="000E53A1">
                    <w:pPr>
                      <w:jc w:val="right"/>
                      <w:rPr>
                        <w:i/>
                        <w:sz w:val="28"/>
                        <w:szCs w:val="28"/>
                        <w:lang w:val="es-ES"/>
                      </w:rPr>
                    </w:pPr>
                    <w:r w:rsidRPr="00766529">
                      <w:rPr>
                        <w:i/>
                        <w:sz w:val="28"/>
                        <w:szCs w:val="28"/>
                        <w:lang w:val="es-ES"/>
                      </w:rPr>
                      <w:t>MARCE GONZALEZ</w:t>
                    </w:r>
                    <w:r>
                      <w:rPr>
                        <w:i/>
                        <w:sz w:val="28"/>
                        <w:szCs w:val="28"/>
                        <w:lang w:val="es-ES"/>
                      </w:rPr>
                      <w:t xml:space="preserve"> GARCIA</w:t>
                    </w:r>
                  </w:p>
                  <w:p w:rsidR="000E53A1" w:rsidRPr="00766529" w:rsidRDefault="000E53A1" w:rsidP="003E6C8E">
                    <w:pPr>
                      <w:jc w:val="right"/>
                      <w:rPr>
                        <w:i/>
                        <w:sz w:val="28"/>
                        <w:szCs w:val="28"/>
                        <w:lang w:val="es-ES"/>
                      </w:rPr>
                    </w:pPr>
                    <w:r w:rsidRPr="00766529">
                      <w:rPr>
                        <w:i/>
                        <w:sz w:val="28"/>
                        <w:szCs w:val="28"/>
                        <w:lang w:val="es-ES"/>
                      </w:rPr>
                      <w:t>MARCOS MONTOYA ALARCON</w:t>
                    </w:r>
                  </w:p>
                  <w:p w:rsidR="000E53A1" w:rsidRPr="00CB3345" w:rsidRDefault="000E53A1">
                    <w:pPr>
                      <w:jc w:val="right"/>
                      <w:rPr>
                        <w:sz w:val="28"/>
                        <w:szCs w:val="28"/>
                        <w:lang w:val="es-ES"/>
                      </w:rPr>
                    </w:pPr>
                  </w:p>
                  <w:p w:rsidR="000E53A1" w:rsidRPr="00CB3345" w:rsidRDefault="000E53A1">
                    <w:pPr>
                      <w:jc w:val="right"/>
                      <w:rPr>
                        <w:color w:val="FFFFFF"/>
                        <w:sz w:val="28"/>
                        <w:szCs w:val="28"/>
                        <w:lang w:val="es-ES"/>
                      </w:rPr>
                    </w:pPr>
                    <w:r w:rsidRPr="00CB3345">
                      <w:rPr>
                        <w:sz w:val="28"/>
                        <w:szCs w:val="28"/>
                        <w:lang w:val="es-ES"/>
                      </w:rPr>
                      <w:t>Puesto Nº: x</w:t>
                    </w:r>
                  </w:p>
                </w:txbxContent>
              </v:textbox>
            </v:rect>
            <v:rect id="Rectangle 78" o:spid="_x0000_s1037" style="position:absolute;left:350;top:440;width:11537;height:17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" fillcolor="#953735" stroked="f">
              <v:textbox inset="18pt,,18pt">
                <w:txbxContent>
                  <w:p w:rsidR="000E53A1" w:rsidRPr="0008082E" w:rsidRDefault="000E53A1">
                    <w:pPr>
                      <w:pStyle w:val="Sinespaciado"/>
                      <w:rPr>
                        <w:smallCaps/>
                        <w:color w:val="FFFFFF"/>
                        <w:sz w:val="44"/>
                        <w:szCs w:val="44"/>
                        <w:lang w:val="es-ES"/>
                      </w:rPr>
                    </w:pPr>
                  </w:p>
                </w:txbxContent>
              </v:textbox>
            </v:rect>
            <w10:wrap anchorx="page" anchory="page"/>
          </v:group>
        </w:pict>
      </w:r>
      <w:r w:rsidR="0008082E" w:rsidRPr="00071A14">
        <w:rPr>
          <w:lang w:val="es-ES_tradnl"/>
        </w:rPr>
        <w:br w:type="page"/>
      </w:r>
      <w:r w:rsidR="00071A14" w:rsidRPr="00071A14">
        <w:rPr>
          <w:lang w:val="es-ES_tradnl"/>
        </w:rPr>
        <w:lastRenderedPageBreak/>
        <w:t>Índice</w:t>
      </w:r>
      <w:r w:rsidR="00AE6F2B" w:rsidRPr="00071A14">
        <w:rPr>
          <w:lang w:val="es-ES_tradnl"/>
        </w:rPr>
        <w:t xml:space="preserve"> del documento</w:t>
      </w:r>
    </w:p>
    <w:bookmarkStart w:id="0" w:name="_Toc445525698"/>
    <w:bookmarkStart w:id="1" w:name="_Toc29958605"/>
    <w:p w:rsidR="00045021" w:rsidRDefault="00636F22">
      <w:pPr>
        <w:pStyle w:val="TDC1"/>
        <w:rPr>
          <w:rFonts w:asciiTheme="minorHAnsi" w:eastAsiaTheme="minorEastAsia" w:hAnsiTheme="minorHAnsi" w:cstheme="minorBidi"/>
          <w:b w:val="0"/>
          <w:caps w:val="0"/>
          <w:noProof/>
          <w:szCs w:val="22"/>
          <w:lang w:eastAsia="en-GB"/>
        </w:rPr>
      </w:pPr>
      <w:r w:rsidRPr="00636F22">
        <w:rPr>
          <w:lang w:val="es-ES_tradnl"/>
        </w:rPr>
        <w:fldChar w:fldCharType="begin"/>
      </w:r>
      <w:r w:rsidR="008406E3" w:rsidRPr="00071A14">
        <w:rPr>
          <w:lang w:val="es-ES_tradnl"/>
        </w:rPr>
        <w:instrText xml:space="preserve"> TOC \o "1-3" \h \z \u </w:instrText>
      </w:r>
      <w:r w:rsidRPr="00636F22">
        <w:rPr>
          <w:lang w:val="es-ES_tradnl"/>
        </w:rPr>
        <w:fldChar w:fldCharType="separate"/>
      </w:r>
      <w:hyperlink w:anchor="_Toc88129291" w:history="1">
        <w:r w:rsidR="00045021" w:rsidRPr="008F3326">
          <w:rPr>
            <w:rStyle w:val="Hipervnculo"/>
            <w:noProof/>
            <w:lang w:val="es-ES_tradnl"/>
          </w:rPr>
          <w:t>1</w:t>
        </w:r>
        <w:r w:rsidR="00045021">
          <w:rPr>
            <w:rFonts w:asciiTheme="minorHAnsi" w:eastAsiaTheme="minorEastAsia" w:hAnsiTheme="minorHAnsi" w:cstheme="minorBidi"/>
            <w:b w:val="0"/>
            <w:caps w:val="0"/>
            <w:noProof/>
            <w:szCs w:val="22"/>
            <w:lang w:eastAsia="en-GB"/>
          </w:rPr>
          <w:tab/>
        </w:r>
        <w:r w:rsidR="00045021" w:rsidRPr="008F3326">
          <w:rPr>
            <w:rStyle w:val="Hipervnculo"/>
            <w:noProof/>
            <w:lang w:val="es-ES_tradnl"/>
          </w:rPr>
          <w:t>Objetivos de la PRÁCTICA</w:t>
        </w:r>
        <w:r w:rsidR="00045021">
          <w:rPr>
            <w:noProof/>
            <w:webHidden/>
          </w:rPr>
          <w:tab/>
        </w:r>
        <w:r>
          <w:rPr>
            <w:noProof/>
            <w:webHidden/>
          </w:rPr>
          <w:fldChar w:fldCharType="begin"/>
        </w:r>
        <w:r w:rsidR="00045021">
          <w:rPr>
            <w:noProof/>
            <w:webHidden/>
          </w:rPr>
          <w:instrText xml:space="preserve"> PAGEREF _Toc88129291 \h </w:instrText>
        </w:r>
        <w:r>
          <w:rPr>
            <w:noProof/>
            <w:webHidden/>
          </w:rPr>
        </w:r>
        <w:r>
          <w:rPr>
            <w:noProof/>
            <w:webHidden/>
          </w:rPr>
          <w:fldChar w:fldCharType="separate"/>
        </w:r>
        <w:r w:rsidR="00895E13">
          <w:rPr>
            <w:noProof/>
            <w:webHidden/>
          </w:rPr>
          <w:t>2</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2" w:history="1">
        <w:r w:rsidR="00045021" w:rsidRPr="008F3326">
          <w:rPr>
            <w:rStyle w:val="Hipervnculo"/>
            <w:noProof/>
            <w:lang w:val="es-ES"/>
          </w:rPr>
          <w:t>1.1</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Resumen de los objetivos de la práctica realizada</w:t>
        </w:r>
        <w:r w:rsidR="00045021">
          <w:rPr>
            <w:noProof/>
            <w:webHidden/>
          </w:rPr>
          <w:tab/>
        </w:r>
        <w:r>
          <w:rPr>
            <w:noProof/>
            <w:webHidden/>
          </w:rPr>
          <w:fldChar w:fldCharType="begin"/>
        </w:r>
        <w:r w:rsidR="00045021">
          <w:rPr>
            <w:noProof/>
            <w:webHidden/>
          </w:rPr>
          <w:instrText xml:space="preserve"> PAGEREF _Toc88129292 \h </w:instrText>
        </w:r>
        <w:r>
          <w:rPr>
            <w:noProof/>
            <w:webHidden/>
          </w:rPr>
        </w:r>
        <w:r>
          <w:rPr>
            <w:noProof/>
            <w:webHidden/>
          </w:rPr>
          <w:fldChar w:fldCharType="separate"/>
        </w:r>
        <w:r w:rsidR="00895E13">
          <w:rPr>
            <w:noProof/>
            <w:webHidden/>
          </w:rPr>
          <w:t>2</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3" w:history="1">
        <w:r w:rsidR="00045021" w:rsidRPr="008F3326">
          <w:rPr>
            <w:rStyle w:val="Hipervnculo"/>
            <w:noProof/>
            <w:lang w:val="es-ES"/>
          </w:rPr>
          <w:t>1.2</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Acrónimos utilizados</w:t>
        </w:r>
        <w:r w:rsidR="00045021">
          <w:rPr>
            <w:noProof/>
            <w:webHidden/>
          </w:rPr>
          <w:tab/>
        </w:r>
        <w:r>
          <w:rPr>
            <w:noProof/>
            <w:webHidden/>
          </w:rPr>
          <w:fldChar w:fldCharType="begin"/>
        </w:r>
        <w:r w:rsidR="00045021">
          <w:rPr>
            <w:noProof/>
            <w:webHidden/>
          </w:rPr>
          <w:instrText xml:space="preserve"> PAGEREF _Toc88129293 \h </w:instrText>
        </w:r>
        <w:r>
          <w:rPr>
            <w:noProof/>
            <w:webHidden/>
          </w:rPr>
        </w:r>
        <w:r>
          <w:rPr>
            <w:noProof/>
            <w:webHidden/>
          </w:rPr>
          <w:fldChar w:fldCharType="separate"/>
        </w:r>
        <w:r w:rsidR="00895E13">
          <w:rPr>
            <w:noProof/>
            <w:webHidden/>
          </w:rPr>
          <w:t>2</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4" w:history="1">
        <w:r w:rsidR="00045021" w:rsidRPr="008F3326">
          <w:rPr>
            <w:rStyle w:val="Hipervnculo"/>
            <w:noProof/>
            <w:lang w:val="es-ES"/>
          </w:rPr>
          <w:t>1.3</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Tiempo empleado en la realización de la práctica.</w:t>
        </w:r>
        <w:r w:rsidR="00045021">
          <w:rPr>
            <w:noProof/>
            <w:webHidden/>
          </w:rPr>
          <w:tab/>
        </w:r>
        <w:r>
          <w:rPr>
            <w:noProof/>
            <w:webHidden/>
          </w:rPr>
          <w:fldChar w:fldCharType="begin"/>
        </w:r>
        <w:r w:rsidR="00045021">
          <w:rPr>
            <w:noProof/>
            <w:webHidden/>
          </w:rPr>
          <w:instrText xml:space="preserve"> PAGEREF _Toc88129294 \h </w:instrText>
        </w:r>
        <w:r>
          <w:rPr>
            <w:noProof/>
            <w:webHidden/>
          </w:rPr>
        </w:r>
        <w:r>
          <w:rPr>
            <w:noProof/>
            <w:webHidden/>
          </w:rPr>
          <w:fldChar w:fldCharType="separate"/>
        </w:r>
        <w:r w:rsidR="00895E13">
          <w:rPr>
            <w:noProof/>
            <w:webHidden/>
          </w:rPr>
          <w:t>2</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5" w:history="1">
        <w:r w:rsidR="00045021" w:rsidRPr="008F3326">
          <w:rPr>
            <w:rStyle w:val="Hipervnculo"/>
            <w:noProof/>
            <w:lang w:val="es-ES"/>
          </w:rPr>
          <w:t>1.4</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Bibliografía utilizada</w:t>
        </w:r>
        <w:r w:rsidR="00045021">
          <w:rPr>
            <w:noProof/>
            <w:webHidden/>
          </w:rPr>
          <w:tab/>
        </w:r>
        <w:r>
          <w:rPr>
            <w:noProof/>
            <w:webHidden/>
          </w:rPr>
          <w:fldChar w:fldCharType="begin"/>
        </w:r>
        <w:r w:rsidR="00045021">
          <w:rPr>
            <w:noProof/>
            <w:webHidden/>
          </w:rPr>
          <w:instrText xml:space="preserve"> PAGEREF _Toc88129295 \h </w:instrText>
        </w:r>
        <w:r>
          <w:rPr>
            <w:noProof/>
            <w:webHidden/>
          </w:rPr>
        </w:r>
        <w:r>
          <w:rPr>
            <w:noProof/>
            <w:webHidden/>
          </w:rPr>
          <w:fldChar w:fldCharType="separate"/>
        </w:r>
        <w:r w:rsidR="00895E13">
          <w:rPr>
            <w:noProof/>
            <w:webHidden/>
          </w:rPr>
          <w:t>3</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6" w:history="1">
        <w:r w:rsidR="00045021" w:rsidRPr="008F3326">
          <w:rPr>
            <w:rStyle w:val="Hipervnculo"/>
            <w:noProof/>
            <w:lang w:val="es-ES"/>
          </w:rPr>
          <w:t>1.5</w:t>
        </w:r>
        <w:r w:rsidR="00045021">
          <w:rPr>
            <w:rFonts w:asciiTheme="minorHAnsi" w:eastAsiaTheme="minorEastAsia" w:hAnsiTheme="minorHAnsi" w:cstheme="minorBidi"/>
            <w:b w:val="0"/>
            <w:noProof/>
            <w:szCs w:val="22"/>
            <w:lang w:eastAsia="en-GB"/>
          </w:rPr>
          <w:tab/>
        </w:r>
        <w:r w:rsidR="00045021" w:rsidRPr="008F3326">
          <w:rPr>
            <w:rStyle w:val="Hipervnculo"/>
            <w:noProof/>
            <w:lang w:val="es-ES"/>
          </w:rPr>
          <w:t>Autoevaluación.</w:t>
        </w:r>
        <w:r w:rsidR="00045021">
          <w:rPr>
            <w:noProof/>
            <w:webHidden/>
          </w:rPr>
          <w:tab/>
        </w:r>
        <w:r>
          <w:rPr>
            <w:noProof/>
            <w:webHidden/>
          </w:rPr>
          <w:fldChar w:fldCharType="begin"/>
        </w:r>
        <w:r w:rsidR="00045021">
          <w:rPr>
            <w:noProof/>
            <w:webHidden/>
          </w:rPr>
          <w:instrText xml:space="preserve"> PAGEREF _Toc88129296 \h </w:instrText>
        </w:r>
        <w:r>
          <w:rPr>
            <w:noProof/>
            <w:webHidden/>
          </w:rPr>
        </w:r>
        <w:r>
          <w:rPr>
            <w:noProof/>
            <w:webHidden/>
          </w:rPr>
          <w:fldChar w:fldCharType="separate"/>
        </w:r>
        <w:r w:rsidR="00895E13">
          <w:rPr>
            <w:noProof/>
            <w:webHidden/>
          </w:rPr>
          <w:t>3</w:t>
        </w:r>
        <w:r>
          <w:rPr>
            <w:noProof/>
            <w:webHidden/>
          </w:rPr>
          <w:fldChar w:fldCharType="end"/>
        </w:r>
      </w:hyperlink>
    </w:p>
    <w:p w:rsidR="00045021" w:rsidRDefault="00636F22">
      <w:pPr>
        <w:pStyle w:val="TDC1"/>
        <w:rPr>
          <w:rFonts w:asciiTheme="minorHAnsi" w:eastAsiaTheme="minorEastAsia" w:hAnsiTheme="minorHAnsi" w:cstheme="minorBidi"/>
          <w:b w:val="0"/>
          <w:caps w:val="0"/>
          <w:noProof/>
          <w:szCs w:val="22"/>
          <w:lang w:eastAsia="en-GB"/>
        </w:rPr>
      </w:pPr>
      <w:hyperlink w:anchor="_Toc88129297" w:history="1">
        <w:r w:rsidR="00045021" w:rsidRPr="008F3326">
          <w:rPr>
            <w:rStyle w:val="Hipervnculo"/>
            <w:noProof/>
            <w:lang w:val="es-ES_tradnl" w:eastAsia="ja-JP"/>
          </w:rPr>
          <w:t>2</w:t>
        </w:r>
        <w:r w:rsidR="00045021">
          <w:rPr>
            <w:rFonts w:asciiTheme="minorHAnsi" w:eastAsiaTheme="minorEastAsia" w:hAnsiTheme="minorHAnsi" w:cstheme="minorBidi"/>
            <w:b w:val="0"/>
            <w:caps w:val="0"/>
            <w:noProof/>
            <w:szCs w:val="22"/>
            <w:lang w:eastAsia="en-GB"/>
          </w:rPr>
          <w:tab/>
        </w:r>
        <w:r w:rsidR="00045021" w:rsidRPr="008F3326">
          <w:rPr>
            <w:rStyle w:val="Hipervnculo"/>
            <w:noProof/>
            <w:lang w:val="es-ES_tradnl" w:eastAsia="ko-KR"/>
          </w:rPr>
          <w:t>RECURSOS UTILIZADOS DEL MICROCONTROLADOR</w:t>
        </w:r>
        <w:r w:rsidR="00045021">
          <w:rPr>
            <w:noProof/>
            <w:webHidden/>
          </w:rPr>
          <w:tab/>
        </w:r>
        <w:r>
          <w:rPr>
            <w:noProof/>
            <w:webHidden/>
          </w:rPr>
          <w:fldChar w:fldCharType="begin"/>
        </w:r>
        <w:r w:rsidR="00045021">
          <w:rPr>
            <w:noProof/>
            <w:webHidden/>
          </w:rPr>
          <w:instrText xml:space="preserve"> PAGEREF _Toc88129297 \h </w:instrText>
        </w:r>
        <w:r>
          <w:rPr>
            <w:noProof/>
            <w:webHidden/>
          </w:rPr>
        </w:r>
        <w:r>
          <w:rPr>
            <w:noProof/>
            <w:webHidden/>
          </w:rPr>
          <w:fldChar w:fldCharType="separate"/>
        </w:r>
        <w:r w:rsidR="00895E13">
          <w:rPr>
            <w:noProof/>
            <w:webHidden/>
          </w:rPr>
          <w:t>5</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8" w:history="1">
        <w:r w:rsidR="00045021" w:rsidRPr="008F3326">
          <w:rPr>
            <w:rStyle w:val="Hipervnculo"/>
            <w:noProof/>
            <w:lang w:val="es-ES"/>
          </w:rPr>
          <w:t>2.1</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Diagrama de bloques hardware del sistema.</w:t>
        </w:r>
        <w:r w:rsidR="00045021">
          <w:rPr>
            <w:noProof/>
            <w:webHidden/>
          </w:rPr>
          <w:tab/>
        </w:r>
        <w:r>
          <w:rPr>
            <w:noProof/>
            <w:webHidden/>
          </w:rPr>
          <w:fldChar w:fldCharType="begin"/>
        </w:r>
        <w:r w:rsidR="00045021">
          <w:rPr>
            <w:noProof/>
            <w:webHidden/>
          </w:rPr>
          <w:instrText xml:space="preserve"> PAGEREF _Toc88129298 \h </w:instrText>
        </w:r>
        <w:r>
          <w:rPr>
            <w:noProof/>
            <w:webHidden/>
          </w:rPr>
        </w:r>
        <w:r>
          <w:rPr>
            <w:noProof/>
            <w:webHidden/>
          </w:rPr>
          <w:fldChar w:fldCharType="separate"/>
        </w:r>
        <w:r w:rsidR="00895E13">
          <w:rPr>
            <w:noProof/>
            <w:webHidden/>
          </w:rPr>
          <w:t>5</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299" w:history="1">
        <w:r w:rsidR="00045021" w:rsidRPr="008F3326">
          <w:rPr>
            <w:rStyle w:val="Hipervnculo"/>
            <w:noProof/>
            <w:lang w:val="es-ES"/>
          </w:rPr>
          <w:t>2.2</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Cálculos realizados y justificación de la solución adoptada.</w:t>
        </w:r>
        <w:r w:rsidR="00045021">
          <w:rPr>
            <w:noProof/>
            <w:webHidden/>
          </w:rPr>
          <w:tab/>
        </w:r>
        <w:r>
          <w:rPr>
            <w:noProof/>
            <w:webHidden/>
          </w:rPr>
          <w:fldChar w:fldCharType="begin"/>
        </w:r>
        <w:r w:rsidR="00045021">
          <w:rPr>
            <w:noProof/>
            <w:webHidden/>
          </w:rPr>
          <w:instrText xml:space="preserve"> PAGEREF _Toc88129299 \h </w:instrText>
        </w:r>
        <w:r>
          <w:rPr>
            <w:noProof/>
            <w:webHidden/>
          </w:rPr>
        </w:r>
        <w:r>
          <w:rPr>
            <w:noProof/>
            <w:webHidden/>
          </w:rPr>
          <w:fldChar w:fldCharType="separate"/>
        </w:r>
        <w:r w:rsidR="00895E13">
          <w:rPr>
            <w:noProof/>
            <w:webHidden/>
          </w:rPr>
          <w:t>5</w:t>
        </w:r>
        <w:r>
          <w:rPr>
            <w:noProof/>
            <w:webHidden/>
          </w:rPr>
          <w:fldChar w:fldCharType="end"/>
        </w:r>
      </w:hyperlink>
    </w:p>
    <w:p w:rsidR="00045021" w:rsidRDefault="00636F22">
      <w:pPr>
        <w:pStyle w:val="TDC1"/>
        <w:rPr>
          <w:rFonts w:asciiTheme="minorHAnsi" w:eastAsiaTheme="minorEastAsia" w:hAnsiTheme="minorHAnsi" w:cstheme="minorBidi"/>
          <w:b w:val="0"/>
          <w:caps w:val="0"/>
          <w:noProof/>
          <w:szCs w:val="22"/>
          <w:lang w:eastAsia="en-GB"/>
        </w:rPr>
      </w:pPr>
      <w:hyperlink w:anchor="_Toc88129300" w:history="1">
        <w:r w:rsidR="00045021" w:rsidRPr="008F3326">
          <w:rPr>
            <w:rStyle w:val="Hipervnculo"/>
            <w:noProof/>
            <w:lang w:val="es-ES_tradnl" w:eastAsia="ja-JP"/>
          </w:rPr>
          <w:t>3</w:t>
        </w:r>
        <w:r w:rsidR="00045021">
          <w:rPr>
            <w:rFonts w:asciiTheme="minorHAnsi" w:eastAsiaTheme="minorEastAsia" w:hAnsiTheme="minorHAnsi" w:cstheme="minorBidi"/>
            <w:b w:val="0"/>
            <w:caps w:val="0"/>
            <w:noProof/>
            <w:szCs w:val="22"/>
            <w:lang w:eastAsia="en-GB"/>
          </w:rPr>
          <w:tab/>
        </w:r>
        <w:r w:rsidR="00045021" w:rsidRPr="008F3326">
          <w:rPr>
            <w:rStyle w:val="Hipervnculo"/>
            <w:noProof/>
            <w:lang w:val="es-ES_tradnl" w:eastAsia="ja-JP"/>
          </w:rPr>
          <w:t>SOFTWARE</w:t>
        </w:r>
        <w:r w:rsidR="00045021">
          <w:rPr>
            <w:noProof/>
            <w:webHidden/>
          </w:rPr>
          <w:tab/>
        </w:r>
        <w:r>
          <w:rPr>
            <w:noProof/>
            <w:webHidden/>
          </w:rPr>
          <w:fldChar w:fldCharType="begin"/>
        </w:r>
        <w:r w:rsidR="00045021">
          <w:rPr>
            <w:noProof/>
            <w:webHidden/>
          </w:rPr>
          <w:instrText xml:space="preserve"> PAGEREF _Toc88129300 \h </w:instrText>
        </w:r>
        <w:r>
          <w:rPr>
            <w:noProof/>
            <w:webHidden/>
          </w:rPr>
        </w:r>
        <w:r>
          <w:rPr>
            <w:noProof/>
            <w:webHidden/>
          </w:rPr>
          <w:fldChar w:fldCharType="separate"/>
        </w:r>
        <w:r w:rsidR="00895E13">
          <w:rPr>
            <w:noProof/>
            <w:webHidden/>
          </w:rPr>
          <w:t>8</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301" w:history="1">
        <w:r w:rsidR="00045021" w:rsidRPr="008F3326">
          <w:rPr>
            <w:rStyle w:val="Hipervnculo"/>
            <w:noProof/>
            <w:lang w:val="es-ES"/>
          </w:rPr>
          <w:t>3.1</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Descripción de cada uno de los módulos del sistema</w:t>
        </w:r>
        <w:r w:rsidR="00045021">
          <w:rPr>
            <w:noProof/>
            <w:webHidden/>
          </w:rPr>
          <w:tab/>
        </w:r>
        <w:r>
          <w:rPr>
            <w:noProof/>
            <w:webHidden/>
          </w:rPr>
          <w:fldChar w:fldCharType="begin"/>
        </w:r>
        <w:r w:rsidR="00045021">
          <w:rPr>
            <w:noProof/>
            <w:webHidden/>
          </w:rPr>
          <w:instrText xml:space="preserve"> PAGEREF _Toc88129301 \h </w:instrText>
        </w:r>
        <w:r>
          <w:rPr>
            <w:noProof/>
            <w:webHidden/>
          </w:rPr>
        </w:r>
        <w:r>
          <w:rPr>
            <w:noProof/>
            <w:webHidden/>
          </w:rPr>
          <w:fldChar w:fldCharType="separate"/>
        </w:r>
        <w:r w:rsidR="00895E13">
          <w:rPr>
            <w:noProof/>
            <w:webHidden/>
          </w:rPr>
          <w:t>8</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302" w:history="1">
        <w:r w:rsidR="00045021" w:rsidRPr="008F3326">
          <w:rPr>
            <w:rStyle w:val="Hipervnculo"/>
            <w:noProof/>
            <w:lang w:val="es-ES"/>
          </w:rPr>
          <w:t>3.2</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Descripción global del funcionamiento de la aplicación. Descripción del autómata con el comportamiento del software (si procede)</w:t>
        </w:r>
        <w:r w:rsidR="00045021">
          <w:rPr>
            <w:noProof/>
            <w:webHidden/>
          </w:rPr>
          <w:tab/>
        </w:r>
        <w:r>
          <w:rPr>
            <w:noProof/>
            <w:webHidden/>
          </w:rPr>
          <w:fldChar w:fldCharType="begin"/>
        </w:r>
        <w:r w:rsidR="00045021">
          <w:rPr>
            <w:noProof/>
            <w:webHidden/>
          </w:rPr>
          <w:instrText xml:space="preserve"> PAGEREF _Toc88129302 \h </w:instrText>
        </w:r>
        <w:r>
          <w:rPr>
            <w:noProof/>
            <w:webHidden/>
          </w:rPr>
        </w:r>
        <w:r>
          <w:rPr>
            <w:noProof/>
            <w:webHidden/>
          </w:rPr>
          <w:fldChar w:fldCharType="separate"/>
        </w:r>
        <w:r w:rsidR="00895E13">
          <w:rPr>
            <w:noProof/>
            <w:webHidden/>
          </w:rPr>
          <w:t>8</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303" w:history="1">
        <w:r w:rsidR="00045021" w:rsidRPr="008F3326">
          <w:rPr>
            <w:rStyle w:val="Hipervnculo"/>
            <w:noProof/>
            <w:lang w:val="es-ES"/>
          </w:rPr>
          <w:t>3.3</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Descripción de las rutinas más significativas que ha implementado.</w:t>
        </w:r>
        <w:r w:rsidR="00045021">
          <w:rPr>
            <w:noProof/>
            <w:webHidden/>
          </w:rPr>
          <w:tab/>
        </w:r>
        <w:r>
          <w:rPr>
            <w:noProof/>
            <w:webHidden/>
          </w:rPr>
          <w:fldChar w:fldCharType="begin"/>
        </w:r>
        <w:r w:rsidR="00045021">
          <w:rPr>
            <w:noProof/>
            <w:webHidden/>
          </w:rPr>
          <w:instrText xml:space="preserve"> PAGEREF _Toc88129303 \h </w:instrText>
        </w:r>
        <w:r>
          <w:rPr>
            <w:noProof/>
            <w:webHidden/>
          </w:rPr>
        </w:r>
        <w:r>
          <w:rPr>
            <w:noProof/>
            <w:webHidden/>
          </w:rPr>
          <w:fldChar w:fldCharType="separate"/>
        </w:r>
        <w:r w:rsidR="00895E13">
          <w:rPr>
            <w:noProof/>
            <w:webHidden/>
          </w:rPr>
          <w:t>12</w:t>
        </w:r>
        <w:r>
          <w:rPr>
            <w:noProof/>
            <w:webHidden/>
          </w:rPr>
          <w:fldChar w:fldCharType="end"/>
        </w:r>
      </w:hyperlink>
    </w:p>
    <w:p w:rsidR="00045021" w:rsidRDefault="00636F22">
      <w:pPr>
        <w:pStyle w:val="TDC1"/>
        <w:rPr>
          <w:rFonts w:asciiTheme="minorHAnsi" w:eastAsiaTheme="minorEastAsia" w:hAnsiTheme="minorHAnsi" w:cstheme="minorBidi"/>
          <w:b w:val="0"/>
          <w:caps w:val="0"/>
          <w:noProof/>
          <w:szCs w:val="22"/>
          <w:lang w:eastAsia="en-GB"/>
        </w:rPr>
      </w:pPr>
      <w:hyperlink w:anchor="_Toc88129304" w:history="1">
        <w:r w:rsidR="00045021" w:rsidRPr="008F3326">
          <w:rPr>
            <w:rStyle w:val="Hipervnculo"/>
            <w:noProof/>
            <w:lang w:val="es-ES_tradnl" w:eastAsia="ja-JP"/>
          </w:rPr>
          <w:t>4</w:t>
        </w:r>
        <w:r w:rsidR="00045021">
          <w:rPr>
            <w:rFonts w:asciiTheme="minorHAnsi" w:eastAsiaTheme="minorEastAsia" w:hAnsiTheme="minorHAnsi" w:cstheme="minorBidi"/>
            <w:b w:val="0"/>
            <w:caps w:val="0"/>
            <w:noProof/>
            <w:szCs w:val="22"/>
            <w:lang w:eastAsia="en-GB"/>
          </w:rPr>
          <w:tab/>
        </w:r>
        <w:r w:rsidR="00045021" w:rsidRPr="008F3326">
          <w:rPr>
            <w:rStyle w:val="Hipervnculo"/>
            <w:noProof/>
            <w:lang w:val="es-ES_tradnl" w:eastAsia="ja-JP"/>
          </w:rPr>
          <w:t>DEPURACION Y TEST</w:t>
        </w:r>
        <w:r w:rsidR="00045021">
          <w:rPr>
            <w:noProof/>
            <w:webHidden/>
          </w:rPr>
          <w:tab/>
        </w:r>
        <w:r>
          <w:rPr>
            <w:noProof/>
            <w:webHidden/>
          </w:rPr>
          <w:fldChar w:fldCharType="begin"/>
        </w:r>
        <w:r w:rsidR="00045021">
          <w:rPr>
            <w:noProof/>
            <w:webHidden/>
          </w:rPr>
          <w:instrText xml:space="preserve"> PAGEREF _Toc88129304 \h </w:instrText>
        </w:r>
        <w:r>
          <w:rPr>
            <w:noProof/>
            <w:webHidden/>
          </w:rPr>
        </w:r>
        <w:r>
          <w:rPr>
            <w:noProof/>
            <w:webHidden/>
          </w:rPr>
          <w:fldChar w:fldCharType="separate"/>
        </w:r>
        <w:r w:rsidR="00895E13">
          <w:rPr>
            <w:noProof/>
            <w:webHidden/>
          </w:rPr>
          <w:t>12</w:t>
        </w:r>
        <w:r>
          <w:rPr>
            <w:noProof/>
            <w:webHidden/>
          </w:rPr>
          <w:fldChar w:fldCharType="end"/>
        </w:r>
      </w:hyperlink>
    </w:p>
    <w:p w:rsidR="00045021" w:rsidRDefault="00636F22">
      <w:pPr>
        <w:pStyle w:val="TDC2"/>
        <w:rPr>
          <w:rFonts w:asciiTheme="minorHAnsi" w:eastAsiaTheme="minorEastAsia" w:hAnsiTheme="minorHAnsi" w:cstheme="minorBidi"/>
          <w:b w:val="0"/>
          <w:noProof/>
          <w:szCs w:val="22"/>
          <w:lang w:eastAsia="en-GB"/>
        </w:rPr>
      </w:pPr>
      <w:hyperlink w:anchor="_Toc88129305" w:history="1">
        <w:r w:rsidR="00045021" w:rsidRPr="008F3326">
          <w:rPr>
            <w:rStyle w:val="Hipervnculo"/>
            <w:noProof/>
            <w:lang w:val="es-ES"/>
          </w:rPr>
          <w:t>4.1</w:t>
        </w:r>
        <w:r w:rsidR="00045021">
          <w:rPr>
            <w:rFonts w:asciiTheme="minorHAnsi" w:eastAsiaTheme="minorEastAsia" w:hAnsiTheme="minorHAnsi" w:cstheme="minorBidi"/>
            <w:b w:val="0"/>
            <w:noProof/>
            <w:szCs w:val="22"/>
            <w:lang w:eastAsia="en-GB"/>
          </w:rPr>
          <w:tab/>
        </w:r>
        <w:r w:rsidR="00045021" w:rsidRPr="008F3326">
          <w:rPr>
            <w:rStyle w:val="Hipervnculo"/>
            <w:noProof/>
            <w:lang w:val="es-ES_tradnl"/>
          </w:rPr>
          <w:t>Pruebas realizadas.</w:t>
        </w:r>
        <w:r w:rsidR="00045021">
          <w:rPr>
            <w:noProof/>
            <w:webHidden/>
          </w:rPr>
          <w:tab/>
        </w:r>
        <w:r>
          <w:rPr>
            <w:noProof/>
            <w:webHidden/>
          </w:rPr>
          <w:fldChar w:fldCharType="begin"/>
        </w:r>
        <w:r w:rsidR="00045021">
          <w:rPr>
            <w:noProof/>
            <w:webHidden/>
          </w:rPr>
          <w:instrText xml:space="preserve"> PAGEREF _Toc88129305 \h </w:instrText>
        </w:r>
        <w:r>
          <w:rPr>
            <w:noProof/>
            <w:webHidden/>
          </w:rPr>
        </w:r>
        <w:r>
          <w:rPr>
            <w:noProof/>
            <w:webHidden/>
          </w:rPr>
          <w:fldChar w:fldCharType="separate"/>
        </w:r>
        <w:r w:rsidR="00895E13">
          <w:rPr>
            <w:noProof/>
            <w:webHidden/>
          </w:rPr>
          <w:t>14</w:t>
        </w:r>
        <w:r>
          <w:rPr>
            <w:noProof/>
            <w:webHidden/>
          </w:rPr>
          <w:fldChar w:fldCharType="end"/>
        </w:r>
      </w:hyperlink>
    </w:p>
    <w:p w:rsidR="00AC2D87" w:rsidRPr="00071A14" w:rsidRDefault="00636F22" w:rsidP="00C7226A">
      <w:pPr>
        <w:pStyle w:val="ParagraphV4"/>
        <w:rPr>
          <w:lang w:val="es-ES_tradnl"/>
        </w:rPr>
      </w:pPr>
      <w:r w:rsidRPr="00071A14">
        <w:rPr>
          <w:lang w:val="es-ES_tradnl"/>
        </w:rPr>
        <w:fldChar w:fldCharType="end"/>
      </w:r>
      <w:bookmarkStart w:id="2" w:name="_Toc222930726"/>
      <w:bookmarkEnd w:id="0"/>
      <w:bookmarkEnd w:id="1"/>
    </w:p>
    <w:p w:rsidR="008406E3" w:rsidRPr="00071A14" w:rsidRDefault="00AC2D87" w:rsidP="00904D66">
      <w:pPr>
        <w:pStyle w:val="ParagraphV4"/>
        <w:jc w:val="center"/>
        <w:rPr>
          <w:rFonts w:ascii="Calibri" w:hAnsi="Calibri"/>
          <w:sz w:val="22"/>
          <w:szCs w:val="22"/>
          <w:lang w:val="es-ES_tradnl"/>
        </w:rPr>
      </w:pPr>
      <w:r w:rsidRPr="00071A14">
        <w:rPr>
          <w:rFonts w:ascii="Calibri" w:hAnsi="Calibri"/>
          <w:b/>
          <w:lang w:val="es-ES_tradnl"/>
        </w:rPr>
        <w:br w:type="page"/>
      </w:r>
    </w:p>
    <w:p w:rsidR="00786ECA" w:rsidRPr="00071A14" w:rsidRDefault="00AE6F2B" w:rsidP="00D86488">
      <w:pPr>
        <w:pStyle w:val="Ttulo1"/>
        <w:ind w:left="0" w:firstLine="0"/>
        <w:rPr>
          <w:lang w:val="es-ES_tradnl"/>
        </w:rPr>
      </w:pPr>
      <w:bookmarkStart w:id="3" w:name="_Toc88129291"/>
      <w:bookmarkEnd w:id="2"/>
      <w:r w:rsidRPr="00071A14">
        <w:rPr>
          <w:lang w:val="es-ES_tradnl"/>
        </w:rPr>
        <w:lastRenderedPageBreak/>
        <w:t xml:space="preserve">Objetivos de la </w:t>
      </w:r>
      <w:r w:rsidR="00071A14" w:rsidRPr="00071A14">
        <w:rPr>
          <w:lang w:val="es-ES_tradnl"/>
        </w:rPr>
        <w:t>PRÁCTICA</w:t>
      </w:r>
      <w:bookmarkEnd w:id="3"/>
    </w:p>
    <w:p w:rsidR="00647CC5" w:rsidRPr="00071A14" w:rsidRDefault="002768DD" w:rsidP="00C7226A">
      <w:pPr>
        <w:rPr>
          <w:rFonts w:eastAsia="Batang"/>
          <w:color w:val="FFFFFF"/>
          <w:lang w:val="es-ES_tradnl" w:eastAsia="ko-KR"/>
        </w:rPr>
      </w:pPr>
      <w:r w:rsidRPr="00071A14">
        <w:rPr>
          <w:rFonts w:eastAsia="Batang"/>
          <w:color w:val="FFFFFF"/>
          <w:lang w:val="es-ES_tradnl" w:eastAsia="ko-KR"/>
        </w:rPr>
        <w:t>T</w:t>
      </w:r>
    </w:p>
    <w:p w:rsidR="00CE727D" w:rsidRPr="00CE727D" w:rsidRDefault="00AE6F2B" w:rsidP="004B5557">
      <w:pPr>
        <w:pStyle w:val="Ttulo2"/>
        <w:rPr>
          <w:lang w:val="es-ES_tradnl"/>
        </w:rPr>
      </w:pPr>
      <w:bookmarkStart w:id="4" w:name="_Toc231295178"/>
      <w:bookmarkStart w:id="5" w:name="_Toc88129292"/>
      <w:bookmarkEnd w:id="4"/>
      <w:r w:rsidRPr="00071A14">
        <w:rPr>
          <w:lang w:val="es-ES_tradnl"/>
        </w:rPr>
        <w:t>Resumen de los objetivos de la práctica realizada</w:t>
      </w:r>
      <w:bookmarkEnd w:id="5"/>
    </w:p>
    <w:p w:rsidR="00CE727D" w:rsidRDefault="008E5A79" w:rsidP="009B54F9">
      <w:pPr>
        <w:pStyle w:val="Prrafodelista"/>
        <w:numPr>
          <w:ilvl w:val="0"/>
          <w:numId w:val="41"/>
        </w:numPr>
        <w:rPr>
          <w:rFonts w:eastAsia="Batang"/>
          <w:lang w:val="es-ES_tradnl" w:eastAsia="ko-KR"/>
        </w:rPr>
      </w:pPr>
      <w:r>
        <w:rPr>
          <w:rFonts w:eastAsia="Batang"/>
          <w:lang w:val="es-ES_tradnl" w:eastAsia="ko-KR"/>
        </w:rPr>
        <w:t>Desarrollar un proyecto a partir del uso del sistema operativo CMSIS RTOSv2 (RTX).</w:t>
      </w:r>
    </w:p>
    <w:p w:rsidR="008E5A79" w:rsidRDefault="008E5A79" w:rsidP="009B54F9">
      <w:pPr>
        <w:pStyle w:val="Prrafodelista"/>
        <w:numPr>
          <w:ilvl w:val="0"/>
          <w:numId w:val="41"/>
        </w:numPr>
        <w:rPr>
          <w:rFonts w:eastAsia="Batang"/>
          <w:lang w:val="es-ES_tradnl" w:eastAsia="ko-KR"/>
        </w:rPr>
      </w:pPr>
      <w:r>
        <w:rPr>
          <w:rFonts w:eastAsia="Batang"/>
          <w:lang w:val="es-ES_tradnl" w:eastAsia="ko-KR"/>
        </w:rPr>
        <w:t>Construir la aplicación en torno a varios hilos/</w:t>
      </w:r>
      <w:proofErr w:type="spellStart"/>
      <w:r>
        <w:rPr>
          <w:rFonts w:eastAsia="Batang"/>
          <w:lang w:val="es-ES_tradnl" w:eastAsia="ko-KR"/>
        </w:rPr>
        <w:t>timers</w:t>
      </w:r>
      <w:proofErr w:type="spellEnd"/>
      <w:r>
        <w:rPr>
          <w:rFonts w:eastAsia="Batang"/>
          <w:lang w:val="es-ES_tradnl" w:eastAsia="ko-KR"/>
        </w:rPr>
        <w:t xml:space="preserve"> que trabajar simultáneamente y darán soporte a las funcionalidades del sistema.</w:t>
      </w:r>
    </w:p>
    <w:p w:rsidR="008E5A79" w:rsidRPr="008E5A79" w:rsidRDefault="008E5A79" w:rsidP="009B54F9">
      <w:pPr>
        <w:pStyle w:val="Prrafodelista"/>
        <w:numPr>
          <w:ilvl w:val="0"/>
          <w:numId w:val="41"/>
        </w:numPr>
        <w:rPr>
          <w:rFonts w:eastAsia="Batang"/>
          <w:lang w:val="es-ES_tradnl" w:eastAsia="ko-KR"/>
        </w:rPr>
      </w:pPr>
      <w:r>
        <w:rPr>
          <w:rFonts w:eastAsia="Batang"/>
          <w:lang w:val="es-ES_tradnl" w:eastAsia="ko-KR"/>
        </w:rPr>
        <w:t>G</w:t>
      </w:r>
      <w:r w:rsidRPr="00CE727D">
        <w:rPr>
          <w:rFonts w:eastAsia="Batang"/>
          <w:lang w:val="es-ES_tradnl" w:eastAsia="ko-KR"/>
        </w:rPr>
        <w:t xml:space="preserve">estionar </w:t>
      </w:r>
      <w:r>
        <w:rPr>
          <w:rFonts w:eastAsia="Batang"/>
          <w:lang w:val="es-ES_tradnl" w:eastAsia="ko-KR"/>
        </w:rPr>
        <w:t xml:space="preserve">e interactuar con </w:t>
      </w:r>
      <w:r w:rsidRPr="00CE727D">
        <w:rPr>
          <w:rFonts w:eastAsia="Batang"/>
          <w:lang w:val="es-ES_tradnl" w:eastAsia="ko-KR"/>
        </w:rPr>
        <w:t>un</w:t>
      </w:r>
      <w:r>
        <w:rPr>
          <w:rFonts w:eastAsia="Batang"/>
          <w:lang w:val="es-ES_tradnl" w:eastAsia="ko-KR"/>
        </w:rPr>
        <w:t xml:space="preserve"> circuito</w:t>
      </w:r>
      <w:r w:rsidRPr="00CE727D">
        <w:rPr>
          <w:rFonts w:eastAsia="Batang"/>
          <w:lang w:val="es-ES_tradnl" w:eastAsia="ko-KR"/>
        </w:rPr>
        <w:t xml:space="preserve"> sintonizador integrado de radio</w:t>
      </w:r>
      <w:r>
        <w:rPr>
          <w:rFonts w:eastAsia="Batang"/>
          <w:lang w:val="es-ES_tradnl" w:eastAsia="ko-KR"/>
        </w:rPr>
        <w:t xml:space="preserve"> (RDA5807M),</w:t>
      </w:r>
      <w:r w:rsidRPr="00CE727D">
        <w:rPr>
          <w:rFonts w:eastAsia="Batang"/>
          <w:lang w:val="es-ES_tradnl" w:eastAsia="ko-KR"/>
        </w:rPr>
        <w:t xml:space="preserve"> el cual trabaja en FM</w:t>
      </w:r>
      <w:r>
        <w:rPr>
          <w:rFonts w:eastAsia="Batang"/>
          <w:lang w:val="es-ES_tradnl" w:eastAsia="ko-KR"/>
        </w:rPr>
        <w:t>, conectado a un bus I2C.</w:t>
      </w:r>
    </w:p>
    <w:p w:rsidR="000D0ED7" w:rsidRDefault="000D0ED7" w:rsidP="009B54F9">
      <w:pPr>
        <w:pStyle w:val="Prrafodelista"/>
        <w:numPr>
          <w:ilvl w:val="0"/>
          <w:numId w:val="41"/>
        </w:numPr>
        <w:rPr>
          <w:rFonts w:eastAsia="Batang"/>
          <w:lang w:val="es-ES_tradnl" w:eastAsia="ko-KR"/>
        </w:rPr>
      </w:pPr>
      <w:r>
        <w:rPr>
          <w:rFonts w:eastAsia="Batang"/>
          <w:lang w:val="es-ES_tradnl" w:eastAsia="ko-KR"/>
        </w:rPr>
        <w:t>Ser capaz de configurar, inicializar y gestionar otros elementos disponibles de la tarjeta de aplicaciones (</w:t>
      </w:r>
      <w:proofErr w:type="spellStart"/>
      <w:r>
        <w:rPr>
          <w:rFonts w:eastAsia="Batang"/>
          <w:lang w:val="es-ES_tradnl" w:eastAsia="ko-KR"/>
        </w:rPr>
        <w:t>mbed</w:t>
      </w:r>
      <w:proofErr w:type="spellEnd"/>
      <w:r>
        <w:rPr>
          <w:rFonts w:eastAsia="Batang"/>
          <w:lang w:val="es-ES_tradnl" w:eastAsia="ko-KR"/>
        </w:rPr>
        <w:t xml:space="preserve"> </w:t>
      </w:r>
      <w:proofErr w:type="spellStart"/>
      <w:r>
        <w:rPr>
          <w:rFonts w:eastAsia="Batang"/>
          <w:lang w:val="es-ES_tradnl" w:eastAsia="ko-KR"/>
        </w:rPr>
        <w:t>App</w:t>
      </w:r>
      <w:proofErr w:type="spellEnd"/>
      <w:r>
        <w:rPr>
          <w:rFonts w:eastAsia="Batang"/>
          <w:lang w:val="es-ES_tradnl" w:eastAsia="ko-KR"/>
        </w:rPr>
        <w:t xml:space="preserve"> </w:t>
      </w:r>
      <w:proofErr w:type="spellStart"/>
      <w:r>
        <w:rPr>
          <w:rFonts w:eastAsia="Batang"/>
          <w:lang w:val="es-ES_tradnl" w:eastAsia="ko-KR"/>
        </w:rPr>
        <w:t>Board</w:t>
      </w:r>
      <w:proofErr w:type="spellEnd"/>
      <w:r>
        <w:rPr>
          <w:rFonts w:eastAsia="Batang"/>
          <w:lang w:val="es-ES_tradnl" w:eastAsia="ko-KR"/>
        </w:rPr>
        <w:t>):</w:t>
      </w:r>
    </w:p>
    <w:p w:rsidR="000D0ED7" w:rsidRDefault="000D0ED7" w:rsidP="000D0ED7">
      <w:pPr>
        <w:pStyle w:val="Prrafodelista"/>
        <w:rPr>
          <w:rFonts w:eastAsia="Batang"/>
          <w:lang w:val="es-ES_tradnl" w:eastAsia="ko-KR"/>
        </w:rPr>
      </w:pPr>
    </w:p>
    <w:p w:rsidR="000D0ED7" w:rsidRDefault="000D0ED7" w:rsidP="009B54F9">
      <w:pPr>
        <w:pStyle w:val="Prrafodelista"/>
        <w:numPr>
          <w:ilvl w:val="0"/>
          <w:numId w:val="42"/>
        </w:numPr>
        <w:rPr>
          <w:rFonts w:eastAsia="Batang"/>
          <w:lang w:val="es-ES_tradnl" w:eastAsia="ko-KR"/>
        </w:rPr>
      </w:pPr>
      <w:r>
        <w:rPr>
          <w:rFonts w:eastAsia="Batang"/>
          <w:lang w:val="es-ES_tradnl" w:eastAsia="ko-KR"/>
        </w:rPr>
        <w:t>Joystick  de 5 gestos para el control de la aplicación, conectado al GPIO.</w:t>
      </w:r>
    </w:p>
    <w:p w:rsidR="000D0ED7" w:rsidRDefault="008E5A79" w:rsidP="009B54F9">
      <w:pPr>
        <w:pStyle w:val="Prrafodelista"/>
        <w:numPr>
          <w:ilvl w:val="0"/>
          <w:numId w:val="42"/>
        </w:numPr>
        <w:rPr>
          <w:rFonts w:eastAsia="Batang"/>
          <w:lang w:val="es-ES_tradnl" w:eastAsia="ko-KR"/>
        </w:rPr>
      </w:pPr>
      <w:r>
        <w:rPr>
          <w:rFonts w:eastAsia="Batang"/>
          <w:lang w:val="es-ES_tradnl" w:eastAsia="ko-KR"/>
        </w:rPr>
        <w:t>Potenciómetro para el control del volumen, conectado a un canal del ADC.</w:t>
      </w:r>
    </w:p>
    <w:p w:rsidR="008E5A79" w:rsidRDefault="008E5A79" w:rsidP="009B54F9">
      <w:pPr>
        <w:pStyle w:val="Prrafodelista"/>
        <w:numPr>
          <w:ilvl w:val="0"/>
          <w:numId w:val="42"/>
        </w:numPr>
        <w:rPr>
          <w:rFonts w:eastAsia="Batang"/>
          <w:lang w:val="es-ES_tradnl" w:eastAsia="ko-KR"/>
        </w:rPr>
      </w:pPr>
      <w:r>
        <w:rPr>
          <w:rFonts w:eastAsia="Batang"/>
          <w:lang w:val="es-ES_tradnl" w:eastAsia="ko-KR"/>
        </w:rPr>
        <w:t xml:space="preserve">Zumbador conectado a una salida PWM de un </w:t>
      </w:r>
      <w:proofErr w:type="spellStart"/>
      <w:r>
        <w:rPr>
          <w:rFonts w:eastAsia="Batang"/>
          <w:lang w:val="es-ES_tradnl" w:eastAsia="ko-KR"/>
        </w:rPr>
        <w:t>Timer</w:t>
      </w:r>
      <w:proofErr w:type="spellEnd"/>
    </w:p>
    <w:p w:rsidR="008E5A79" w:rsidRDefault="008E5A79" w:rsidP="009B54F9">
      <w:pPr>
        <w:pStyle w:val="Prrafodelista"/>
        <w:numPr>
          <w:ilvl w:val="0"/>
          <w:numId w:val="42"/>
        </w:numPr>
        <w:rPr>
          <w:rFonts w:eastAsia="Batang"/>
          <w:lang w:val="es-ES_tradnl" w:eastAsia="ko-KR"/>
        </w:rPr>
      </w:pPr>
      <w:r>
        <w:rPr>
          <w:rFonts w:eastAsia="Batang"/>
          <w:lang w:val="es-ES_tradnl" w:eastAsia="ko-KR"/>
        </w:rPr>
        <w:t>Sensor de temperatura LM75B conectado a otro bus I2C.</w:t>
      </w:r>
    </w:p>
    <w:p w:rsidR="008E5A79" w:rsidRDefault="008E5A79" w:rsidP="009B54F9">
      <w:pPr>
        <w:pStyle w:val="Prrafodelista"/>
        <w:numPr>
          <w:ilvl w:val="0"/>
          <w:numId w:val="42"/>
        </w:numPr>
        <w:rPr>
          <w:rFonts w:eastAsia="Batang"/>
          <w:lang w:val="es-ES_tradnl" w:eastAsia="ko-KR"/>
        </w:rPr>
      </w:pPr>
      <w:r w:rsidRPr="008E5A79">
        <w:rPr>
          <w:rFonts w:eastAsia="Batang"/>
          <w:lang w:val="es-ES_tradnl" w:eastAsia="ko-KR"/>
        </w:rPr>
        <w:t>LCD para la visualización de datos conectado mediante SPI.</w:t>
      </w:r>
    </w:p>
    <w:p w:rsidR="009B54F9" w:rsidRDefault="009B54F9" w:rsidP="009B54F9">
      <w:pPr>
        <w:pStyle w:val="Prrafodelista"/>
        <w:ind w:left="1440"/>
        <w:rPr>
          <w:rFonts w:eastAsia="Batang"/>
          <w:lang w:val="es-ES_tradnl" w:eastAsia="ko-KR"/>
        </w:rPr>
      </w:pPr>
    </w:p>
    <w:p w:rsidR="008E5A79" w:rsidRPr="008E5A79" w:rsidRDefault="008E5A79" w:rsidP="009B54F9">
      <w:pPr>
        <w:pStyle w:val="Prrafodelista"/>
        <w:numPr>
          <w:ilvl w:val="0"/>
          <w:numId w:val="43"/>
        </w:numPr>
        <w:rPr>
          <w:rFonts w:eastAsia="Batang"/>
          <w:lang w:val="es-ES_tradnl" w:eastAsia="ko-KR"/>
        </w:rPr>
      </w:pPr>
      <w:r>
        <w:rPr>
          <w:rFonts w:eastAsia="Batang"/>
          <w:lang w:val="es-ES_tradnl" w:eastAsia="ko-KR"/>
        </w:rPr>
        <w:t>Incorporar un canal de comunicaciones serie conectado con el PC</w:t>
      </w:r>
      <w:r w:rsidR="00A573D7">
        <w:rPr>
          <w:rFonts w:eastAsia="Batang"/>
          <w:lang w:val="es-ES_tradnl" w:eastAsia="ko-KR"/>
        </w:rPr>
        <w:t xml:space="preserve"> con el USART</w:t>
      </w:r>
      <w:r>
        <w:rPr>
          <w:rFonts w:eastAsia="Batang"/>
          <w:lang w:val="es-ES_tradnl" w:eastAsia="ko-KR"/>
        </w:rPr>
        <w:t xml:space="preserve"> para visualizar tramas mediante la aplicación </w:t>
      </w:r>
      <w:proofErr w:type="spellStart"/>
      <w:r>
        <w:rPr>
          <w:rFonts w:eastAsia="Batang"/>
          <w:lang w:val="es-ES_tradnl" w:eastAsia="ko-KR"/>
        </w:rPr>
        <w:t>TeraTerm</w:t>
      </w:r>
      <w:proofErr w:type="spellEnd"/>
      <w:r>
        <w:rPr>
          <w:rFonts w:eastAsia="Batang"/>
          <w:lang w:val="es-ES_tradnl" w:eastAsia="ko-KR"/>
        </w:rPr>
        <w:t>.</w:t>
      </w:r>
    </w:p>
    <w:p w:rsidR="00FA6A5E" w:rsidRPr="00071A14" w:rsidRDefault="00D86488" w:rsidP="00F57C5D">
      <w:pPr>
        <w:pStyle w:val="Ttulo2"/>
        <w:rPr>
          <w:lang w:val="es-ES_tradnl"/>
        </w:rPr>
      </w:pPr>
      <w:bookmarkStart w:id="6" w:name="_Toc88129293"/>
      <w:r w:rsidRPr="00071A14">
        <w:rPr>
          <w:lang w:val="es-ES_tradnl"/>
        </w:rPr>
        <w:t>Acrónimos</w:t>
      </w:r>
      <w:r w:rsidR="00AE6F2B" w:rsidRPr="00071A14">
        <w:rPr>
          <w:lang w:val="es-ES_tradnl"/>
        </w:rPr>
        <w:t xml:space="preserve"> utilizados</w:t>
      </w:r>
      <w:bookmarkEnd w:id="6"/>
    </w:p>
    <w:p w:rsidR="00AE6F2B" w:rsidRPr="00071A14" w:rsidRDefault="00AE6F2B" w:rsidP="00AE6F2B">
      <w:pPr>
        <w:rPr>
          <w:lang w:val="es-ES_tradnl" w:eastAsia="ja-JP"/>
        </w:rPr>
      </w:pPr>
      <w:r w:rsidRPr="00071A14">
        <w:rPr>
          <w:lang w:val="es-ES_tradnl" w:eastAsia="ja-JP"/>
        </w:rPr>
        <w:t xml:space="preserve">Identifique los </w:t>
      </w:r>
      <w:r w:rsidR="00D86488" w:rsidRPr="00071A14">
        <w:rPr>
          <w:lang w:val="es-ES_tradnl" w:eastAsia="ja-JP"/>
        </w:rPr>
        <w:t>acrónimos</w:t>
      </w:r>
      <w:r w:rsidRPr="00071A14">
        <w:rPr>
          <w:lang w:val="es-ES_tradnl" w:eastAsia="ja-JP"/>
        </w:rPr>
        <w:t xml:space="preserve"> usados en su document</w:t>
      </w:r>
      <w:r w:rsidR="00D86488">
        <w:rPr>
          <w:lang w:val="es-ES_tradnl" w:eastAsia="ja-JP"/>
        </w:rPr>
        <w:t>o</w:t>
      </w:r>
      <w:r w:rsidRPr="00071A14">
        <w:rPr>
          <w:lang w:val="es-ES_tradnl" w:eastAsia="ja-JP"/>
        </w:rPr>
        <w:t>.</w:t>
      </w:r>
    </w:p>
    <w:p w:rsidR="00AE6F2B" w:rsidRPr="00071A14" w:rsidRDefault="00AE6F2B" w:rsidP="00AE6F2B">
      <w:pPr>
        <w:rPr>
          <w:lang w:val="es-ES_tradnl" w:eastAsia="ja-JP"/>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0"/>
        <w:gridCol w:w="7920"/>
      </w:tblGrid>
      <w:tr w:rsidR="00AE6F2B" w:rsidRPr="00071A14" w:rsidTr="00E05939">
        <w:tc>
          <w:tcPr>
            <w:tcW w:w="1560" w:type="dxa"/>
          </w:tcPr>
          <w:p w:rsidR="00AE6F2B" w:rsidRPr="00071A14" w:rsidRDefault="00AE6F2B" w:rsidP="00591041">
            <w:pPr>
              <w:pStyle w:val="TABLETXTCENPARAv4"/>
              <w:rPr>
                <w:rFonts w:eastAsia="Batang"/>
                <w:lang w:val="es-ES_tradnl" w:eastAsia="ko-KR"/>
              </w:rPr>
            </w:pPr>
            <w:r w:rsidRPr="00071A14">
              <w:rPr>
                <w:rFonts w:eastAsia="Batang"/>
                <w:lang w:val="es-ES_tradnl" w:eastAsia="ko-KR"/>
              </w:rPr>
              <w:t>UART</w:t>
            </w:r>
          </w:p>
        </w:tc>
        <w:tc>
          <w:tcPr>
            <w:tcW w:w="7920" w:type="dxa"/>
          </w:tcPr>
          <w:p w:rsidR="00AE6F2B" w:rsidRPr="00071A14" w:rsidRDefault="00AE6F2B" w:rsidP="00591041">
            <w:pPr>
              <w:pStyle w:val="TABLETXTCENPARAv4"/>
              <w:rPr>
                <w:rFonts w:eastAsia="Batang"/>
                <w:lang w:val="es-ES_tradnl" w:eastAsia="ko-KR"/>
              </w:rPr>
            </w:pPr>
            <w:r w:rsidRPr="00071A14">
              <w:rPr>
                <w:rFonts w:eastAsia="Batang"/>
                <w:lang w:val="es-ES_tradnl" w:eastAsia="ko-KR"/>
              </w:rPr>
              <w:t xml:space="preserve">Universal </w:t>
            </w:r>
            <w:proofErr w:type="spellStart"/>
            <w:r w:rsidRPr="00071A14">
              <w:rPr>
                <w:rFonts w:eastAsia="Batang"/>
                <w:lang w:val="es-ES_tradnl" w:eastAsia="ko-KR"/>
              </w:rPr>
              <w:t>Asynchronous</w:t>
            </w:r>
            <w:proofErr w:type="spellEnd"/>
            <w:r w:rsidRPr="00071A14">
              <w:rPr>
                <w:rFonts w:eastAsia="Batang"/>
                <w:lang w:val="es-ES_tradnl" w:eastAsia="ko-KR"/>
              </w:rPr>
              <w:t xml:space="preserve"> Receiver </w:t>
            </w:r>
            <w:proofErr w:type="spellStart"/>
            <w:r w:rsidRPr="00071A14">
              <w:rPr>
                <w:rFonts w:eastAsia="Batang"/>
                <w:lang w:val="es-ES_tradnl" w:eastAsia="ko-KR"/>
              </w:rPr>
              <w:t>Transmitter</w:t>
            </w:r>
            <w:proofErr w:type="spellEnd"/>
          </w:p>
        </w:tc>
      </w:tr>
      <w:tr w:rsidR="008B5E69" w:rsidRPr="00071A14" w:rsidTr="00E05939">
        <w:tc>
          <w:tcPr>
            <w:tcW w:w="1560" w:type="dxa"/>
          </w:tcPr>
          <w:p w:rsidR="008B5E69" w:rsidRPr="00071A14" w:rsidRDefault="00766529" w:rsidP="00C7226A">
            <w:pPr>
              <w:pStyle w:val="TABLETXTCENPARAv4"/>
              <w:rPr>
                <w:lang w:val="es-ES_tradnl"/>
              </w:rPr>
            </w:pPr>
            <w:r>
              <w:rPr>
                <w:lang w:val="es-ES_tradnl"/>
              </w:rPr>
              <w:t>I2C</w:t>
            </w:r>
          </w:p>
        </w:tc>
        <w:tc>
          <w:tcPr>
            <w:tcW w:w="7920" w:type="dxa"/>
          </w:tcPr>
          <w:p w:rsidR="008B5E69" w:rsidRPr="00CE727D" w:rsidRDefault="00766529" w:rsidP="00F4591C">
            <w:pPr>
              <w:pStyle w:val="TABLETXTCENPARAv4"/>
              <w:rPr>
                <w:rFonts w:asciiTheme="minorHAnsi" w:hAnsiTheme="minorHAnsi" w:cstheme="minorHAnsi"/>
                <w:szCs w:val="22"/>
                <w:lang w:val="es-ES_tradnl"/>
              </w:rPr>
            </w:pPr>
            <w:r w:rsidRPr="00CE727D">
              <w:rPr>
                <w:rFonts w:asciiTheme="minorHAnsi" w:hAnsiTheme="minorHAnsi" w:cstheme="minorHAnsi"/>
                <w:color w:val="202124"/>
                <w:szCs w:val="22"/>
                <w:shd w:val="clear" w:color="auto" w:fill="FFFFFF"/>
              </w:rPr>
              <w:t> </w:t>
            </w:r>
            <w:r w:rsidRPr="00CE727D">
              <w:rPr>
                <w:rFonts w:asciiTheme="minorHAnsi" w:hAnsiTheme="minorHAnsi" w:cstheme="minorHAnsi"/>
                <w:bCs/>
                <w:color w:val="202124"/>
                <w:szCs w:val="22"/>
                <w:shd w:val="clear" w:color="auto" w:fill="FFFFFF"/>
              </w:rPr>
              <w:t>Inter-Integrated Circuit</w:t>
            </w:r>
          </w:p>
        </w:tc>
      </w:tr>
      <w:tr w:rsidR="00B60AF4" w:rsidRPr="00071A14" w:rsidTr="00E05939">
        <w:tc>
          <w:tcPr>
            <w:tcW w:w="1560" w:type="dxa"/>
          </w:tcPr>
          <w:p w:rsidR="00B60AF4" w:rsidRPr="00071A14" w:rsidRDefault="00174C40" w:rsidP="00C7226A">
            <w:pPr>
              <w:pStyle w:val="TABLETXTCENPARAv4"/>
              <w:rPr>
                <w:lang w:val="es-ES_tradnl"/>
              </w:rPr>
            </w:pPr>
            <w:r>
              <w:rPr>
                <w:lang w:val="es-ES_tradnl"/>
              </w:rPr>
              <w:t>LCD</w:t>
            </w:r>
          </w:p>
        </w:tc>
        <w:tc>
          <w:tcPr>
            <w:tcW w:w="7920" w:type="dxa"/>
          </w:tcPr>
          <w:p w:rsidR="00B60AF4" w:rsidRPr="00CE727D" w:rsidRDefault="00174C40" w:rsidP="00F4591C">
            <w:pPr>
              <w:pStyle w:val="TABLETXTCENPARAv4"/>
              <w:rPr>
                <w:rFonts w:asciiTheme="minorHAnsi" w:hAnsiTheme="minorHAnsi" w:cstheme="minorHAnsi"/>
                <w:szCs w:val="22"/>
                <w:lang w:val="es-ES_tradnl"/>
              </w:rPr>
            </w:pPr>
            <w:r w:rsidRPr="00CE727D">
              <w:rPr>
                <w:rFonts w:asciiTheme="minorHAnsi" w:hAnsiTheme="minorHAnsi" w:cstheme="minorHAnsi"/>
                <w:iCs/>
                <w:color w:val="202124"/>
                <w:szCs w:val="22"/>
                <w:shd w:val="clear" w:color="auto" w:fill="FFFFFF"/>
              </w:rPr>
              <w:t>Liquid Cristal Display</w:t>
            </w:r>
          </w:p>
        </w:tc>
      </w:tr>
      <w:tr w:rsidR="005F08C3" w:rsidRPr="00071A14" w:rsidTr="00E05939">
        <w:tc>
          <w:tcPr>
            <w:tcW w:w="1560" w:type="dxa"/>
          </w:tcPr>
          <w:p w:rsidR="005F08C3" w:rsidRPr="00071A14" w:rsidRDefault="00174C40" w:rsidP="00B35677">
            <w:pPr>
              <w:pStyle w:val="TABLETXTCENPARAv4"/>
              <w:rPr>
                <w:lang w:val="es-ES_tradnl"/>
              </w:rPr>
            </w:pPr>
            <w:r>
              <w:rPr>
                <w:lang w:val="es-ES_tradnl"/>
              </w:rPr>
              <w:t>SPI</w:t>
            </w:r>
          </w:p>
        </w:tc>
        <w:tc>
          <w:tcPr>
            <w:tcW w:w="7920" w:type="dxa"/>
          </w:tcPr>
          <w:p w:rsidR="005F08C3" w:rsidRPr="00CE727D" w:rsidRDefault="00174C40" w:rsidP="00B35677">
            <w:pPr>
              <w:pStyle w:val="TABLETXTCENPARAv4"/>
              <w:rPr>
                <w:rFonts w:asciiTheme="minorHAnsi" w:hAnsiTheme="minorHAnsi" w:cstheme="minorHAnsi"/>
                <w:szCs w:val="22"/>
                <w:lang w:val="es-ES_tradnl"/>
              </w:rPr>
            </w:pPr>
            <w:r w:rsidRPr="00CE727D">
              <w:rPr>
                <w:rFonts w:asciiTheme="minorHAnsi" w:hAnsiTheme="minorHAnsi" w:cstheme="minorHAnsi"/>
                <w:bCs/>
                <w:color w:val="202124"/>
                <w:szCs w:val="22"/>
                <w:shd w:val="clear" w:color="auto" w:fill="FFFFFF"/>
              </w:rPr>
              <w:t>Serial peripheral interface</w:t>
            </w:r>
          </w:p>
        </w:tc>
      </w:tr>
      <w:tr w:rsidR="000A5C73" w:rsidRPr="00071A14" w:rsidTr="00E05939">
        <w:tc>
          <w:tcPr>
            <w:tcW w:w="1560" w:type="dxa"/>
          </w:tcPr>
          <w:p w:rsidR="000A5C73" w:rsidRPr="00071A14" w:rsidRDefault="00174C40" w:rsidP="00B35677">
            <w:pPr>
              <w:pStyle w:val="TABLETXTCENPARAv4"/>
              <w:rPr>
                <w:lang w:val="es-ES_tradnl"/>
              </w:rPr>
            </w:pPr>
            <w:r>
              <w:rPr>
                <w:lang w:val="es-ES_tradnl"/>
              </w:rPr>
              <w:t>GPIO</w:t>
            </w:r>
          </w:p>
        </w:tc>
        <w:tc>
          <w:tcPr>
            <w:tcW w:w="7920" w:type="dxa"/>
          </w:tcPr>
          <w:p w:rsidR="000A5C73" w:rsidRPr="00CE727D" w:rsidRDefault="00174C40" w:rsidP="00B35677">
            <w:pPr>
              <w:pStyle w:val="TABLETXTCENPARAv4"/>
              <w:rPr>
                <w:rFonts w:asciiTheme="minorHAnsi" w:hAnsiTheme="minorHAnsi" w:cstheme="minorHAnsi"/>
                <w:szCs w:val="22"/>
                <w:lang w:val="es-ES_tradnl"/>
              </w:rPr>
            </w:pPr>
            <w:r w:rsidRPr="00CE727D">
              <w:rPr>
                <w:rFonts w:asciiTheme="minorHAnsi" w:hAnsiTheme="minorHAnsi" w:cstheme="minorHAnsi"/>
                <w:color w:val="202124"/>
                <w:szCs w:val="22"/>
                <w:shd w:val="clear" w:color="auto" w:fill="FFFFFF"/>
              </w:rPr>
              <w:t> </w:t>
            </w:r>
            <w:r w:rsidRPr="00CE727D">
              <w:rPr>
                <w:rFonts w:asciiTheme="minorHAnsi" w:hAnsiTheme="minorHAnsi" w:cstheme="minorHAnsi"/>
                <w:bCs/>
                <w:color w:val="202124"/>
                <w:szCs w:val="22"/>
                <w:shd w:val="clear" w:color="auto" w:fill="FFFFFF"/>
              </w:rPr>
              <w:t xml:space="preserve">General Purpose </w:t>
            </w:r>
            <w:proofErr w:type="spellStart"/>
            <w:r w:rsidRPr="00CE727D">
              <w:rPr>
                <w:rFonts w:asciiTheme="minorHAnsi" w:hAnsiTheme="minorHAnsi" w:cstheme="minorHAnsi"/>
                <w:bCs/>
                <w:color w:val="202124"/>
                <w:szCs w:val="22"/>
                <w:shd w:val="clear" w:color="auto" w:fill="FFFFFF"/>
              </w:rPr>
              <w:t>Input/Output</w:t>
            </w:r>
            <w:proofErr w:type="spellEnd"/>
          </w:p>
        </w:tc>
      </w:tr>
      <w:tr w:rsidR="008B5E69" w:rsidRPr="00071A14" w:rsidTr="00E05939">
        <w:tc>
          <w:tcPr>
            <w:tcW w:w="1560" w:type="dxa"/>
          </w:tcPr>
          <w:p w:rsidR="008B5E69" w:rsidRPr="00071A14" w:rsidRDefault="00174C40" w:rsidP="00C7226A">
            <w:pPr>
              <w:pStyle w:val="TABLETXTCENPARAv4"/>
              <w:rPr>
                <w:rFonts w:eastAsia="Batang"/>
                <w:lang w:val="es-ES_tradnl" w:eastAsia="ko-KR"/>
              </w:rPr>
            </w:pPr>
            <w:r>
              <w:rPr>
                <w:rFonts w:eastAsia="Batang"/>
                <w:lang w:val="es-ES_tradnl" w:eastAsia="ko-KR"/>
              </w:rPr>
              <w:t>CMD</w:t>
            </w:r>
          </w:p>
        </w:tc>
        <w:tc>
          <w:tcPr>
            <w:tcW w:w="7920" w:type="dxa"/>
          </w:tcPr>
          <w:p w:rsidR="008B5E69" w:rsidRPr="00CE727D" w:rsidRDefault="00174C40" w:rsidP="00C7226A">
            <w:pPr>
              <w:pStyle w:val="TABLETXTCENPARAv4"/>
              <w:rPr>
                <w:rFonts w:asciiTheme="minorHAnsi" w:eastAsia="Batang" w:hAnsiTheme="minorHAnsi" w:cstheme="minorHAnsi"/>
                <w:szCs w:val="22"/>
                <w:lang w:val="es-ES_tradnl" w:eastAsia="ko-KR"/>
              </w:rPr>
            </w:pPr>
            <w:r w:rsidRPr="00CE727D">
              <w:rPr>
                <w:rFonts w:asciiTheme="minorHAnsi" w:hAnsiTheme="minorHAnsi" w:cstheme="minorHAnsi"/>
                <w:bCs/>
                <w:color w:val="202124"/>
                <w:szCs w:val="22"/>
                <w:shd w:val="clear" w:color="auto" w:fill="FFFFFF"/>
              </w:rPr>
              <w:t>Command</w:t>
            </w:r>
          </w:p>
        </w:tc>
      </w:tr>
      <w:tr w:rsidR="00914C2B" w:rsidRPr="00071A14" w:rsidTr="00E05939">
        <w:tc>
          <w:tcPr>
            <w:tcW w:w="1560" w:type="dxa"/>
          </w:tcPr>
          <w:p w:rsidR="00914C2B" w:rsidRPr="00071A14" w:rsidRDefault="00174C40" w:rsidP="00C7226A">
            <w:pPr>
              <w:pStyle w:val="TABLETXTCENPARAv4"/>
              <w:rPr>
                <w:lang w:val="es-ES_tradnl"/>
              </w:rPr>
            </w:pPr>
            <w:r>
              <w:rPr>
                <w:lang w:val="es-ES_tradnl"/>
              </w:rPr>
              <w:t>HAL</w:t>
            </w:r>
          </w:p>
        </w:tc>
        <w:tc>
          <w:tcPr>
            <w:tcW w:w="7920" w:type="dxa"/>
          </w:tcPr>
          <w:p w:rsidR="00914C2B" w:rsidRPr="00CE727D" w:rsidRDefault="00174C40" w:rsidP="00C7226A">
            <w:pPr>
              <w:pStyle w:val="TABLETXTCENPARAv4"/>
              <w:rPr>
                <w:rFonts w:asciiTheme="minorHAnsi" w:hAnsiTheme="minorHAnsi" w:cstheme="minorHAnsi"/>
                <w:szCs w:val="22"/>
                <w:lang w:val="es-ES_tradnl"/>
              </w:rPr>
            </w:pPr>
            <w:r w:rsidRPr="00CE727D">
              <w:rPr>
                <w:rFonts w:asciiTheme="minorHAnsi" w:hAnsiTheme="minorHAnsi" w:cstheme="minorHAnsi"/>
                <w:bCs/>
                <w:color w:val="202124"/>
                <w:szCs w:val="22"/>
                <w:shd w:val="clear" w:color="auto" w:fill="FFFFFF"/>
              </w:rPr>
              <w:t>Hardware Abstraction Layer</w:t>
            </w:r>
            <w:r w:rsidRPr="00CE727D">
              <w:rPr>
                <w:rFonts w:asciiTheme="minorHAnsi" w:hAnsiTheme="minorHAnsi" w:cstheme="minorHAnsi"/>
                <w:color w:val="202124"/>
                <w:szCs w:val="22"/>
                <w:shd w:val="clear" w:color="auto" w:fill="FFFFFF"/>
              </w:rPr>
              <w:t> </w:t>
            </w:r>
          </w:p>
        </w:tc>
      </w:tr>
      <w:tr w:rsidR="00914C2B" w:rsidRPr="00071A14" w:rsidTr="00E05939">
        <w:tc>
          <w:tcPr>
            <w:tcW w:w="1560" w:type="dxa"/>
          </w:tcPr>
          <w:p w:rsidR="00914C2B" w:rsidRPr="00071A14" w:rsidRDefault="000D2DD2" w:rsidP="00C7226A">
            <w:pPr>
              <w:pStyle w:val="TABLETXTCENPARAv4"/>
              <w:rPr>
                <w:lang w:val="es-ES_tradnl"/>
              </w:rPr>
            </w:pPr>
            <w:r>
              <w:rPr>
                <w:lang w:val="es-ES_tradnl"/>
              </w:rPr>
              <w:t>PMW</w:t>
            </w:r>
          </w:p>
        </w:tc>
        <w:tc>
          <w:tcPr>
            <w:tcW w:w="7920" w:type="dxa"/>
          </w:tcPr>
          <w:p w:rsidR="00914C2B" w:rsidRPr="00CE727D" w:rsidRDefault="000D2DD2" w:rsidP="00904CFD">
            <w:pPr>
              <w:pStyle w:val="TABLETXTCENPARAv4"/>
              <w:rPr>
                <w:rFonts w:asciiTheme="minorHAnsi" w:hAnsiTheme="minorHAnsi" w:cstheme="minorHAnsi"/>
                <w:szCs w:val="22"/>
                <w:lang w:val="es-ES_tradnl"/>
              </w:rPr>
            </w:pPr>
            <w:r w:rsidRPr="00CE727D">
              <w:rPr>
                <w:rFonts w:asciiTheme="minorHAnsi" w:hAnsiTheme="minorHAnsi" w:cstheme="minorHAnsi"/>
                <w:bCs/>
                <w:color w:val="202124"/>
                <w:szCs w:val="22"/>
                <w:shd w:val="clear" w:color="auto" w:fill="FFFFFF"/>
              </w:rPr>
              <w:t>Pulse width modulation</w:t>
            </w:r>
          </w:p>
        </w:tc>
      </w:tr>
      <w:tr w:rsidR="00E05939" w:rsidRPr="00071A14" w:rsidTr="00E05939">
        <w:tc>
          <w:tcPr>
            <w:tcW w:w="1560" w:type="dxa"/>
          </w:tcPr>
          <w:p w:rsidR="00E05939" w:rsidRPr="00071A14" w:rsidRDefault="00CE727D" w:rsidP="00C7226A">
            <w:pPr>
              <w:pStyle w:val="TABLETXTCENPARAv4"/>
              <w:rPr>
                <w:rFonts w:eastAsia="Batang"/>
                <w:lang w:val="es-ES_tradnl" w:eastAsia="ko-KR"/>
              </w:rPr>
            </w:pPr>
            <w:r>
              <w:rPr>
                <w:rFonts w:eastAsia="Batang"/>
                <w:lang w:val="es-ES_tradnl" w:eastAsia="ko-KR"/>
              </w:rPr>
              <w:t>FM</w:t>
            </w:r>
          </w:p>
        </w:tc>
        <w:tc>
          <w:tcPr>
            <w:tcW w:w="7920" w:type="dxa"/>
          </w:tcPr>
          <w:p w:rsidR="00E05939" w:rsidRPr="00CE727D" w:rsidRDefault="00CE727D" w:rsidP="00C7226A">
            <w:pPr>
              <w:pStyle w:val="TABLETXTCENPARAv4"/>
              <w:rPr>
                <w:rFonts w:asciiTheme="minorHAnsi" w:eastAsia="Batang" w:hAnsiTheme="minorHAnsi" w:cstheme="minorHAnsi"/>
                <w:szCs w:val="22"/>
                <w:lang w:val="es-ES_tradnl" w:eastAsia="ko-KR"/>
              </w:rPr>
            </w:pPr>
            <w:r w:rsidRPr="00CE727D">
              <w:rPr>
                <w:rFonts w:asciiTheme="minorHAnsi" w:hAnsiTheme="minorHAnsi" w:cstheme="minorHAnsi"/>
                <w:iCs/>
                <w:color w:val="202124"/>
                <w:szCs w:val="22"/>
                <w:shd w:val="clear" w:color="auto" w:fill="FFFFFF"/>
              </w:rPr>
              <w:t>Frequency Modulation /</w:t>
            </w:r>
            <w:r w:rsidRPr="00CE727D">
              <w:rPr>
                <w:rFonts w:asciiTheme="minorHAnsi" w:hAnsiTheme="minorHAnsi" w:cstheme="minorHAnsi"/>
                <w:color w:val="202124"/>
                <w:szCs w:val="22"/>
                <w:shd w:val="clear" w:color="auto" w:fill="FFFFFF"/>
              </w:rPr>
              <w:t xml:space="preserve">  </w:t>
            </w:r>
            <w:proofErr w:type="spellStart"/>
            <w:r w:rsidRPr="00CE727D">
              <w:rPr>
                <w:rFonts w:asciiTheme="minorHAnsi" w:hAnsiTheme="minorHAnsi" w:cstheme="minorHAnsi"/>
                <w:color w:val="202124"/>
                <w:szCs w:val="22"/>
                <w:shd w:val="clear" w:color="auto" w:fill="FFFFFF"/>
              </w:rPr>
              <w:t>Frecuencia</w:t>
            </w:r>
            <w:proofErr w:type="spellEnd"/>
            <w:r w:rsidRPr="00CE727D">
              <w:rPr>
                <w:rFonts w:asciiTheme="minorHAnsi" w:hAnsiTheme="minorHAnsi" w:cstheme="minorHAnsi"/>
                <w:color w:val="202124"/>
                <w:szCs w:val="22"/>
                <w:shd w:val="clear" w:color="auto" w:fill="FFFFFF"/>
              </w:rPr>
              <w:t xml:space="preserve"> </w:t>
            </w:r>
            <w:proofErr w:type="spellStart"/>
            <w:r w:rsidRPr="00CE727D">
              <w:rPr>
                <w:rFonts w:asciiTheme="minorHAnsi" w:hAnsiTheme="minorHAnsi" w:cstheme="minorHAnsi"/>
                <w:color w:val="202124"/>
                <w:szCs w:val="22"/>
                <w:shd w:val="clear" w:color="auto" w:fill="FFFFFF"/>
              </w:rPr>
              <w:t>modulada</w:t>
            </w:r>
            <w:proofErr w:type="spellEnd"/>
          </w:p>
        </w:tc>
      </w:tr>
      <w:tr w:rsidR="00347253" w:rsidRPr="00071A14" w:rsidTr="00E05939">
        <w:tc>
          <w:tcPr>
            <w:tcW w:w="1560" w:type="dxa"/>
          </w:tcPr>
          <w:p w:rsidR="00347253" w:rsidRPr="00071A14" w:rsidRDefault="008E5A79" w:rsidP="00C7226A">
            <w:pPr>
              <w:pStyle w:val="TABLETXTCENPARAv4"/>
              <w:rPr>
                <w:rFonts w:eastAsia="Batang"/>
                <w:lang w:val="es-ES_tradnl" w:eastAsia="ko-KR"/>
              </w:rPr>
            </w:pPr>
            <w:r>
              <w:rPr>
                <w:rFonts w:eastAsia="Batang"/>
                <w:lang w:val="es-ES_tradnl" w:eastAsia="ko-KR"/>
              </w:rPr>
              <w:t>ADC</w:t>
            </w:r>
          </w:p>
        </w:tc>
        <w:tc>
          <w:tcPr>
            <w:tcW w:w="7920" w:type="dxa"/>
          </w:tcPr>
          <w:p w:rsidR="00347253" w:rsidRPr="00071A14" w:rsidRDefault="008E5A79" w:rsidP="00C7226A">
            <w:pPr>
              <w:pStyle w:val="TABLETXTCENPARAv4"/>
              <w:rPr>
                <w:rFonts w:eastAsia="Batang"/>
                <w:lang w:val="es-ES_tradnl" w:eastAsia="ko-KR"/>
              </w:rPr>
            </w:pPr>
            <w:proofErr w:type="spellStart"/>
            <w:r>
              <w:rPr>
                <w:rFonts w:eastAsia="Batang"/>
                <w:lang w:val="es-ES_tradnl" w:eastAsia="ko-KR"/>
              </w:rPr>
              <w:t>Analog</w:t>
            </w:r>
            <w:proofErr w:type="spellEnd"/>
            <w:r>
              <w:rPr>
                <w:rFonts w:eastAsia="Batang"/>
                <w:lang w:val="es-ES_tradnl" w:eastAsia="ko-KR"/>
              </w:rPr>
              <w:t>-</w:t>
            </w:r>
            <w:proofErr w:type="spellStart"/>
            <w:r>
              <w:rPr>
                <w:rFonts w:eastAsia="Batang"/>
                <w:lang w:val="es-ES_tradnl" w:eastAsia="ko-KR"/>
              </w:rPr>
              <w:t>to</w:t>
            </w:r>
            <w:proofErr w:type="spellEnd"/>
            <w:r>
              <w:rPr>
                <w:rFonts w:eastAsia="Batang"/>
                <w:lang w:val="es-ES_tradnl" w:eastAsia="ko-KR"/>
              </w:rPr>
              <w:t xml:space="preserve">-Digital </w:t>
            </w:r>
            <w:proofErr w:type="spellStart"/>
            <w:r>
              <w:rPr>
                <w:rFonts w:eastAsia="Batang"/>
                <w:lang w:val="es-ES_tradnl" w:eastAsia="ko-KR"/>
              </w:rPr>
              <w:t>Converter</w:t>
            </w:r>
            <w:proofErr w:type="spellEnd"/>
          </w:p>
        </w:tc>
      </w:tr>
      <w:tr w:rsidR="00347253" w:rsidRPr="00071A14" w:rsidTr="00E05939">
        <w:tc>
          <w:tcPr>
            <w:tcW w:w="1560" w:type="dxa"/>
          </w:tcPr>
          <w:p w:rsidR="00347253" w:rsidRPr="00071A14" w:rsidRDefault="008E5A79" w:rsidP="00C7226A">
            <w:pPr>
              <w:pStyle w:val="TABLETXTCENPARAv4"/>
              <w:rPr>
                <w:rFonts w:eastAsia="Batang"/>
                <w:lang w:val="es-ES_tradnl" w:eastAsia="ko-KR"/>
              </w:rPr>
            </w:pPr>
            <w:r>
              <w:rPr>
                <w:rFonts w:eastAsia="Batang"/>
                <w:lang w:val="es-ES_tradnl" w:eastAsia="ko-KR"/>
              </w:rPr>
              <w:t>PC</w:t>
            </w:r>
          </w:p>
        </w:tc>
        <w:tc>
          <w:tcPr>
            <w:tcW w:w="7920" w:type="dxa"/>
          </w:tcPr>
          <w:p w:rsidR="00120F76" w:rsidRPr="00071A14" w:rsidRDefault="008E5A79" w:rsidP="00347253">
            <w:pPr>
              <w:pStyle w:val="TABLETXTCENPARAv4"/>
              <w:rPr>
                <w:rFonts w:eastAsia="Batang"/>
                <w:lang w:val="es-ES_tradnl" w:eastAsia="ko-KR"/>
              </w:rPr>
            </w:pPr>
            <w:r>
              <w:rPr>
                <w:rFonts w:eastAsia="Batang"/>
                <w:lang w:val="es-ES_tradnl" w:eastAsia="ko-KR"/>
              </w:rPr>
              <w:t xml:space="preserve">Personal </w:t>
            </w:r>
            <w:proofErr w:type="spellStart"/>
            <w:r>
              <w:rPr>
                <w:rFonts w:eastAsia="Batang"/>
                <w:lang w:val="es-ES_tradnl" w:eastAsia="ko-KR"/>
              </w:rPr>
              <w:t>Computer</w:t>
            </w:r>
            <w:proofErr w:type="spellEnd"/>
          </w:p>
        </w:tc>
      </w:tr>
      <w:tr w:rsidR="00120F76" w:rsidRPr="00071A14" w:rsidTr="00E05939">
        <w:tc>
          <w:tcPr>
            <w:tcW w:w="1560" w:type="dxa"/>
          </w:tcPr>
          <w:p w:rsidR="00120F76" w:rsidRDefault="00120F76" w:rsidP="00C7226A">
            <w:pPr>
              <w:pStyle w:val="TABLETXTCENPARAv4"/>
              <w:rPr>
                <w:rFonts w:eastAsia="Batang"/>
                <w:lang w:val="es-ES_tradnl" w:eastAsia="ko-KR"/>
              </w:rPr>
            </w:pPr>
            <w:r>
              <w:rPr>
                <w:lang w:val="es-ES_tradnl" w:eastAsia="ja-JP"/>
              </w:rPr>
              <w:t>LED</w:t>
            </w:r>
          </w:p>
        </w:tc>
        <w:tc>
          <w:tcPr>
            <w:tcW w:w="7920" w:type="dxa"/>
          </w:tcPr>
          <w:p w:rsidR="00120F76" w:rsidRPr="00120F76" w:rsidRDefault="00120F76" w:rsidP="00347253">
            <w:pPr>
              <w:pStyle w:val="TABLETXTCENPARAv4"/>
              <w:rPr>
                <w:rFonts w:asciiTheme="minorHAnsi" w:eastAsia="Batang" w:hAnsiTheme="minorHAnsi"/>
                <w:color w:val="000000" w:themeColor="text1"/>
                <w:szCs w:val="22"/>
                <w:lang w:val="es-ES_tradnl" w:eastAsia="ko-KR"/>
              </w:rPr>
            </w:pPr>
            <w:r>
              <w:rPr>
                <w:rFonts w:asciiTheme="minorHAnsi" w:hAnsiTheme="minorHAnsi" w:cs="Arial"/>
                <w:color w:val="000000" w:themeColor="text1"/>
                <w:szCs w:val="22"/>
                <w:shd w:val="clear" w:color="auto" w:fill="FFFFFF"/>
              </w:rPr>
              <w:t>Light-E</w:t>
            </w:r>
            <w:r w:rsidRPr="00120F76">
              <w:rPr>
                <w:rFonts w:asciiTheme="minorHAnsi" w:hAnsiTheme="minorHAnsi" w:cs="Arial"/>
                <w:color w:val="000000" w:themeColor="text1"/>
                <w:szCs w:val="22"/>
                <w:shd w:val="clear" w:color="auto" w:fill="FFFFFF"/>
              </w:rPr>
              <w:t>mitting </w:t>
            </w:r>
            <w:r>
              <w:rPr>
                <w:rStyle w:val="sdzsvb"/>
                <w:rFonts w:asciiTheme="minorHAnsi" w:hAnsiTheme="minorHAnsi" w:cs="Arial"/>
                <w:color w:val="000000" w:themeColor="text1"/>
                <w:szCs w:val="22"/>
                <w:shd w:val="clear" w:color="auto" w:fill="FFFFFF"/>
              </w:rPr>
              <w:t>D</w:t>
            </w:r>
            <w:r w:rsidRPr="00120F76">
              <w:rPr>
                <w:rStyle w:val="sdzsvb"/>
                <w:rFonts w:asciiTheme="minorHAnsi" w:hAnsiTheme="minorHAnsi" w:cs="Arial"/>
                <w:color w:val="000000" w:themeColor="text1"/>
                <w:szCs w:val="22"/>
                <w:shd w:val="clear" w:color="auto" w:fill="FFFFFF"/>
              </w:rPr>
              <w:t>iode</w:t>
            </w:r>
          </w:p>
        </w:tc>
      </w:tr>
      <w:tr w:rsidR="00120F76" w:rsidRPr="00071A14" w:rsidTr="00E05939">
        <w:tc>
          <w:tcPr>
            <w:tcW w:w="1560" w:type="dxa"/>
          </w:tcPr>
          <w:p w:rsidR="00120F76" w:rsidRDefault="00120F76" w:rsidP="00C7226A">
            <w:pPr>
              <w:pStyle w:val="TABLETXTCENPARAv4"/>
              <w:rPr>
                <w:lang w:val="es-ES_tradnl" w:eastAsia="ja-JP"/>
              </w:rPr>
            </w:pPr>
            <w:r>
              <w:rPr>
                <w:lang w:val="es-ES_tradnl" w:eastAsia="ja-JP"/>
              </w:rPr>
              <w:t>USB</w:t>
            </w:r>
          </w:p>
        </w:tc>
        <w:tc>
          <w:tcPr>
            <w:tcW w:w="7920" w:type="dxa"/>
          </w:tcPr>
          <w:p w:rsidR="00120F76" w:rsidRDefault="00120F76" w:rsidP="00347253">
            <w:pPr>
              <w:pStyle w:val="TABLETXTCENPARAv4"/>
              <w:rPr>
                <w:rFonts w:asciiTheme="minorHAnsi" w:hAnsiTheme="minorHAnsi" w:cs="Arial"/>
                <w:color w:val="000000" w:themeColor="text1"/>
                <w:szCs w:val="22"/>
                <w:shd w:val="clear" w:color="auto" w:fill="FFFFFF"/>
              </w:rPr>
            </w:pPr>
            <w:r>
              <w:rPr>
                <w:rFonts w:asciiTheme="minorHAnsi" w:hAnsiTheme="minorHAnsi" w:cs="Arial"/>
                <w:color w:val="000000" w:themeColor="text1"/>
                <w:szCs w:val="22"/>
                <w:shd w:val="clear" w:color="auto" w:fill="FFFFFF"/>
              </w:rPr>
              <w:t>Universal Serial Bus</w:t>
            </w:r>
          </w:p>
        </w:tc>
      </w:tr>
    </w:tbl>
    <w:p w:rsidR="00071A14" w:rsidRDefault="00071A14" w:rsidP="00F57C5D">
      <w:pPr>
        <w:pStyle w:val="Ttulo2"/>
        <w:rPr>
          <w:lang w:val="es-ES_tradnl"/>
        </w:rPr>
      </w:pPr>
      <w:bookmarkStart w:id="7" w:name="_Toc88129294"/>
      <w:r>
        <w:rPr>
          <w:lang w:val="es-ES_tradnl"/>
        </w:rPr>
        <w:t>Tiempo empleado en la realización de la práctica.</w:t>
      </w:r>
      <w:bookmarkEnd w:id="7"/>
    </w:p>
    <w:p w:rsidR="00071A14" w:rsidRPr="005C4F10" w:rsidRDefault="005C4F10" w:rsidP="005C4F10">
      <w:pPr>
        <w:pStyle w:val="Prrafodelista"/>
        <w:numPr>
          <w:ilvl w:val="0"/>
          <w:numId w:val="54"/>
        </w:numPr>
        <w:rPr>
          <w:lang w:val="es-ES_tradnl" w:eastAsia="ja-JP"/>
        </w:rPr>
      </w:pPr>
      <w:r w:rsidRPr="005C4F10">
        <w:rPr>
          <w:b/>
          <w:lang w:val="es-ES_tradnl" w:eastAsia="ja-JP"/>
        </w:rPr>
        <w:t xml:space="preserve">MÓDULO HORA: </w:t>
      </w:r>
      <w:r w:rsidRPr="005C4F10">
        <w:rPr>
          <w:lang w:val="es-ES_tradnl" w:eastAsia="ja-JP"/>
        </w:rPr>
        <w:t>1H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LCD: </w:t>
      </w:r>
      <w:r w:rsidRPr="005C4F10">
        <w:rPr>
          <w:lang w:val="es-ES_tradnl" w:eastAsia="ja-JP"/>
        </w:rPr>
        <w:t>3H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TEMPERATURA: </w:t>
      </w:r>
      <w:r w:rsidRPr="005C4F10">
        <w:rPr>
          <w:lang w:val="es-ES_tradnl" w:eastAsia="ja-JP"/>
        </w:rPr>
        <w:t>1.5H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RDA5807M: </w:t>
      </w:r>
      <w:r w:rsidRPr="005C4F10">
        <w:rPr>
          <w:lang w:val="es-ES_tradnl" w:eastAsia="ja-JP"/>
        </w:rPr>
        <w:t>15H</w:t>
      </w:r>
    </w:p>
    <w:p w:rsidR="005C4F10" w:rsidRPr="005C4F10" w:rsidRDefault="005C4F10" w:rsidP="005C4F10">
      <w:pPr>
        <w:pStyle w:val="Prrafodelista"/>
        <w:numPr>
          <w:ilvl w:val="0"/>
          <w:numId w:val="54"/>
        </w:numPr>
        <w:rPr>
          <w:lang w:val="es-ES_tradnl" w:eastAsia="ja-JP"/>
        </w:rPr>
      </w:pPr>
      <w:r w:rsidRPr="005C4F10">
        <w:rPr>
          <w:b/>
          <w:lang w:val="es-ES_tradnl" w:eastAsia="ja-JP"/>
        </w:rPr>
        <w:lastRenderedPageBreak/>
        <w:t xml:space="preserve">MÓDULO JOYSTICK: </w:t>
      </w:r>
      <w:r w:rsidRPr="005C4F10">
        <w:rPr>
          <w:lang w:val="es-ES_tradnl" w:eastAsia="ja-JP"/>
        </w:rPr>
        <w:t>1.5H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ZUMBADOR: </w:t>
      </w:r>
      <w:r w:rsidRPr="005C4F10">
        <w:rPr>
          <w:lang w:val="es-ES_tradnl" w:eastAsia="ja-JP"/>
        </w:rPr>
        <w:t>1H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VOLUMEN: </w:t>
      </w:r>
      <w:r w:rsidRPr="005C4F10">
        <w:rPr>
          <w:lang w:val="es-ES_tradnl" w:eastAsia="ja-JP"/>
        </w:rPr>
        <w:t>2H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COM-PC: </w:t>
      </w:r>
      <w:r w:rsidRPr="005C4F10">
        <w:rPr>
          <w:lang w:val="es-ES_tradnl" w:eastAsia="ja-JP"/>
        </w:rPr>
        <w:t>12H</w:t>
      </w:r>
    </w:p>
    <w:p w:rsidR="005C4F10" w:rsidRPr="005C4F10" w:rsidRDefault="005C4F10" w:rsidP="005C4F10">
      <w:pPr>
        <w:pStyle w:val="Prrafodelista"/>
        <w:numPr>
          <w:ilvl w:val="0"/>
          <w:numId w:val="54"/>
        </w:numPr>
        <w:rPr>
          <w:lang w:val="es-ES_tradnl" w:eastAsia="ja-JP"/>
        </w:rPr>
      </w:pPr>
      <w:r w:rsidRPr="005C4F10">
        <w:rPr>
          <w:b/>
          <w:lang w:val="es-ES_tradnl" w:eastAsia="ja-JP"/>
        </w:rPr>
        <w:t xml:space="preserve">MÓDULO PRINCIPAL: </w:t>
      </w:r>
      <w:r w:rsidRPr="005C4F10">
        <w:rPr>
          <w:lang w:val="es-ES_tradnl" w:eastAsia="ja-JP"/>
        </w:rPr>
        <w:t>16H</w:t>
      </w:r>
    </w:p>
    <w:p w:rsidR="005C4F10" w:rsidRPr="005C4F10" w:rsidRDefault="005C4F10" w:rsidP="00071A14">
      <w:pPr>
        <w:rPr>
          <w:lang w:val="es-ES_tradnl" w:eastAsia="ja-JP"/>
        </w:rPr>
      </w:pPr>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tblPr>
      <w:tblGrid>
        <w:gridCol w:w="1101"/>
        <w:gridCol w:w="8063"/>
      </w:tblGrid>
      <w:tr w:rsidR="00BE5F3F" w:rsidRPr="005C2741" w:rsidTr="00DB7F93">
        <w:tc>
          <w:tcPr>
            <w:tcW w:w="1101" w:type="dxa"/>
            <w:shd w:val="clear" w:color="auto" w:fill="F2F2F2"/>
          </w:tcPr>
          <w:p w:rsidR="00BE5F3F" w:rsidRPr="00071A14" w:rsidRDefault="00BE5F3F" w:rsidP="00DB7F93">
            <w:pPr>
              <w:rPr>
                <w:b/>
                <w:lang w:val="es-ES_tradnl" w:eastAsia="ja-JP"/>
              </w:rPr>
            </w:pPr>
            <w:r>
              <w:rPr>
                <w:b/>
                <w:noProof/>
                <w:lang w:val="es-ES" w:eastAsia="es-ES"/>
              </w:rPr>
              <w:drawing>
                <wp:inline distT="0" distB="0" distL="0" distR="0">
                  <wp:extent cx="542925" cy="5429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rsidR="00BE5F3F" w:rsidRPr="00071A14" w:rsidRDefault="00BE5F3F" w:rsidP="00BE5F3F">
            <w:pPr>
              <w:ind w:left="720" w:hanging="720"/>
              <w:rPr>
                <w:lang w:val="es-ES" w:eastAsia="ja-JP"/>
              </w:rPr>
            </w:pPr>
            <w:r w:rsidRPr="00071A14">
              <w:rPr>
                <w:b/>
                <w:u w:val="single"/>
                <w:lang w:val="es-ES" w:eastAsia="ja-JP"/>
              </w:rPr>
              <w:t>[Tiempo empleado para realiz</w:t>
            </w:r>
            <w:r>
              <w:rPr>
                <w:b/>
                <w:u w:val="single"/>
                <w:lang w:val="es-ES" w:eastAsia="ja-JP"/>
              </w:rPr>
              <w:t>a</w:t>
            </w:r>
            <w:r w:rsidRPr="00071A14">
              <w:rPr>
                <w:b/>
                <w:u w:val="single"/>
                <w:lang w:val="es-ES" w:eastAsia="ja-JP"/>
              </w:rPr>
              <w:t>r la práctica]:</w:t>
            </w:r>
            <w:r w:rsidRPr="00071A14">
              <w:rPr>
                <w:lang w:val="es-ES" w:eastAsia="ja-JP"/>
              </w:rPr>
              <w:t xml:space="preserve"> </w:t>
            </w:r>
            <w:r w:rsidRPr="00071A14">
              <w:rPr>
                <w:lang w:val="es-ES" w:eastAsia="ko-KR"/>
              </w:rPr>
              <w:t>E</w:t>
            </w:r>
            <w:r>
              <w:rPr>
                <w:lang w:val="es-ES" w:eastAsia="ko-KR"/>
              </w:rPr>
              <w:t>l tiempo total empleado ha sido de</w:t>
            </w:r>
            <w:r w:rsidR="005C4F10">
              <w:rPr>
                <w:lang w:val="es-ES" w:eastAsia="ko-KR"/>
              </w:rPr>
              <w:t xml:space="preserve"> </w:t>
            </w:r>
            <w:r w:rsidR="005C4F10" w:rsidRPr="005C4F10">
              <w:rPr>
                <w:b/>
                <w:sz w:val="24"/>
                <w:szCs w:val="24"/>
                <w:lang w:val="es-ES" w:eastAsia="ko-KR"/>
              </w:rPr>
              <w:t>53</w:t>
            </w:r>
            <w:r w:rsidR="005C4F10">
              <w:rPr>
                <w:lang w:val="es-ES" w:eastAsia="ko-KR"/>
              </w:rPr>
              <w:t xml:space="preserve"> </w:t>
            </w:r>
            <w:r>
              <w:rPr>
                <w:lang w:val="es-ES" w:eastAsia="ko-KR"/>
              </w:rPr>
              <w:t>horas.</w:t>
            </w:r>
          </w:p>
        </w:tc>
      </w:tr>
    </w:tbl>
    <w:p w:rsidR="00071A14" w:rsidRPr="00071A14" w:rsidRDefault="00071A14" w:rsidP="00071A14">
      <w:pPr>
        <w:rPr>
          <w:lang w:val="es-ES" w:eastAsia="ja-JP"/>
        </w:rPr>
      </w:pPr>
    </w:p>
    <w:p w:rsidR="00FA330B" w:rsidRPr="00071A14" w:rsidRDefault="00AE6F2B" w:rsidP="00F57C5D">
      <w:pPr>
        <w:pStyle w:val="Ttulo2"/>
        <w:rPr>
          <w:lang w:val="es-ES_tradnl"/>
        </w:rPr>
      </w:pPr>
      <w:bookmarkStart w:id="8" w:name="_Toc88129295"/>
      <w:r w:rsidRPr="00071A14">
        <w:rPr>
          <w:lang w:val="es-ES_tradnl"/>
        </w:rPr>
        <w:t>Bibliografía utilizada</w:t>
      </w:r>
      <w:bookmarkEnd w:id="8"/>
    </w:p>
    <w:p w:rsidR="008E5A79" w:rsidRDefault="008E5A79" w:rsidP="008E5A79">
      <w:pPr>
        <w:pStyle w:val="RD-REFDOCv4"/>
        <w:jc w:val="left"/>
        <w:rPr>
          <w:lang w:val="es-ES_tradnl"/>
        </w:rPr>
      </w:pPr>
      <w:r w:rsidRPr="00570316">
        <w:rPr>
          <w:i/>
          <w:lang w:val="es-ES_tradnl"/>
        </w:rPr>
        <w:t xml:space="preserve">Diapositivas del Bloque 3 </w:t>
      </w:r>
      <w:hyperlink r:id="rId13" w:history="1">
        <w:r w:rsidRPr="008E5A79">
          <w:rPr>
            <w:rStyle w:val="Hipervnculo"/>
            <w:lang w:val="es-ES_tradnl"/>
          </w:rPr>
          <w:t>https://moodle.upm.es/titulaciones/oficiales/pluginfile.php/10486790/mod_resource/content/25/B3_2022.pdf</w:t>
        </w:r>
      </w:hyperlink>
    </w:p>
    <w:p w:rsidR="00570316" w:rsidRDefault="00570316" w:rsidP="008E5A79">
      <w:pPr>
        <w:pStyle w:val="RD-REFDOCv4"/>
        <w:jc w:val="left"/>
        <w:rPr>
          <w:lang w:val="es-ES_tradnl"/>
        </w:rPr>
      </w:pPr>
      <w:r w:rsidRPr="00570316">
        <w:rPr>
          <w:i/>
          <w:lang w:val="es-ES_tradnl"/>
        </w:rPr>
        <w:t xml:space="preserve">Enunciado práctica </w:t>
      </w:r>
      <w:r>
        <w:rPr>
          <w:i/>
          <w:lang w:val="es-ES_tradnl"/>
        </w:rPr>
        <w:t xml:space="preserve">3 </w:t>
      </w:r>
      <w:hyperlink r:id="rId14" w:history="1">
        <w:r w:rsidRPr="00570316">
          <w:rPr>
            <w:rStyle w:val="Hipervnculo"/>
            <w:lang w:val="es-ES_tradnl"/>
          </w:rPr>
          <w:t>https://moodle.upm.es/titulaciones/oficiales/pluginfile.php/10486791/mod_resource/content/26/B3_Dise%C3%B1o.pdf</w:t>
        </w:r>
      </w:hyperlink>
    </w:p>
    <w:p w:rsidR="00570316" w:rsidRDefault="00636F22" w:rsidP="008E5A79">
      <w:pPr>
        <w:pStyle w:val="RD-REFDOCv4"/>
        <w:jc w:val="left"/>
        <w:rPr>
          <w:rFonts w:asciiTheme="minorHAnsi" w:hAnsiTheme="minorHAnsi"/>
          <w:i/>
          <w:color w:val="000000" w:themeColor="text1"/>
          <w:lang w:val="en-US"/>
        </w:rPr>
      </w:pPr>
      <w:hyperlink r:id="rId15" w:history="1">
        <w:r w:rsidR="00570316" w:rsidRPr="00570316">
          <w:rPr>
            <w:rStyle w:val="Hipervnculo"/>
            <w:rFonts w:asciiTheme="minorHAnsi" w:hAnsiTheme="minorHAnsi"/>
            <w:i/>
            <w:lang w:val="en-US"/>
          </w:rPr>
          <w:t>NUCLEO-F429ZI-USER MANUAL</w:t>
        </w:r>
      </w:hyperlink>
    </w:p>
    <w:p w:rsidR="00570316" w:rsidRDefault="00636F22" w:rsidP="008E5A79">
      <w:pPr>
        <w:pStyle w:val="RD-REFDOCv4"/>
        <w:jc w:val="left"/>
        <w:rPr>
          <w:rFonts w:asciiTheme="minorHAnsi" w:hAnsiTheme="minorHAnsi"/>
          <w:i/>
          <w:color w:val="000000" w:themeColor="text1"/>
          <w:lang w:val="en-US"/>
        </w:rPr>
      </w:pPr>
      <w:hyperlink r:id="rId16" w:history="1">
        <w:proofErr w:type="spellStart"/>
        <w:r w:rsidR="00570316" w:rsidRPr="00570316">
          <w:rPr>
            <w:rStyle w:val="Hipervnculo"/>
            <w:rFonts w:asciiTheme="minorHAnsi" w:hAnsiTheme="minorHAnsi"/>
            <w:i/>
            <w:lang w:val="en-US"/>
          </w:rPr>
          <w:t>Esquemático</w:t>
        </w:r>
        <w:proofErr w:type="spellEnd"/>
        <w:r w:rsidR="00570316" w:rsidRPr="00570316">
          <w:rPr>
            <w:rStyle w:val="Hipervnculo"/>
            <w:rFonts w:asciiTheme="minorHAnsi" w:hAnsiTheme="minorHAnsi"/>
            <w:i/>
            <w:lang w:val="en-US"/>
          </w:rPr>
          <w:t xml:space="preserve"> </w:t>
        </w:r>
        <w:proofErr w:type="spellStart"/>
        <w:r w:rsidR="00570316" w:rsidRPr="00570316">
          <w:rPr>
            <w:rStyle w:val="Hipervnculo"/>
            <w:rFonts w:asciiTheme="minorHAnsi" w:hAnsiTheme="minorHAnsi"/>
            <w:i/>
            <w:lang w:val="en-US"/>
          </w:rPr>
          <w:t>mbed</w:t>
        </w:r>
        <w:proofErr w:type="spellEnd"/>
        <w:r w:rsidR="00570316" w:rsidRPr="00570316">
          <w:rPr>
            <w:rStyle w:val="Hipervnculo"/>
            <w:rFonts w:asciiTheme="minorHAnsi" w:hAnsiTheme="minorHAnsi"/>
            <w:i/>
            <w:lang w:val="en-US"/>
          </w:rPr>
          <w:t>-Application-Board</w:t>
        </w:r>
      </w:hyperlink>
    </w:p>
    <w:p w:rsidR="00570316" w:rsidRDefault="00636F22" w:rsidP="008E5A79">
      <w:pPr>
        <w:pStyle w:val="RD-REFDOCv4"/>
        <w:jc w:val="left"/>
        <w:rPr>
          <w:rFonts w:asciiTheme="minorHAnsi" w:hAnsiTheme="minorHAnsi"/>
          <w:i/>
          <w:color w:val="000000" w:themeColor="text1"/>
          <w:lang w:val="en-US"/>
        </w:rPr>
      </w:pPr>
      <w:hyperlink r:id="rId17" w:history="1">
        <w:r w:rsidR="00570316" w:rsidRPr="00570316">
          <w:rPr>
            <w:rStyle w:val="Hipervnculo"/>
            <w:rFonts w:asciiTheme="minorHAnsi" w:hAnsiTheme="minorHAnsi"/>
            <w:i/>
            <w:lang w:val="en-US"/>
          </w:rPr>
          <w:t>RDA5807M_datasheet_v1.8(2014)</w:t>
        </w:r>
      </w:hyperlink>
    </w:p>
    <w:p w:rsidR="00570316" w:rsidRDefault="00636F22" w:rsidP="008E5A79">
      <w:pPr>
        <w:pStyle w:val="RD-REFDOCv4"/>
        <w:jc w:val="left"/>
        <w:rPr>
          <w:rFonts w:asciiTheme="minorHAnsi" w:hAnsiTheme="minorHAnsi"/>
          <w:i/>
          <w:color w:val="000000" w:themeColor="text1"/>
          <w:lang w:val="en-US"/>
        </w:rPr>
      </w:pPr>
      <w:hyperlink r:id="rId18" w:history="1">
        <w:r w:rsidR="00570316" w:rsidRPr="00570316">
          <w:rPr>
            <w:rStyle w:val="Hipervnculo"/>
            <w:rFonts w:asciiTheme="minorHAnsi" w:hAnsiTheme="minorHAnsi"/>
            <w:i/>
            <w:lang w:val="en-US"/>
          </w:rPr>
          <w:t>LM75B-Digital temperature sensor</w:t>
        </w:r>
      </w:hyperlink>
    </w:p>
    <w:p w:rsidR="00570316" w:rsidRDefault="00636F22" w:rsidP="008E5A79">
      <w:pPr>
        <w:pStyle w:val="RD-REFDOCv4"/>
        <w:jc w:val="left"/>
        <w:rPr>
          <w:rFonts w:asciiTheme="minorHAnsi" w:hAnsiTheme="minorHAnsi"/>
          <w:i/>
          <w:color w:val="000000" w:themeColor="text1"/>
          <w:lang w:val="en-US"/>
        </w:rPr>
      </w:pPr>
      <w:hyperlink r:id="rId19" w:history="1">
        <w:proofErr w:type="spellStart"/>
        <w:r w:rsidR="00570316" w:rsidRPr="00570316">
          <w:rPr>
            <w:rStyle w:val="Hipervnculo"/>
            <w:rFonts w:asciiTheme="minorHAnsi" w:hAnsiTheme="minorHAnsi"/>
            <w:i/>
            <w:lang w:val="en-US"/>
          </w:rPr>
          <w:t>Ejemplo</w:t>
        </w:r>
        <w:proofErr w:type="spellEnd"/>
        <w:r w:rsidR="00570316" w:rsidRPr="00570316">
          <w:rPr>
            <w:rStyle w:val="Hipervnculo"/>
            <w:rFonts w:asciiTheme="minorHAnsi" w:hAnsiTheme="minorHAnsi"/>
            <w:i/>
            <w:lang w:val="en-US"/>
          </w:rPr>
          <w:t xml:space="preserve"> RDA5807M </w:t>
        </w:r>
        <w:proofErr w:type="spellStart"/>
        <w:r w:rsidR="00570316" w:rsidRPr="00570316">
          <w:rPr>
            <w:rStyle w:val="Hipervnculo"/>
            <w:rFonts w:asciiTheme="minorHAnsi" w:hAnsiTheme="minorHAnsi"/>
            <w:i/>
            <w:lang w:val="en-US"/>
          </w:rPr>
          <w:t>mbed</w:t>
        </w:r>
        <w:proofErr w:type="spellEnd"/>
      </w:hyperlink>
    </w:p>
    <w:p w:rsidR="00570316" w:rsidRDefault="00636F22" w:rsidP="00570316">
      <w:pPr>
        <w:pStyle w:val="RD-REFDOCv4"/>
        <w:jc w:val="left"/>
        <w:rPr>
          <w:rFonts w:asciiTheme="minorHAnsi" w:hAnsiTheme="minorHAnsi"/>
          <w:i/>
          <w:color w:val="000000" w:themeColor="text1"/>
          <w:lang w:val="en-US"/>
        </w:rPr>
      </w:pPr>
      <w:hyperlink r:id="rId20" w:history="1">
        <w:proofErr w:type="spellStart"/>
        <w:r w:rsidR="00570316" w:rsidRPr="00570316">
          <w:rPr>
            <w:rStyle w:val="Hipervnculo"/>
            <w:rFonts w:asciiTheme="minorHAnsi" w:hAnsiTheme="minorHAnsi"/>
            <w:i/>
            <w:lang w:val="en-US"/>
          </w:rPr>
          <w:t>Ejemplo</w:t>
        </w:r>
        <w:proofErr w:type="spellEnd"/>
        <w:r w:rsidR="00570316" w:rsidRPr="00570316">
          <w:rPr>
            <w:rStyle w:val="Hipervnculo"/>
            <w:rFonts w:asciiTheme="minorHAnsi" w:hAnsiTheme="minorHAnsi"/>
            <w:i/>
            <w:lang w:val="en-US"/>
          </w:rPr>
          <w:t xml:space="preserve"> </w:t>
        </w:r>
        <w:r w:rsidR="00570316">
          <w:rPr>
            <w:rStyle w:val="Hipervnculo"/>
            <w:rFonts w:asciiTheme="minorHAnsi" w:hAnsiTheme="minorHAnsi"/>
            <w:i/>
            <w:lang w:val="en-US"/>
          </w:rPr>
          <w:t>LM75B</w:t>
        </w:r>
        <w:r w:rsidR="00570316" w:rsidRPr="00570316">
          <w:rPr>
            <w:rStyle w:val="Hipervnculo"/>
            <w:rFonts w:asciiTheme="minorHAnsi" w:hAnsiTheme="minorHAnsi"/>
            <w:i/>
            <w:lang w:val="en-US"/>
          </w:rPr>
          <w:t xml:space="preserve"> </w:t>
        </w:r>
        <w:proofErr w:type="spellStart"/>
        <w:r w:rsidR="00570316" w:rsidRPr="00570316">
          <w:rPr>
            <w:rStyle w:val="Hipervnculo"/>
            <w:rFonts w:asciiTheme="minorHAnsi" w:hAnsiTheme="minorHAnsi"/>
            <w:i/>
            <w:lang w:val="en-US"/>
          </w:rPr>
          <w:t>mbed</w:t>
        </w:r>
        <w:proofErr w:type="spellEnd"/>
      </w:hyperlink>
    </w:p>
    <w:p w:rsidR="00A573D7" w:rsidRDefault="00636F22" w:rsidP="00A573D7">
      <w:pPr>
        <w:pStyle w:val="RD-REFDOCv4"/>
        <w:rPr>
          <w:lang w:val="es-ES_tradnl"/>
        </w:rPr>
      </w:pPr>
      <w:hyperlink r:id="rId21" w:history="1">
        <w:r w:rsidR="00A573D7" w:rsidRPr="000B2420">
          <w:rPr>
            <w:rStyle w:val="Hipervnculo"/>
            <w:lang w:val="es-ES_tradnl"/>
          </w:rPr>
          <w:t>https://www.Keil.com</w:t>
        </w:r>
      </w:hyperlink>
    </w:p>
    <w:p w:rsidR="00A573D7" w:rsidRDefault="00A573D7" w:rsidP="00A573D7">
      <w:pPr>
        <w:pStyle w:val="RD-REFDOCv4"/>
        <w:numPr>
          <w:ilvl w:val="0"/>
          <w:numId w:val="0"/>
        </w:numPr>
        <w:ind w:left="794"/>
        <w:jc w:val="left"/>
        <w:rPr>
          <w:rFonts w:asciiTheme="minorHAnsi" w:hAnsiTheme="minorHAnsi"/>
          <w:i/>
          <w:color w:val="000000" w:themeColor="text1"/>
          <w:lang w:val="en-US"/>
        </w:rPr>
      </w:pPr>
    </w:p>
    <w:p w:rsidR="00570316" w:rsidRPr="00570316" w:rsidRDefault="00570316" w:rsidP="00570316">
      <w:pPr>
        <w:pStyle w:val="RD-REFDOCv4"/>
        <w:numPr>
          <w:ilvl w:val="0"/>
          <w:numId w:val="0"/>
        </w:numPr>
        <w:ind w:left="794"/>
        <w:jc w:val="left"/>
        <w:rPr>
          <w:rFonts w:asciiTheme="minorHAnsi" w:hAnsiTheme="minorHAnsi"/>
          <w:i/>
          <w:color w:val="000000" w:themeColor="text1"/>
          <w:lang w:val="en-US"/>
        </w:rPr>
      </w:pPr>
    </w:p>
    <w:p w:rsidR="00071A14" w:rsidRDefault="00071A14" w:rsidP="00071A14">
      <w:pPr>
        <w:pStyle w:val="Ttulo2"/>
        <w:rPr>
          <w:lang w:val="es-ES"/>
        </w:rPr>
      </w:pPr>
      <w:bookmarkStart w:id="9" w:name="_Toc88129296"/>
      <w:r>
        <w:rPr>
          <w:lang w:val="es-ES"/>
        </w:rPr>
        <w:t>Autoevaluación.</w:t>
      </w:r>
      <w:bookmarkEnd w:id="9"/>
    </w:p>
    <w:p w:rsidR="00FA330B" w:rsidRDefault="00EF6526" w:rsidP="00AE6F2B">
      <w:pPr>
        <w:pStyle w:val="RD-REFDOCv4"/>
        <w:numPr>
          <w:ilvl w:val="0"/>
          <w:numId w:val="0"/>
        </w:numPr>
        <w:rPr>
          <w:rFonts w:asciiTheme="minorHAnsi" w:hAnsiTheme="minorHAnsi" w:cstheme="minorHAnsi"/>
          <w:szCs w:val="22"/>
          <w:lang w:val="es-ES_tradnl"/>
        </w:rPr>
      </w:pPr>
      <w:r>
        <w:rPr>
          <w:rFonts w:asciiTheme="minorHAnsi" w:hAnsiTheme="minorHAnsi" w:cstheme="minorHAnsi"/>
          <w:szCs w:val="22"/>
          <w:lang w:val="es-ES_tradnl"/>
        </w:rPr>
        <w:t>Consultando la guía de la asignatura, podemos destacar que hemos adquirido entre otros, los siguientes resultados de aprendizaje:</w:t>
      </w:r>
    </w:p>
    <w:p w:rsidR="00EF6526" w:rsidRDefault="00EF6526" w:rsidP="00AE6F2B">
      <w:pPr>
        <w:pStyle w:val="RD-REFDOCv4"/>
        <w:numPr>
          <w:ilvl w:val="0"/>
          <w:numId w:val="0"/>
        </w:numPr>
        <w:rPr>
          <w:lang w:val="es-ES"/>
        </w:rPr>
      </w:pPr>
      <w:r w:rsidRPr="00EF6526">
        <w:rPr>
          <w:lang w:val="es-ES"/>
        </w:rPr>
        <w:t xml:space="preserve">RA735 - Analizar la arquitectura software y hardware de sistemas basados en </w:t>
      </w:r>
      <w:proofErr w:type="spellStart"/>
      <w:r w:rsidRPr="00EF6526">
        <w:rPr>
          <w:lang w:val="es-ES"/>
        </w:rPr>
        <w:t>microcontrolador</w:t>
      </w:r>
      <w:proofErr w:type="spellEnd"/>
      <w:r w:rsidRPr="00EF6526">
        <w:rPr>
          <w:lang w:val="es-ES"/>
        </w:rPr>
        <w:t xml:space="preserve"> de mediana complejidad. </w:t>
      </w:r>
    </w:p>
    <w:p w:rsidR="00EF6526" w:rsidRDefault="00EF6526" w:rsidP="00AE6F2B">
      <w:pPr>
        <w:pStyle w:val="RD-REFDOCv4"/>
        <w:numPr>
          <w:ilvl w:val="0"/>
          <w:numId w:val="0"/>
        </w:numPr>
        <w:rPr>
          <w:lang w:val="es-ES"/>
        </w:rPr>
      </w:pPr>
      <w:r w:rsidRPr="00EF6526">
        <w:rPr>
          <w:lang w:val="es-ES"/>
        </w:rPr>
        <w:t xml:space="preserve">RA263 - Integrar la solución de una aplicación en un microprocesador dotado de un sistema operativo empotrado. </w:t>
      </w:r>
    </w:p>
    <w:p w:rsidR="00EF6526" w:rsidRDefault="00EF6526" w:rsidP="00AE6F2B">
      <w:pPr>
        <w:pStyle w:val="RD-REFDOCv4"/>
        <w:numPr>
          <w:ilvl w:val="0"/>
          <w:numId w:val="0"/>
        </w:numPr>
        <w:rPr>
          <w:lang w:val="es-ES"/>
        </w:rPr>
      </w:pPr>
      <w:r w:rsidRPr="00EF6526">
        <w:rPr>
          <w:lang w:val="es-ES"/>
        </w:rPr>
        <w:t xml:space="preserve">RA971 - Manejar temporizadores hardware para gestionar la temporización y sincronización de una aplicación. </w:t>
      </w:r>
    </w:p>
    <w:p w:rsidR="00EF6526" w:rsidRDefault="00EF6526" w:rsidP="00AE6F2B">
      <w:pPr>
        <w:pStyle w:val="RD-REFDOCv4"/>
        <w:numPr>
          <w:ilvl w:val="0"/>
          <w:numId w:val="0"/>
        </w:numPr>
        <w:rPr>
          <w:lang w:val="es-ES"/>
        </w:rPr>
      </w:pPr>
      <w:r w:rsidRPr="00EF6526">
        <w:rPr>
          <w:lang w:val="es-ES"/>
        </w:rPr>
        <w:t xml:space="preserve">RA970 - Establecer y gestionar las comunicaciones entre dos sistemas utilizando diferentes interfaces. </w:t>
      </w:r>
    </w:p>
    <w:p w:rsidR="00EF6526" w:rsidRDefault="00EF6526" w:rsidP="00AE6F2B">
      <w:pPr>
        <w:pStyle w:val="RD-REFDOCv4"/>
        <w:numPr>
          <w:ilvl w:val="0"/>
          <w:numId w:val="0"/>
        </w:numPr>
        <w:rPr>
          <w:lang w:val="es-ES"/>
        </w:rPr>
      </w:pPr>
      <w:r w:rsidRPr="00EF6526">
        <w:rPr>
          <w:lang w:val="es-ES"/>
        </w:rPr>
        <w:t>RA907 - Desarrollo de aplicaciones en grupos de trabajo</w:t>
      </w:r>
      <w:r>
        <w:rPr>
          <w:lang w:val="es-ES"/>
        </w:rPr>
        <w:t>.</w:t>
      </w:r>
      <w:r w:rsidRPr="00EF6526">
        <w:rPr>
          <w:lang w:val="es-ES"/>
        </w:rPr>
        <w:t xml:space="preserve"> </w:t>
      </w:r>
    </w:p>
    <w:p w:rsidR="00EF6526" w:rsidRDefault="00EF6526" w:rsidP="00AE6F2B">
      <w:pPr>
        <w:pStyle w:val="RD-REFDOCv4"/>
        <w:numPr>
          <w:ilvl w:val="0"/>
          <w:numId w:val="0"/>
        </w:numPr>
        <w:rPr>
          <w:lang w:val="es-ES"/>
        </w:rPr>
      </w:pPr>
      <w:r w:rsidRPr="00EF6526">
        <w:rPr>
          <w:lang w:val="es-ES"/>
        </w:rPr>
        <w:lastRenderedPageBreak/>
        <w:t xml:space="preserve">RA736 - Interpretar las especificaciones de funcionamiento de un sistema basado en </w:t>
      </w:r>
      <w:proofErr w:type="spellStart"/>
      <w:r w:rsidRPr="00EF6526">
        <w:rPr>
          <w:lang w:val="es-ES"/>
        </w:rPr>
        <w:t>microcontr</w:t>
      </w:r>
      <w:r>
        <w:rPr>
          <w:lang w:val="es-ES"/>
        </w:rPr>
        <w:t>olador</w:t>
      </w:r>
      <w:proofErr w:type="spellEnd"/>
      <w:r>
        <w:rPr>
          <w:lang w:val="es-ES"/>
        </w:rPr>
        <w:t xml:space="preserve"> de mediana complejidad.</w:t>
      </w:r>
    </w:p>
    <w:p w:rsidR="00EF6526" w:rsidRDefault="00EF6526" w:rsidP="00AE6F2B">
      <w:pPr>
        <w:pStyle w:val="RD-REFDOCv4"/>
        <w:numPr>
          <w:ilvl w:val="0"/>
          <w:numId w:val="0"/>
        </w:numPr>
        <w:rPr>
          <w:lang w:val="es-ES"/>
        </w:rPr>
      </w:pPr>
      <w:r w:rsidRPr="00EF6526">
        <w:rPr>
          <w:lang w:val="es-ES"/>
        </w:rPr>
        <w:t xml:space="preserve">RA737 - Escribir el código necesario para desarrollar una aplicación basada en </w:t>
      </w:r>
      <w:proofErr w:type="spellStart"/>
      <w:r w:rsidRPr="00EF6526">
        <w:rPr>
          <w:lang w:val="es-ES"/>
        </w:rPr>
        <w:t>microcontr</w:t>
      </w:r>
      <w:r>
        <w:rPr>
          <w:lang w:val="es-ES"/>
        </w:rPr>
        <w:t>olador</w:t>
      </w:r>
      <w:proofErr w:type="spellEnd"/>
      <w:r>
        <w:rPr>
          <w:lang w:val="es-ES"/>
        </w:rPr>
        <w:t xml:space="preserve"> de mediana complejidad.</w:t>
      </w:r>
    </w:p>
    <w:p w:rsidR="00EF6526" w:rsidRDefault="00EF6526" w:rsidP="00AE6F2B">
      <w:pPr>
        <w:pStyle w:val="RD-REFDOCv4"/>
        <w:numPr>
          <w:ilvl w:val="0"/>
          <w:numId w:val="0"/>
        </w:numPr>
        <w:rPr>
          <w:lang w:val="es-ES"/>
        </w:rPr>
      </w:pPr>
      <w:r w:rsidRPr="00EF6526">
        <w:rPr>
          <w:lang w:val="es-ES"/>
        </w:rPr>
        <w:t xml:space="preserve">RA730 - Conectar un periférico a un </w:t>
      </w:r>
      <w:proofErr w:type="spellStart"/>
      <w:r w:rsidRPr="00EF6526">
        <w:rPr>
          <w:lang w:val="es-ES"/>
        </w:rPr>
        <w:t>microcontrolador</w:t>
      </w:r>
      <w:proofErr w:type="spellEnd"/>
      <w:r w:rsidRPr="00EF6526">
        <w:rPr>
          <w:lang w:val="es-ES"/>
        </w:rPr>
        <w:t xml:space="preserve"> utilizando interfaces basadas en protocolos estándar </w:t>
      </w:r>
    </w:p>
    <w:p w:rsidR="00EF6526" w:rsidRDefault="00EF6526" w:rsidP="00AE6F2B">
      <w:pPr>
        <w:pStyle w:val="RD-REFDOCv4"/>
        <w:numPr>
          <w:ilvl w:val="0"/>
          <w:numId w:val="0"/>
        </w:numPr>
        <w:rPr>
          <w:lang w:val="es-ES"/>
        </w:rPr>
      </w:pPr>
      <w:r w:rsidRPr="00EF6526">
        <w:rPr>
          <w:lang w:val="es-ES"/>
        </w:rPr>
        <w:t xml:space="preserve">RA733 - Aprender a manejar cualquier periférico de mediana complejidad de un </w:t>
      </w:r>
      <w:proofErr w:type="spellStart"/>
      <w:r w:rsidRPr="00EF6526">
        <w:rPr>
          <w:lang w:val="es-ES"/>
        </w:rPr>
        <w:t>microcontrolador</w:t>
      </w:r>
      <w:proofErr w:type="spellEnd"/>
      <w:r w:rsidRPr="00EF6526">
        <w:rPr>
          <w:lang w:val="es-ES"/>
        </w:rPr>
        <w:t xml:space="preserve"> a partir de la documentación proporcionada por el fabricante. </w:t>
      </w:r>
    </w:p>
    <w:p w:rsidR="00EF6526" w:rsidRDefault="00EF6526" w:rsidP="00AE6F2B">
      <w:pPr>
        <w:pStyle w:val="RD-REFDOCv4"/>
        <w:numPr>
          <w:ilvl w:val="0"/>
          <w:numId w:val="0"/>
        </w:numPr>
        <w:rPr>
          <w:lang w:val="es-ES"/>
        </w:rPr>
      </w:pPr>
      <w:r w:rsidRPr="00EF6526">
        <w:rPr>
          <w:lang w:val="es-ES"/>
        </w:rPr>
        <w:t xml:space="preserve">RA968 - Manejar instrumentación electrónica específica para el desarrollo de sistemas basados en microprocesador </w:t>
      </w:r>
    </w:p>
    <w:p w:rsidR="00EF6526" w:rsidRPr="008A43F7" w:rsidRDefault="00EF6526" w:rsidP="00AE6F2B">
      <w:pPr>
        <w:pStyle w:val="RD-REFDOCv4"/>
        <w:numPr>
          <w:ilvl w:val="0"/>
          <w:numId w:val="0"/>
        </w:numPr>
        <w:rPr>
          <w:rFonts w:asciiTheme="minorHAnsi" w:hAnsiTheme="minorHAnsi" w:cstheme="minorHAnsi"/>
          <w:szCs w:val="22"/>
          <w:lang w:val="es-ES_tradnl"/>
        </w:rPr>
      </w:pPr>
      <w:r w:rsidRPr="00EF6526">
        <w:rPr>
          <w:lang w:val="es-ES"/>
        </w:rPr>
        <w:t>RA738 - Elaborar el informe que justifica y describe la toma de decisiones adoptadas en el desarrollo de un proyecto y defenderlo oralmente con precisión y detalle.</w:t>
      </w:r>
    </w:p>
    <w:p w:rsidR="00FA330B" w:rsidRPr="00071A14" w:rsidRDefault="00FA330B" w:rsidP="0057695F">
      <w:pPr>
        <w:rPr>
          <w:rFonts w:eastAsia="Batang"/>
          <w:lang w:val="es-ES_tradnl" w:eastAsia="ko-KR"/>
        </w:rPr>
      </w:pPr>
    </w:p>
    <w:p w:rsidR="00B92E96" w:rsidRPr="00071A14" w:rsidRDefault="00AE6F2B" w:rsidP="00D86488">
      <w:pPr>
        <w:pStyle w:val="Ttulo1"/>
        <w:ind w:left="0" w:firstLine="0"/>
        <w:rPr>
          <w:lang w:val="es-ES_tradnl" w:eastAsia="ja-JP"/>
        </w:rPr>
      </w:pPr>
      <w:bookmarkStart w:id="10" w:name="_Toc88129297"/>
      <w:r w:rsidRPr="00071A14">
        <w:rPr>
          <w:lang w:val="es-ES_tradnl" w:eastAsia="ko-KR"/>
        </w:rPr>
        <w:lastRenderedPageBreak/>
        <w:t>RECURSOS UTILIZADOS DEL MICROCONTROLADOR</w:t>
      </w:r>
      <w:bookmarkEnd w:id="10"/>
    </w:p>
    <w:p w:rsidR="00A13631" w:rsidRPr="00A13631" w:rsidRDefault="00AE6F2B" w:rsidP="00AE6F2B">
      <w:pPr>
        <w:pStyle w:val="Ttulo2"/>
        <w:rPr>
          <w:lang w:val="es-ES_tradnl"/>
        </w:rPr>
      </w:pPr>
      <w:bookmarkStart w:id="11" w:name="_Toc88129298"/>
      <w:r w:rsidRPr="00071A14">
        <w:rPr>
          <w:lang w:val="es-ES_tradnl"/>
        </w:rPr>
        <w:t xml:space="preserve">Diagrama de bloques </w:t>
      </w:r>
      <w:r w:rsidR="00203630">
        <w:rPr>
          <w:lang w:val="es-ES_tradnl"/>
        </w:rPr>
        <w:t>hardware del sistema</w:t>
      </w:r>
      <w:r w:rsidR="00881861" w:rsidRPr="00071A14">
        <w:rPr>
          <w:lang w:val="es-ES_tradnl"/>
        </w:rPr>
        <w:t>.</w:t>
      </w:r>
      <w:bookmarkEnd w:id="11"/>
    </w:p>
    <w:p w:rsidR="007E3617" w:rsidRDefault="00A13631" w:rsidP="00EF6526">
      <w:pPr>
        <w:jc w:val="center"/>
        <w:rPr>
          <w:lang w:val="es-ES_tradnl" w:eastAsia="ko-KR"/>
        </w:rPr>
      </w:pPr>
      <w:r>
        <w:rPr>
          <w:noProof/>
          <w:lang w:val="es-ES" w:eastAsia="es-ES"/>
        </w:rPr>
        <w:drawing>
          <wp:inline distT="0" distB="0" distL="0" distR="0">
            <wp:extent cx="4124325" cy="3648075"/>
            <wp:effectExtent l="19050" t="0" r="9525" b="0"/>
            <wp:docPr id="2" name="Imagen 1" descr="C:\Users\chus\Downloads\SENSOR TEMPERATURA LM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s\Downloads\SENSOR TEMPERATURA LM75B.png"/>
                    <pic:cNvPicPr>
                      <a:picLocks noChangeAspect="1" noChangeArrowheads="1"/>
                    </pic:cNvPicPr>
                  </pic:nvPicPr>
                  <pic:blipFill>
                    <a:blip r:embed="rId22" cstate="print"/>
                    <a:srcRect/>
                    <a:stretch>
                      <a:fillRect/>
                    </a:stretch>
                  </pic:blipFill>
                  <pic:spPr bwMode="auto">
                    <a:xfrm>
                      <a:off x="0" y="0"/>
                      <a:ext cx="4124325" cy="3648075"/>
                    </a:xfrm>
                    <a:prstGeom prst="rect">
                      <a:avLst/>
                    </a:prstGeom>
                    <a:noFill/>
                    <a:ln w="9525">
                      <a:noFill/>
                      <a:miter lim="800000"/>
                      <a:headEnd/>
                      <a:tailEnd/>
                    </a:ln>
                  </pic:spPr>
                </pic:pic>
              </a:graphicData>
            </a:graphic>
          </wp:inline>
        </w:drawing>
      </w:r>
      <w:r w:rsidR="00EF6526">
        <w:rPr>
          <w:lang w:val="es-ES_tradnl" w:eastAsia="ko-KR"/>
        </w:rPr>
        <w:br w:type="textWrapping" w:clear="all"/>
      </w:r>
    </w:p>
    <w:p w:rsidR="00BC6F56" w:rsidRPr="00071A14" w:rsidRDefault="00BC6F56" w:rsidP="00A13631">
      <w:pPr>
        <w:jc w:val="center"/>
        <w:rPr>
          <w:lang w:val="es-ES_tradnl" w:eastAsia="ko-KR"/>
        </w:rPr>
      </w:pPr>
      <w:r w:rsidRPr="00BC6F56">
        <w:rPr>
          <w:b/>
          <w:lang w:val="es-ES_tradnl" w:eastAsia="ko-KR"/>
        </w:rPr>
        <w:t>Figura 1.</w:t>
      </w:r>
      <w:r>
        <w:rPr>
          <w:lang w:val="es-ES_tradnl" w:eastAsia="ko-KR"/>
        </w:rPr>
        <w:t xml:space="preserve"> </w:t>
      </w:r>
      <w:r w:rsidRPr="00BC6F56">
        <w:rPr>
          <w:i/>
          <w:lang w:val="es-ES_tradnl" w:eastAsia="ko-KR"/>
        </w:rPr>
        <w:t>Diagrama de bloques de los componentes hardware del sistema</w:t>
      </w:r>
    </w:p>
    <w:p w:rsidR="00AA3E19" w:rsidRPr="00071A14" w:rsidRDefault="002E7E6C" w:rsidP="00F57C5D">
      <w:pPr>
        <w:pStyle w:val="Ttulo2"/>
        <w:rPr>
          <w:lang w:val="es-ES_tradnl"/>
        </w:rPr>
      </w:pPr>
      <w:bookmarkStart w:id="12" w:name="_Toc88129299"/>
      <w:r w:rsidRPr="00071A14">
        <w:rPr>
          <w:lang w:val="es-ES_tradnl"/>
        </w:rPr>
        <w:t>Cálculos realizados y justificación de la solución adoptada.</w:t>
      </w:r>
      <w:bookmarkEnd w:id="12"/>
    </w:p>
    <w:p w:rsidR="00A573D7" w:rsidRDefault="00A573D7" w:rsidP="00B20856">
      <w:pPr>
        <w:rPr>
          <w:lang w:val="es-ES_tradnl" w:eastAsia="ja-JP"/>
        </w:rPr>
      </w:pPr>
      <w:r>
        <w:rPr>
          <w:lang w:val="es-ES_tradnl" w:eastAsia="ja-JP"/>
        </w:rPr>
        <w:t xml:space="preserve">La configuración de los recursos del </w:t>
      </w:r>
      <w:proofErr w:type="spellStart"/>
      <w:r>
        <w:rPr>
          <w:lang w:val="es-ES_tradnl" w:eastAsia="ja-JP"/>
        </w:rPr>
        <w:t>microcontrolador</w:t>
      </w:r>
      <w:proofErr w:type="spellEnd"/>
      <w:r>
        <w:rPr>
          <w:lang w:val="es-ES_tradnl" w:eastAsia="ja-JP"/>
        </w:rPr>
        <w:t xml:space="preserve"> comienza por </w:t>
      </w:r>
      <w:r w:rsidR="00A229A3">
        <w:rPr>
          <w:lang w:val="es-ES_tradnl" w:eastAsia="ja-JP"/>
        </w:rPr>
        <w:t xml:space="preserve">el siguiente </w:t>
      </w:r>
      <w:r>
        <w:rPr>
          <w:lang w:val="es-ES_tradnl" w:eastAsia="ja-JP"/>
        </w:rPr>
        <w:t>conexi</w:t>
      </w:r>
      <w:r w:rsidR="00A229A3">
        <w:rPr>
          <w:lang w:val="es-ES_tradnl" w:eastAsia="ja-JP"/>
        </w:rPr>
        <w:t>onado</w:t>
      </w:r>
      <w:r>
        <w:rPr>
          <w:lang w:val="es-ES_tradnl" w:eastAsia="ja-JP"/>
        </w:rPr>
        <w:t xml:space="preserve"> </w:t>
      </w:r>
      <w:r w:rsidR="00CF6DA0">
        <w:rPr>
          <w:lang w:val="es-ES_tradnl" w:eastAsia="ja-JP"/>
        </w:rPr>
        <w:t>de los pin</w:t>
      </w:r>
      <w:r w:rsidR="00A229A3">
        <w:rPr>
          <w:lang w:val="es-ES_tradnl" w:eastAsia="ja-JP"/>
        </w:rPr>
        <w:t xml:space="preserve">es </w:t>
      </w:r>
      <w:r w:rsidR="00400035">
        <w:rPr>
          <w:lang w:val="es-ES_tradnl" w:eastAsia="ja-JP"/>
        </w:rPr>
        <w:t xml:space="preserve">y su configuración en </w:t>
      </w:r>
      <w:proofErr w:type="spellStart"/>
      <w:r w:rsidR="00400035">
        <w:rPr>
          <w:lang w:val="es-ES_tradnl" w:eastAsia="ja-JP"/>
        </w:rPr>
        <w:t>Keil</w:t>
      </w:r>
      <w:proofErr w:type="spellEnd"/>
      <w:r w:rsidR="00400035">
        <w:rPr>
          <w:lang w:val="es-ES_tradnl" w:eastAsia="ja-JP"/>
        </w:rPr>
        <w:t xml:space="preserve"> mediante el fichero </w:t>
      </w:r>
      <w:proofErr w:type="spellStart"/>
      <w:r w:rsidR="00400035" w:rsidRPr="00400035">
        <w:rPr>
          <w:i/>
          <w:lang w:val="es-ES_tradnl" w:eastAsia="ja-JP"/>
        </w:rPr>
        <w:t>RTE_Device.h</w:t>
      </w:r>
      <w:proofErr w:type="spellEnd"/>
      <w:r w:rsidR="00400035">
        <w:rPr>
          <w:lang w:val="es-ES_tradnl" w:eastAsia="ja-JP"/>
        </w:rPr>
        <w:t xml:space="preserve"> </w:t>
      </w:r>
      <w:r w:rsidR="00A229A3">
        <w:rPr>
          <w:lang w:val="es-ES_tradnl" w:eastAsia="ja-JP"/>
        </w:rPr>
        <w:t>:</w:t>
      </w:r>
    </w:p>
    <w:p w:rsidR="00CF6DA0" w:rsidRDefault="00400035" w:rsidP="00B20856">
      <w:pPr>
        <w:rPr>
          <w:lang w:val="es-ES_tradnl" w:eastAsia="ja-JP"/>
        </w:rPr>
      </w:pPr>
      <w:r>
        <w:rPr>
          <w:noProof/>
          <w:lang w:val="es-ES" w:eastAsia="es-ES"/>
        </w:rPr>
        <w:drawing>
          <wp:anchor distT="0" distB="0" distL="114300" distR="114300" simplePos="0" relativeHeight="251658752" behindDoc="0" locked="0" layoutInCell="1" allowOverlap="1">
            <wp:simplePos x="0" y="0"/>
            <wp:positionH relativeFrom="column">
              <wp:posOffset>-24766</wp:posOffset>
            </wp:positionH>
            <wp:positionV relativeFrom="paragraph">
              <wp:posOffset>64134</wp:posOffset>
            </wp:positionV>
            <wp:extent cx="3095625" cy="3397147"/>
            <wp:effectExtent l="1905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095625" cy="3397147"/>
                    </a:xfrm>
                    <a:prstGeom prst="rect">
                      <a:avLst/>
                    </a:prstGeom>
                    <a:noFill/>
                    <a:ln w="9525">
                      <a:noFill/>
                      <a:miter lim="800000"/>
                      <a:headEnd/>
                      <a:tailEnd/>
                    </a:ln>
                  </pic:spPr>
                </pic:pic>
              </a:graphicData>
            </a:graphic>
          </wp:anchor>
        </w:drawing>
      </w:r>
    </w:p>
    <w:p w:rsidR="00A229A3" w:rsidRDefault="00400035" w:rsidP="00A229A3">
      <w:pPr>
        <w:jc w:val="center"/>
        <w:rPr>
          <w:lang w:val="es-ES_tradnl" w:eastAsia="ja-JP"/>
        </w:rPr>
      </w:pPr>
      <w:r>
        <w:rPr>
          <w:noProof/>
          <w:lang w:val="es-ES" w:eastAsia="es-ES"/>
        </w:rPr>
        <w:drawing>
          <wp:anchor distT="0" distB="0" distL="114300" distR="114300" simplePos="0" relativeHeight="251659776" behindDoc="0" locked="0" layoutInCell="1" allowOverlap="1">
            <wp:simplePos x="0" y="0"/>
            <wp:positionH relativeFrom="column">
              <wp:posOffset>3442335</wp:posOffset>
            </wp:positionH>
            <wp:positionV relativeFrom="paragraph">
              <wp:posOffset>13970</wp:posOffset>
            </wp:positionV>
            <wp:extent cx="2552700" cy="723900"/>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2552700" cy="723900"/>
                    </a:xfrm>
                    <a:prstGeom prst="rect">
                      <a:avLst/>
                    </a:prstGeom>
                    <a:noFill/>
                    <a:ln w="9525">
                      <a:noFill/>
                      <a:miter lim="800000"/>
                      <a:headEnd/>
                      <a:tailEnd/>
                    </a:ln>
                  </pic:spPr>
                </pic:pic>
              </a:graphicData>
            </a:graphic>
          </wp:anchor>
        </w:drawing>
      </w: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4C5699" w:rsidP="00A229A3">
      <w:pPr>
        <w:jc w:val="center"/>
        <w:rPr>
          <w:lang w:val="es-ES_tradnl" w:eastAsia="ja-JP"/>
        </w:rPr>
      </w:pPr>
      <w:r>
        <w:rPr>
          <w:noProof/>
          <w:lang w:val="es-ES" w:eastAsia="es-ES"/>
        </w:rPr>
        <w:drawing>
          <wp:anchor distT="0" distB="0" distL="114300" distR="114300" simplePos="0" relativeHeight="251660800" behindDoc="0" locked="0" layoutInCell="1" allowOverlap="1">
            <wp:simplePos x="0" y="0"/>
            <wp:positionH relativeFrom="column">
              <wp:posOffset>3394710</wp:posOffset>
            </wp:positionH>
            <wp:positionV relativeFrom="paragraph">
              <wp:posOffset>167005</wp:posOffset>
            </wp:positionV>
            <wp:extent cx="2602865" cy="1990725"/>
            <wp:effectExtent l="19050" t="0" r="698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2602865" cy="1990725"/>
                    </a:xfrm>
                    <a:prstGeom prst="rect">
                      <a:avLst/>
                    </a:prstGeom>
                    <a:noFill/>
                    <a:ln w="9525">
                      <a:noFill/>
                      <a:miter lim="800000"/>
                      <a:headEnd/>
                      <a:tailEnd/>
                    </a:ln>
                  </pic:spPr>
                </pic:pic>
              </a:graphicData>
            </a:graphic>
          </wp:anchor>
        </w:drawing>
      </w: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A229A3" w:rsidP="00A229A3">
      <w:pPr>
        <w:jc w:val="center"/>
        <w:rPr>
          <w:lang w:val="es-ES_tradnl" w:eastAsia="ja-JP"/>
        </w:rPr>
      </w:pPr>
    </w:p>
    <w:p w:rsidR="00A229A3" w:rsidRDefault="00A229A3" w:rsidP="00A229A3">
      <w:pPr>
        <w:jc w:val="center"/>
        <w:rPr>
          <w:lang w:val="es-ES_tradnl" w:eastAsia="ja-JP"/>
        </w:rPr>
      </w:pPr>
    </w:p>
    <w:p w:rsidR="00400035" w:rsidRDefault="00400035" w:rsidP="00A229A3">
      <w:pPr>
        <w:jc w:val="center"/>
        <w:rPr>
          <w:lang w:val="es-ES_tradnl" w:eastAsia="ja-JP"/>
        </w:rPr>
      </w:pPr>
    </w:p>
    <w:p w:rsidR="00400035" w:rsidRDefault="00400035" w:rsidP="00A229A3">
      <w:pPr>
        <w:jc w:val="center"/>
        <w:rPr>
          <w:lang w:val="es-ES_tradnl" w:eastAsia="ja-JP"/>
        </w:rPr>
      </w:pPr>
    </w:p>
    <w:p w:rsidR="00400035" w:rsidRDefault="00400035" w:rsidP="00A229A3">
      <w:pPr>
        <w:jc w:val="center"/>
        <w:rPr>
          <w:lang w:val="es-ES_tradnl" w:eastAsia="ja-JP"/>
        </w:rPr>
      </w:pPr>
    </w:p>
    <w:p w:rsidR="00A229A3" w:rsidRDefault="00A229A3" w:rsidP="00A229A3">
      <w:pPr>
        <w:jc w:val="center"/>
        <w:rPr>
          <w:lang w:val="es-ES_tradnl" w:eastAsia="ja-JP"/>
        </w:rPr>
      </w:pPr>
    </w:p>
    <w:p w:rsidR="00906B55" w:rsidRDefault="00906B55" w:rsidP="00B20856">
      <w:pPr>
        <w:rPr>
          <w:lang w:val="es-ES_tradnl" w:eastAsia="ja-JP"/>
        </w:rPr>
      </w:pPr>
      <w:r>
        <w:rPr>
          <w:lang w:val="es-ES_tradnl" w:eastAsia="ja-JP"/>
        </w:rPr>
        <w:lastRenderedPageBreak/>
        <w:t>Posteriormente, en código</w:t>
      </w:r>
      <w:r w:rsidR="005C4F10">
        <w:rPr>
          <w:lang w:val="es-ES_tradnl" w:eastAsia="ja-JP"/>
        </w:rPr>
        <w:t>,</w:t>
      </w:r>
      <w:r>
        <w:rPr>
          <w:lang w:val="es-ES_tradnl" w:eastAsia="ja-JP"/>
        </w:rPr>
        <w:t xml:space="preserve"> programamos los siguientes valores para la configuración de las diferentes </w:t>
      </w:r>
      <w:r w:rsidR="00F16080">
        <w:rPr>
          <w:lang w:val="es-ES_tradnl" w:eastAsia="ja-JP"/>
        </w:rPr>
        <w:t>entradas GPIO:</w:t>
      </w:r>
    </w:p>
    <w:p w:rsidR="00F16080" w:rsidRDefault="006D5020" w:rsidP="00B20856">
      <w:pPr>
        <w:rPr>
          <w:lang w:val="es-ES_tradnl" w:eastAsia="ja-JP"/>
        </w:rPr>
      </w:pPr>
      <w:r>
        <w:rPr>
          <w:noProof/>
          <w:lang w:val="es-ES" w:eastAsia="es-ES"/>
        </w:rPr>
        <w:drawing>
          <wp:anchor distT="0" distB="0" distL="114300" distR="114300" simplePos="0" relativeHeight="251663872" behindDoc="0" locked="0" layoutInCell="1" allowOverlap="1">
            <wp:simplePos x="0" y="0"/>
            <wp:positionH relativeFrom="column">
              <wp:posOffset>3270885</wp:posOffset>
            </wp:positionH>
            <wp:positionV relativeFrom="paragraph">
              <wp:posOffset>160020</wp:posOffset>
            </wp:positionV>
            <wp:extent cx="3238500" cy="3248025"/>
            <wp:effectExtent l="1905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3238500" cy="3248025"/>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2848" behindDoc="0" locked="0" layoutInCell="1" allowOverlap="1">
            <wp:simplePos x="0" y="0"/>
            <wp:positionH relativeFrom="column">
              <wp:posOffset>-91440</wp:posOffset>
            </wp:positionH>
            <wp:positionV relativeFrom="paragraph">
              <wp:posOffset>83820</wp:posOffset>
            </wp:positionV>
            <wp:extent cx="3209925" cy="3248025"/>
            <wp:effectExtent l="1905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3209925" cy="3248025"/>
                    </a:xfrm>
                    <a:prstGeom prst="rect">
                      <a:avLst/>
                    </a:prstGeom>
                    <a:noFill/>
                    <a:ln w="9525">
                      <a:noFill/>
                      <a:miter lim="800000"/>
                      <a:headEnd/>
                      <a:tailEnd/>
                    </a:ln>
                  </pic:spPr>
                </pic:pic>
              </a:graphicData>
            </a:graphic>
          </wp:anchor>
        </w:drawing>
      </w: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6D5020" w:rsidRDefault="006D5020" w:rsidP="00B20856">
      <w:pPr>
        <w:rPr>
          <w:lang w:val="es-ES_tradnl" w:eastAsia="ja-JP"/>
        </w:rPr>
      </w:pPr>
    </w:p>
    <w:p w:rsidR="00405CC9" w:rsidRDefault="00405CC9" w:rsidP="00B20856">
      <w:pPr>
        <w:rPr>
          <w:b/>
          <w:lang w:val="es-ES_tradnl" w:eastAsia="ja-JP"/>
        </w:rPr>
      </w:pPr>
    </w:p>
    <w:p w:rsidR="00A229A3" w:rsidRDefault="00B20856" w:rsidP="00B20856">
      <w:pPr>
        <w:rPr>
          <w:b/>
          <w:lang w:val="es-ES_tradnl" w:eastAsia="ja-JP"/>
        </w:rPr>
      </w:pPr>
      <w:r>
        <w:rPr>
          <w:b/>
          <w:lang w:val="es-ES_tradnl" w:eastAsia="ja-JP"/>
        </w:rPr>
        <w:t xml:space="preserve">Módulo </w:t>
      </w:r>
      <w:r w:rsidR="00F61463">
        <w:rPr>
          <w:b/>
          <w:lang w:val="es-ES_tradnl" w:eastAsia="ja-JP"/>
        </w:rPr>
        <w:t>HORA (</w:t>
      </w:r>
      <w:r>
        <w:rPr>
          <w:b/>
          <w:lang w:val="es-ES_tradnl" w:eastAsia="ja-JP"/>
        </w:rPr>
        <w:t>CLOCK</w:t>
      </w:r>
      <w:r w:rsidR="00F61463">
        <w:rPr>
          <w:b/>
          <w:lang w:val="es-ES_tradnl" w:eastAsia="ja-JP"/>
        </w:rPr>
        <w:t>)</w:t>
      </w:r>
    </w:p>
    <w:p w:rsidR="00683841" w:rsidRDefault="00683841" w:rsidP="00683841">
      <w:pPr>
        <w:pStyle w:val="Prrafodelista"/>
        <w:numPr>
          <w:ilvl w:val="0"/>
          <w:numId w:val="44"/>
        </w:numPr>
        <w:rPr>
          <w:b/>
          <w:lang w:val="es-ES_tradnl" w:eastAsia="ja-JP"/>
        </w:rPr>
      </w:pPr>
      <w:r>
        <w:rPr>
          <w:lang w:val="es-ES_tradnl" w:eastAsia="ja-JP"/>
        </w:rPr>
        <w:t xml:space="preserve">Configuramos un </w:t>
      </w:r>
      <w:proofErr w:type="spellStart"/>
      <w:r w:rsidR="00B20856">
        <w:rPr>
          <w:lang w:val="es-ES_tradnl" w:eastAsia="ja-JP"/>
        </w:rPr>
        <w:t>Timer</w:t>
      </w:r>
      <w:proofErr w:type="spellEnd"/>
      <w:r>
        <w:rPr>
          <w:lang w:val="es-ES_tradnl" w:eastAsia="ja-JP"/>
        </w:rPr>
        <w:t xml:space="preserve"> periódico de 1 segundo</w:t>
      </w:r>
      <w:r w:rsidR="007D61CF">
        <w:rPr>
          <w:lang w:val="es-ES_tradnl" w:eastAsia="ja-JP"/>
        </w:rPr>
        <w:t xml:space="preserve"> ya que su funcionalidad tiene que ser la de un reloj</w:t>
      </w:r>
      <w:r>
        <w:rPr>
          <w:lang w:val="es-ES_tradnl" w:eastAsia="ja-JP"/>
        </w:rPr>
        <w:t>.</w:t>
      </w:r>
    </w:p>
    <w:p w:rsidR="00BA57F0" w:rsidRDefault="00BA57F0" w:rsidP="00683841">
      <w:pPr>
        <w:pStyle w:val="Prrafodelista"/>
        <w:ind w:hanging="720"/>
        <w:rPr>
          <w:b/>
          <w:lang w:val="es-ES_tradnl" w:eastAsia="ja-JP"/>
        </w:rPr>
      </w:pPr>
    </w:p>
    <w:p w:rsidR="00683841" w:rsidRDefault="00683841" w:rsidP="00683841">
      <w:pPr>
        <w:pStyle w:val="Prrafodelista"/>
        <w:ind w:hanging="720"/>
        <w:rPr>
          <w:b/>
          <w:lang w:val="es-ES_tradnl" w:eastAsia="ja-JP"/>
        </w:rPr>
      </w:pPr>
      <w:r>
        <w:rPr>
          <w:b/>
          <w:lang w:val="es-ES_tradnl" w:eastAsia="ja-JP"/>
        </w:rPr>
        <w:t>Módulo LCD</w:t>
      </w:r>
    </w:p>
    <w:p w:rsidR="00683841" w:rsidRPr="00683841" w:rsidRDefault="00683841" w:rsidP="00683841">
      <w:pPr>
        <w:pStyle w:val="Prrafodelista"/>
        <w:numPr>
          <w:ilvl w:val="0"/>
          <w:numId w:val="45"/>
        </w:numPr>
        <w:rPr>
          <w:b/>
          <w:lang w:val="es-ES_tradnl" w:eastAsia="ja-JP"/>
        </w:rPr>
      </w:pPr>
      <w:r>
        <w:rPr>
          <w:lang w:val="es-ES_tradnl" w:eastAsia="ja-JP"/>
        </w:rPr>
        <w:t xml:space="preserve">Configuración </w:t>
      </w:r>
      <w:proofErr w:type="spellStart"/>
      <w:r w:rsidRPr="00BA57F0">
        <w:rPr>
          <w:b/>
          <w:i/>
          <w:lang w:val="es-ES_tradnl" w:eastAsia="ja-JP"/>
        </w:rPr>
        <w:t>Timer</w:t>
      </w:r>
      <w:proofErr w:type="spellEnd"/>
      <w:r w:rsidRPr="00BA57F0">
        <w:rPr>
          <w:b/>
          <w:i/>
          <w:lang w:val="es-ES_tradnl" w:eastAsia="ja-JP"/>
        </w:rPr>
        <w:t xml:space="preserve"> 7</w:t>
      </w:r>
      <w:r>
        <w:rPr>
          <w:lang w:val="es-ES_tradnl" w:eastAsia="ja-JP"/>
        </w:rPr>
        <w:t xml:space="preserve"> para</w:t>
      </w:r>
      <w:r w:rsidR="00CC12E4">
        <w:rPr>
          <w:lang w:val="es-ES_tradnl" w:eastAsia="ja-JP"/>
        </w:rPr>
        <w:t xml:space="preserve"> la función</w:t>
      </w:r>
      <w:r>
        <w:rPr>
          <w:lang w:val="es-ES_tradnl" w:eastAsia="ja-JP"/>
        </w:rPr>
        <w:t xml:space="preserve"> </w:t>
      </w:r>
      <w:proofErr w:type="spellStart"/>
      <w:r w:rsidRPr="00CC12E4">
        <w:rPr>
          <w:i/>
          <w:lang w:val="es-ES_tradnl" w:eastAsia="ja-JP"/>
        </w:rPr>
        <w:t>Delay</w:t>
      </w:r>
      <w:proofErr w:type="spellEnd"/>
      <w:r w:rsidR="00CC12E4">
        <w:rPr>
          <w:i/>
          <w:lang w:val="es-ES_tradnl" w:eastAsia="ja-JP"/>
        </w:rPr>
        <w:t xml:space="preserve"> </w:t>
      </w:r>
      <w:r w:rsidR="00CC12E4" w:rsidRPr="00CC12E4">
        <w:rPr>
          <w:i/>
          <w:lang w:val="es-ES_tradnl" w:eastAsia="ja-JP"/>
        </w:rPr>
        <w:t>(</w:t>
      </w:r>
      <w:proofErr w:type="spellStart"/>
      <w:r w:rsidR="00CC12E4" w:rsidRPr="00CC12E4">
        <w:rPr>
          <w:i/>
          <w:lang w:val="es-ES_tradnl" w:eastAsia="ja-JP"/>
        </w:rPr>
        <w:t>n_microsegundos</w:t>
      </w:r>
      <w:proofErr w:type="spellEnd"/>
      <w:r w:rsidR="00CC12E4" w:rsidRPr="00CC12E4">
        <w:rPr>
          <w:i/>
          <w:lang w:val="es-ES_tradnl" w:eastAsia="ja-JP"/>
        </w:rPr>
        <w:t>)</w:t>
      </w:r>
      <w:r>
        <w:rPr>
          <w:lang w:val="es-ES_tradnl" w:eastAsia="ja-JP"/>
        </w:rPr>
        <w:t>:</w:t>
      </w:r>
    </w:p>
    <w:p w:rsidR="00683841" w:rsidRDefault="00683841" w:rsidP="00683841">
      <w:pPr>
        <w:pStyle w:val="Prrafodelista"/>
        <w:rPr>
          <w:lang w:val="es-ES_tradnl" w:eastAsia="ja-JP"/>
        </w:rPr>
      </w:pPr>
      <w:r>
        <w:rPr>
          <w:lang w:val="es-ES_tradnl" w:eastAsia="ja-JP"/>
        </w:rPr>
        <w:t xml:space="preserve">Como el </w:t>
      </w:r>
      <w:proofErr w:type="spellStart"/>
      <w:r w:rsidRPr="00BA57F0">
        <w:rPr>
          <w:b/>
          <w:i/>
          <w:lang w:val="es-ES_tradnl" w:eastAsia="ja-JP"/>
        </w:rPr>
        <w:t>Timer</w:t>
      </w:r>
      <w:proofErr w:type="spellEnd"/>
      <w:r w:rsidRPr="00BA57F0">
        <w:rPr>
          <w:b/>
          <w:i/>
          <w:lang w:val="es-ES_tradnl" w:eastAsia="ja-JP"/>
        </w:rPr>
        <w:t xml:space="preserve"> 7</w:t>
      </w:r>
      <w:r>
        <w:rPr>
          <w:lang w:val="es-ES_tradnl" w:eastAsia="ja-JP"/>
        </w:rPr>
        <w:t xml:space="preserve"> está conectado al APB1 </w:t>
      </w:r>
      <w:r w:rsidRPr="00683841">
        <w:rPr>
          <w:lang w:val="es-ES_tradnl" w:eastAsia="ja-JP"/>
        </w:rPr>
        <w:t>según el manual del STM32F429</w:t>
      </w:r>
      <w:r>
        <w:rPr>
          <w:lang w:val="es-ES_tradnl" w:eastAsia="ja-JP"/>
        </w:rPr>
        <w:t xml:space="preserve">, entonces nos entran </w:t>
      </w:r>
      <w:r w:rsidRPr="00BA57F0">
        <w:rPr>
          <w:i/>
          <w:lang w:val="es-ES_tradnl" w:eastAsia="ja-JP"/>
        </w:rPr>
        <w:t>84MHz</w:t>
      </w:r>
      <w:r>
        <w:rPr>
          <w:lang w:val="es-ES_tradnl" w:eastAsia="ja-JP"/>
        </w:rPr>
        <w:t xml:space="preserve">. Ponemos un </w:t>
      </w:r>
      <w:proofErr w:type="spellStart"/>
      <w:r w:rsidRPr="00BA57F0">
        <w:rPr>
          <w:i/>
          <w:lang w:val="es-ES_tradnl" w:eastAsia="ja-JP"/>
        </w:rPr>
        <w:t>Preescaler</w:t>
      </w:r>
      <w:proofErr w:type="spellEnd"/>
      <w:r>
        <w:rPr>
          <w:lang w:val="es-ES_tradnl" w:eastAsia="ja-JP"/>
        </w:rPr>
        <w:t xml:space="preserve"> de 20 (que en realidad son 21)</w:t>
      </w:r>
      <w:r w:rsidR="00CC12E4">
        <w:rPr>
          <w:lang w:val="es-ES_tradnl" w:eastAsia="ja-JP"/>
        </w:rPr>
        <w:t xml:space="preserve"> para </w:t>
      </w:r>
      <w:r w:rsidR="00CC12E4" w:rsidRPr="00BA57F0">
        <w:rPr>
          <w:i/>
          <w:lang w:val="es-ES_tradnl" w:eastAsia="ja-JP"/>
        </w:rPr>
        <w:t>-&gt; 84MHz/21 = 4MHz</w:t>
      </w:r>
      <w:r w:rsidR="00CC12E4">
        <w:rPr>
          <w:lang w:val="es-ES_tradnl" w:eastAsia="ja-JP"/>
        </w:rPr>
        <w:t xml:space="preserve">. El </w:t>
      </w:r>
      <w:proofErr w:type="spellStart"/>
      <w:r w:rsidR="00CC12E4" w:rsidRPr="00BA57F0">
        <w:rPr>
          <w:i/>
          <w:lang w:val="es-ES_tradnl" w:eastAsia="ja-JP"/>
        </w:rPr>
        <w:t>Period</w:t>
      </w:r>
      <w:proofErr w:type="spellEnd"/>
      <w:r w:rsidR="00CC12E4">
        <w:rPr>
          <w:lang w:val="es-ES_tradnl" w:eastAsia="ja-JP"/>
        </w:rPr>
        <w:t xml:space="preserve"> lo pondremos tal que </w:t>
      </w:r>
      <w:r w:rsidR="00CC12E4" w:rsidRPr="00BA57F0">
        <w:rPr>
          <w:i/>
          <w:lang w:val="es-ES_tradnl" w:eastAsia="ja-JP"/>
        </w:rPr>
        <w:t>(</w:t>
      </w:r>
      <w:proofErr w:type="spellStart"/>
      <w:r w:rsidR="00CC12E4" w:rsidRPr="00BA57F0">
        <w:rPr>
          <w:i/>
          <w:lang w:val="es-ES_tradnl" w:eastAsia="ja-JP"/>
        </w:rPr>
        <w:t>n_microsegundos</w:t>
      </w:r>
      <w:proofErr w:type="spellEnd"/>
      <w:r w:rsidR="00CC12E4" w:rsidRPr="00BA57F0">
        <w:rPr>
          <w:i/>
          <w:lang w:val="es-ES_tradnl" w:eastAsia="ja-JP"/>
        </w:rPr>
        <w:t>/4)-1</w:t>
      </w:r>
      <w:r w:rsidR="00CC12E4">
        <w:rPr>
          <w:lang w:val="es-ES_tradnl" w:eastAsia="ja-JP"/>
        </w:rPr>
        <w:t xml:space="preserve"> para configurar el periodo del </w:t>
      </w:r>
      <w:proofErr w:type="spellStart"/>
      <w:r w:rsidR="00CC12E4">
        <w:rPr>
          <w:lang w:val="es-ES_tradnl" w:eastAsia="ja-JP"/>
        </w:rPr>
        <w:t>timer</w:t>
      </w:r>
      <w:proofErr w:type="spellEnd"/>
      <w:r w:rsidR="00CC12E4">
        <w:rPr>
          <w:lang w:val="es-ES_tradnl" w:eastAsia="ja-JP"/>
        </w:rPr>
        <w:t xml:space="preserve"> a partir del parámetro que le pasemos a la función.</w:t>
      </w:r>
    </w:p>
    <w:p w:rsidR="00560B7F" w:rsidRDefault="00560B7F" w:rsidP="00683841">
      <w:pPr>
        <w:pStyle w:val="Prrafodelista"/>
        <w:rPr>
          <w:lang w:val="es-ES_tradnl" w:eastAsia="ja-JP"/>
        </w:rPr>
      </w:pPr>
    </w:p>
    <w:p w:rsidR="007D61CF" w:rsidRDefault="00560B7F" w:rsidP="007D61CF">
      <w:pPr>
        <w:pStyle w:val="Prrafodelista"/>
        <w:numPr>
          <w:ilvl w:val="0"/>
          <w:numId w:val="45"/>
        </w:numPr>
        <w:rPr>
          <w:lang w:val="es-ES_tradnl" w:eastAsia="ja-JP"/>
        </w:rPr>
      </w:pPr>
      <w:r>
        <w:rPr>
          <w:lang w:val="es-ES_tradnl" w:eastAsia="ja-JP"/>
        </w:rPr>
        <w:t xml:space="preserve">En la función </w:t>
      </w:r>
      <w:proofErr w:type="spellStart"/>
      <w:r w:rsidRPr="00BA57F0">
        <w:rPr>
          <w:i/>
          <w:lang w:val="es-ES_tradnl" w:eastAsia="ja-JP"/>
        </w:rPr>
        <w:t>EscribeFrase</w:t>
      </w:r>
      <w:proofErr w:type="spellEnd"/>
      <w:r w:rsidRPr="00BA57F0">
        <w:rPr>
          <w:i/>
          <w:lang w:val="es-ES_tradnl" w:eastAsia="ja-JP"/>
        </w:rPr>
        <w:t>()</w:t>
      </w:r>
      <w:r>
        <w:rPr>
          <w:lang w:val="es-ES_tradnl" w:eastAsia="ja-JP"/>
        </w:rPr>
        <w:t xml:space="preserve"> calculamos la posición necesaria para elegir si escribimos en la </w:t>
      </w:r>
      <w:proofErr w:type="spellStart"/>
      <w:r>
        <w:rPr>
          <w:lang w:val="es-ES_tradnl" w:eastAsia="ja-JP"/>
        </w:rPr>
        <w:t>Linea</w:t>
      </w:r>
      <w:proofErr w:type="spellEnd"/>
      <w:r>
        <w:rPr>
          <w:lang w:val="es-ES_tradnl" w:eastAsia="ja-JP"/>
        </w:rPr>
        <w:t xml:space="preserve"> 1 </w:t>
      </w:r>
      <w:r w:rsidRPr="00BA57F0">
        <w:rPr>
          <w:i/>
          <w:lang w:val="es-ES_tradnl" w:eastAsia="ja-JP"/>
        </w:rPr>
        <w:t>(posición 0)</w:t>
      </w:r>
      <w:r>
        <w:rPr>
          <w:lang w:val="es-ES_tradnl" w:eastAsia="ja-JP"/>
        </w:rPr>
        <w:t xml:space="preserve"> o en la </w:t>
      </w:r>
      <w:proofErr w:type="spellStart"/>
      <w:r>
        <w:rPr>
          <w:lang w:val="es-ES_tradnl" w:eastAsia="ja-JP"/>
        </w:rPr>
        <w:t>Linea</w:t>
      </w:r>
      <w:proofErr w:type="spellEnd"/>
      <w:r>
        <w:rPr>
          <w:lang w:val="es-ES_tradnl" w:eastAsia="ja-JP"/>
        </w:rPr>
        <w:t xml:space="preserve"> 2 </w:t>
      </w:r>
      <w:r w:rsidRPr="00BA57F0">
        <w:rPr>
          <w:i/>
          <w:lang w:val="es-ES_tradnl" w:eastAsia="ja-JP"/>
        </w:rPr>
        <w:t>(posición 256)</w:t>
      </w:r>
      <w:r>
        <w:rPr>
          <w:lang w:val="es-ES_tradnl" w:eastAsia="ja-JP"/>
        </w:rPr>
        <w:t>.</w:t>
      </w:r>
    </w:p>
    <w:p w:rsidR="00F6032D" w:rsidRDefault="00F6032D" w:rsidP="007D61CF">
      <w:pPr>
        <w:pStyle w:val="Prrafodelista"/>
        <w:ind w:hanging="720"/>
        <w:rPr>
          <w:b/>
          <w:lang w:val="es-ES_tradnl" w:eastAsia="ja-JP"/>
        </w:rPr>
      </w:pPr>
    </w:p>
    <w:p w:rsidR="00F6032D" w:rsidRDefault="00F6032D" w:rsidP="007D61CF">
      <w:pPr>
        <w:pStyle w:val="Prrafodelista"/>
        <w:ind w:hanging="720"/>
        <w:rPr>
          <w:b/>
          <w:lang w:val="es-ES_tradnl" w:eastAsia="ja-JP"/>
        </w:rPr>
      </w:pPr>
    </w:p>
    <w:p w:rsidR="007D61CF" w:rsidRDefault="007D61CF" w:rsidP="007D61CF">
      <w:pPr>
        <w:pStyle w:val="Prrafodelista"/>
        <w:ind w:hanging="720"/>
        <w:rPr>
          <w:b/>
          <w:lang w:val="es-ES_tradnl" w:eastAsia="ja-JP"/>
        </w:rPr>
      </w:pPr>
      <w:r w:rsidRPr="007D61CF">
        <w:rPr>
          <w:b/>
          <w:lang w:val="es-ES_tradnl" w:eastAsia="ja-JP"/>
        </w:rPr>
        <w:t xml:space="preserve">Módulo </w:t>
      </w:r>
      <w:r>
        <w:rPr>
          <w:b/>
          <w:lang w:val="es-ES_tradnl" w:eastAsia="ja-JP"/>
        </w:rPr>
        <w:t>JOYSTICK</w:t>
      </w:r>
    </w:p>
    <w:p w:rsidR="007D61CF" w:rsidRDefault="007D61CF" w:rsidP="007D61CF">
      <w:pPr>
        <w:pStyle w:val="Prrafodelista"/>
        <w:numPr>
          <w:ilvl w:val="0"/>
          <w:numId w:val="45"/>
        </w:numPr>
        <w:rPr>
          <w:lang w:val="es-ES_tradnl" w:eastAsia="ja-JP"/>
        </w:rPr>
      </w:pPr>
      <w:r>
        <w:rPr>
          <w:lang w:val="es-ES_tradnl" w:eastAsia="ja-JP"/>
        </w:rPr>
        <w:t xml:space="preserve">En la gestión del </w:t>
      </w:r>
      <w:proofErr w:type="spellStart"/>
      <w:r w:rsidRPr="00BA57F0">
        <w:rPr>
          <w:b/>
          <w:i/>
          <w:lang w:val="es-ES_tradnl" w:eastAsia="ja-JP"/>
        </w:rPr>
        <w:t>Callback</w:t>
      </w:r>
      <w:proofErr w:type="spellEnd"/>
      <w:r w:rsidRPr="00BA57F0">
        <w:rPr>
          <w:i/>
          <w:lang w:val="es-ES_tradnl" w:eastAsia="ja-JP"/>
        </w:rPr>
        <w:t xml:space="preserve"> del </w:t>
      </w:r>
      <w:proofErr w:type="spellStart"/>
      <w:r w:rsidRPr="00BA57F0">
        <w:rPr>
          <w:b/>
          <w:i/>
          <w:lang w:val="es-ES_tradnl" w:eastAsia="ja-JP"/>
        </w:rPr>
        <w:t>Timer</w:t>
      </w:r>
      <w:proofErr w:type="spellEnd"/>
      <w:r w:rsidRPr="00BA57F0">
        <w:rPr>
          <w:b/>
          <w:i/>
          <w:lang w:val="es-ES_tradnl" w:eastAsia="ja-JP"/>
        </w:rPr>
        <w:t xml:space="preserve"> </w:t>
      </w:r>
      <w:r w:rsidR="00F6032D" w:rsidRPr="00BA57F0">
        <w:rPr>
          <w:b/>
          <w:i/>
          <w:lang w:val="es-ES_tradnl" w:eastAsia="ja-JP"/>
        </w:rPr>
        <w:t>2</w:t>
      </w:r>
      <w:r w:rsidR="00F6032D">
        <w:rPr>
          <w:lang w:val="es-ES_tradnl" w:eastAsia="ja-JP"/>
        </w:rPr>
        <w:t xml:space="preserve"> (usado para la gestión de rebotes)</w:t>
      </w:r>
      <w:r>
        <w:rPr>
          <w:lang w:val="es-ES_tradnl" w:eastAsia="ja-JP"/>
        </w:rPr>
        <w:t xml:space="preserve"> </w:t>
      </w:r>
      <w:r w:rsidR="00F6032D">
        <w:rPr>
          <w:lang w:val="es-ES_tradnl" w:eastAsia="ja-JP"/>
        </w:rPr>
        <w:t xml:space="preserve">lo configuramos a </w:t>
      </w:r>
      <w:r w:rsidR="00F6032D" w:rsidRPr="00BA57F0">
        <w:rPr>
          <w:i/>
          <w:lang w:val="es-ES_tradnl" w:eastAsia="ja-JP"/>
        </w:rPr>
        <w:t>50ms</w:t>
      </w:r>
      <w:r w:rsidR="00F6032D">
        <w:rPr>
          <w:lang w:val="es-ES_tradnl" w:eastAsia="ja-JP"/>
        </w:rPr>
        <w:t xml:space="preserve"> solo una vez para que en ese periodo de tiempo compruebe la gestión de rebotes y visualicemos que se estabilice la pulsación.</w:t>
      </w:r>
    </w:p>
    <w:p w:rsidR="00F6032D" w:rsidRDefault="00F6032D" w:rsidP="007D61CF">
      <w:pPr>
        <w:pStyle w:val="Prrafodelista"/>
        <w:numPr>
          <w:ilvl w:val="0"/>
          <w:numId w:val="45"/>
        </w:numPr>
        <w:rPr>
          <w:lang w:val="es-ES_tradnl" w:eastAsia="ja-JP"/>
        </w:rPr>
      </w:pPr>
      <w:r>
        <w:rPr>
          <w:lang w:val="es-ES_tradnl" w:eastAsia="ja-JP"/>
        </w:rPr>
        <w:t xml:space="preserve">El </w:t>
      </w:r>
      <w:proofErr w:type="spellStart"/>
      <w:r w:rsidRPr="008019FA">
        <w:rPr>
          <w:b/>
          <w:i/>
          <w:lang w:val="es-ES_tradnl" w:eastAsia="ja-JP"/>
        </w:rPr>
        <w:t>Timer</w:t>
      </w:r>
      <w:proofErr w:type="spellEnd"/>
      <w:r w:rsidRPr="008019FA">
        <w:rPr>
          <w:b/>
          <w:i/>
          <w:lang w:val="es-ES_tradnl" w:eastAsia="ja-JP"/>
        </w:rPr>
        <w:t xml:space="preserve"> 1</w:t>
      </w:r>
      <w:r>
        <w:rPr>
          <w:lang w:val="es-ES_tradnl" w:eastAsia="ja-JP"/>
        </w:rPr>
        <w:t xml:space="preserve"> lo establecemos periódico de </w:t>
      </w:r>
      <w:r w:rsidRPr="008019FA">
        <w:rPr>
          <w:i/>
          <w:lang w:val="es-ES_tradnl" w:eastAsia="ja-JP"/>
        </w:rPr>
        <w:t>50ms</w:t>
      </w:r>
      <w:r>
        <w:rPr>
          <w:lang w:val="es-ES_tradnl" w:eastAsia="ja-JP"/>
        </w:rPr>
        <w:t xml:space="preserve"> y lo creamos una vez acabe el </w:t>
      </w:r>
      <w:r w:rsidRPr="008019FA">
        <w:rPr>
          <w:i/>
          <w:lang w:val="es-ES_tradnl" w:eastAsia="ja-JP"/>
        </w:rPr>
        <w:t>Timer2</w:t>
      </w:r>
      <w:r>
        <w:rPr>
          <w:lang w:val="es-ES_tradnl" w:eastAsia="ja-JP"/>
        </w:rPr>
        <w:t xml:space="preserve">. </w:t>
      </w:r>
    </w:p>
    <w:p w:rsidR="00F6032D" w:rsidRPr="007D61CF" w:rsidRDefault="00F6032D" w:rsidP="00F6032D">
      <w:pPr>
        <w:pStyle w:val="Prrafodelista"/>
        <w:rPr>
          <w:lang w:val="es-ES_tradnl" w:eastAsia="ja-JP"/>
        </w:rPr>
      </w:pPr>
      <w:r>
        <w:rPr>
          <w:lang w:val="es-ES_tradnl" w:eastAsia="ja-JP"/>
        </w:rPr>
        <w:t xml:space="preserve">El cálculo que realizamos fue de comparar si era </w:t>
      </w:r>
      <w:r w:rsidR="00780F9D">
        <w:rPr>
          <w:lang w:val="es-ES_tradnl" w:eastAsia="ja-JP"/>
        </w:rPr>
        <w:t xml:space="preserve">el </w:t>
      </w:r>
      <w:proofErr w:type="spellStart"/>
      <w:r w:rsidR="00780F9D">
        <w:rPr>
          <w:lang w:val="es-ES_tradnl" w:eastAsia="ja-JP"/>
        </w:rPr>
        <w:t>timer</w:t>
      </w:r>
      <w:proofErr w:type="spellEnd"/>
      <w:r w:rsidR="00780F9D">
        <w:rPr>
          <w:lang w:val="es-ES_tradnl" w:eastAsia="ja-JP"/>
        </w:rPr>
        <w:t xml:space="preserve"> se realizaba más de </w:t>
      </w:r>
      <w:r w:rsidR="00780F9D" w:rsidRPr="00BA57F0">
        <w:rPr>
          <w:i/>
          <w:lang w:val="es-ES_tradnl" w:eastAsia="ja-JP"/>
        </w:rPr>
        <w:t>19 veces</w:t>
      </w:r>
      <w:r w:rsidR="00780F9D">
        <w:rPr>
          <w:lang w:val="es-ES_tradnl" w:eastAsia="ja-JP"/>
        </w:rPr>
        <w:t xml:space="preserve"> (</w:t>
      </w:r>
      <w:r w:rsidR="00780F9D" w:rsidRPr="00BA57F0">
        <w:rPr>
          <w:i/>
          <w:lang w:val="es-ES_tradnl" w:eastAsia="ja-JP"/>
        </w:rPr>
        <w:t xml:space="preserve">más los 50ms del  </w:t>
      </w:r>
      <w:proofErr w:type="spellStart"/>
      <w:r w:rsidR="00780F9D" w:rsidRPr="00BA57F0">
        <w:rPr>
          <w:b/>
          <w:i/>
          <w:lang w:val="es-ES_tradnl" w:eastAsia="ja-JP"/>
        </w:rPr>
        <w:t>Timer</w:t>
      </w:r>
      <w:proofErr w:type="spellEnd"/>
      <w:r w:rsidR="00780F9D" w:rsidRPr="00BA57F0">
        <w:rPr>
          <w:b/>
          <w:i/>
          <w:lang w:val="es-ES_tradnl" w:eastAsia="ja-JP"/>
        </w:rPr>
        <w:t xml:space="preserve"> 2</w:t>
      </w:r>
      <w:r w:rsidR="00780F9D">
        <w:rPr>
          <w:lang w:val="es-ES_tradnl" w:eastAsia="ja-JP"/>
        </w:rPr>
        <w:t xml:space="preserve">) para decretar que fuera una </w:t>
      </w:r>
      <w:r w:rsidR="00780F9D" w:rsidRPr="008019FA">
        <w:rPr>
          <w:b/>
          <w:i/>
          <w:lang w:val="es-ES_tradnl" w:eastAsia="ja-JP"/>
        </w:rPr>
        <w:t>Pulsación Larga</w:t>
      </w:r>
      <w:r w:rsidR="00780F9D" w:rsidRPr="008019FA">
        <w:rPr>
          <w:b/>
          <w:lang w:val="es-ES_tradnl" w:eastAsia="ja-JP"/>
        </w:rPr>
        <w:t xml:space="preserve"> </w:t>
      </w:r>
      <w:r w:rsidR="00780F9D" w:rsidRPr="008019FA">
        <w:rPr>
          <w:b/>
          <w:i/>
          <w:lang w:val="es-ES_tradnl" w:eastAsia="ja-JP"/>
        </w:rPr>
        <w:t>-&gt;</w:t>
      </w:r>
      <w:r w:rsidR="00780F9D" w:rsidRPr="00780F9D">
        <w:rPr>
          <w:i/>
          <w:lang w:val="es-ES_tradnl" w:eastAsia="ja-JP"/>
        </w:rPr>
        <w:t xml:space="preserve"> </w:t>
      </w:r>
      <w:r w:rsidR="00780F9D" w:rsidRPr="008019FA">
        <w:rPr>
          <w:b/>
          <w:i/>
          <w:lang w:val="es-ES_tradnl" w:eastAsia="ja-JP"/>
        </w:rPr>
        <w:t>(19+1)veces</w:t>
      </w:r>
      <w:r w:rsidRPr="008019FA">
        <w:rPr>
          <w:b/>
          <w:i/>
          <w:lang w:val="es-ES_tradnl" w:eastAsia="ja-JP"/>
        </w:rPr>
        <w:t xml:space="preserve"> </w:t>
      </w:r>
      <w:r w:rsidR="00780F9D" w:rsidRPr="008019FA">
        <w:rPr>
          <w:b/>
          <w:i/>
          <w:lang w:val="es-ES_tradnl" w:eastAsia="ja-JP"/>
        </w:rPr>
        <w:t xml:space="preserve">* 50ms) = 1 </w:t>
      </w:r>
      <w:proofErr w:type="spellStart"/>
      <w:r w:rsidR="00780F9D" w:rsidRPr="008019FA">
        <w:rPr>
          <w:b/>
          <w:i/>
          <w:lang w:val="es-ES_tradnl" w:eastAsia="ja-JP"/>
        </w:rPr>
        <w:t>seg</w:t>
      </w:r>
      <w:proofErr w:type="spellEnd"/>
      <w:r w:rsidR="00780F9D" w:rsidRPr="008019FA">
        <w:rPr>
          <w:b/>
          <w:i/>
          <w:lang w:val="es-ES_tradnl" w:eastAsia="ja-JP"/>
        </w:rPr>
        <w:t>.</w:t>
      </w:r>
    </w:p>
    <w:p w:rsidR="006D5020" w:rsidRDefault="006D5020" w:rsidP="00780F9D">
      <w:pPr>
        <w:pStyle w:val="Prrafodelista"/>
        <w:ind w:hanging="720"/>
        <w:rPr>
          <w:b/>
          <w:lang w:val="es-ES_tradnl" w:eastAsia="ja-JP"/>
        </w:rPr>
      </w:pPr>
    </w:p>
    <w:p w:rsidR="00780F9D" w:rsidRDefault="00780F9D" w:rsidP="00780F9D">
      <w:pPr>
        <w:pStyle w:val="Prrafodelista"/>
        <w:ind w:hanging="720"/>
        <w:rPr>
          <w:b/>
          <w:lang w:val="es-ES_tradnl" w:eastAsia="ja-JP"/>
        </w:rPr>
      </w:pPr>
      <w:r w:rsidRPr="007D61CF">
        <w:rPr>
          <w:b/>
          <w:lang w:val="es-ES_tradnl" w:eastAsia="ja-JP"/>
        </w:rPr>
        <w:t xml:space="preserve">Módulo </w:t>
      </w:r>
      <w:r w:rsidR="00F61463">
        <w:rPr>
          <w:b/>
          <w:lang w:val="es-ES_tradnl" w:eastAsia="ja-JP"/>
        </w:rPr>
        <w:t>ZUMBADOR(PWM)</w:t>
      </w:r>
    </w:p>
    <w:p w:rsidR="00780F9D" w:rsidRPr="0071337B" w:rsidRDefault="00780F9D" w:rsidP="00780F9D">
      <w:pPr>
        <w:pStyle w:val="Prrafodelista"/>
        <w:numPr>
          <w:ilvl w:val="0"/>
          <w:numId w:val="46"/>
        </w:numPr>
        <w:rPr>
          <w:b/>
          <w:lang w:val="es-ES_tradnl" w:eastAsia="ja-JP"/>
        </w:rPr>
      </w:pPr>
      <w:r>
        <w:rPr>
          <w:lang w:val="es-ES_tradnl" w:eastAsia="ja-JP"/>
        </w:rPr>
        <w:t xml:space="preserve">Utilizamos el </w:t>
      </w:r>
      <w:r w:rsidRPr="008019FA">
        <w:rPr>
          <w:b/>
          <w:i/>
          <w:lang w:val="es-ES_tradnl" w:eastAsia="ja-JP"/>
        </w:rPr>
        <w:t>Timer2</w:t>
      </w:r>
      <w:r>
        <w:rPr>
          <w:lang w:val="es-ES_tradnl" w:eastAsia="ja-JP"/>
        </w:rPr>
        <w:t xml:space="preserve"> (declarado en el </w:t>
      </w:r>
      <w:proofErr w:type="spellStart"/>
      <w:r>
        <w:rPr>
          <w:lang w:val="es-ES_tradnl" w:eastAsia="ja-JP"/>
        </w:rPr>
        <w:t>main.c</w:t>
      </w:r>
      <w:proofErr w:type="spellEnd"/>
      <w:r>
        <w:rPr>
          <w:lang w:val="es-ES_tradnl" w:eastAsia="ja-JP"/>
        </w:rPr>
        <w:t xml:space="preserve">) con un </w:t>
      </w:r>
      <w:proofErr w:type="spellStart"/>
      <w:r w:rsidRPr="008019FA">
        <w:rPr>
          <w:i/>
          <w:lang w:val="es-ES_tradnl" w:eastAsia="ja-JP"/>
        </w:rPr>
        <w:t>Pres</w:t>
      </w:r>
      <w:r w:rsidR="0071337B" w:rsidRPr="008019FA">
        <w:rPr>
          <w:i/>
          <w:lang w:val="es-ES_tradnl" w:eastAsia="ja-JP"/>
        </w:rPr>
        <w:t>caler</w:t>
      </w:r>
      <w:proofErr w:type="spellEnd"/>
      <w:r w:rsidR="0071337B">
        <w:rPr>
          <w:lang w:val="es-ES_tradnl" w:eastAsia="ja-JP"/>
        </w:rPr>
        <w:t xml:space="preserve"> de 999 y un </w:t>
      </w:r>
      <w:proofErr w:type="spellStart"/>
      <w:r w:rsidR="0071337B" w:rsidRPr="008019FA">
        <w:rPr>
          <w:i/>
          <w:lang w:val="es-ES_tradnl" w:eastAsia="ja-JP"/>
        </w:rPr>
        <w:t>Period</w:t>
      </w:r>
      <w:proofErr w:type="spellEnd"/>
      <w:r w:rsidR="0071337B">
        <w:rPr>
          <w:lang w:val="es-ES_tradnl" w:eastAsia="ja-JP"/>
        </w:rPr>
        <w:t xml:space="preserve"> de 19 que ajustan el sonido del Zumbador. Estos valores se podrían cambiar a otros si quisiéramos cambiar el tipo</w:t>
      </w:r>
      <w:r w:rsidR="00365EEA">
        <w:rPr>
          <w:lang w:val="es-ES_tradnl" w:eastAsia="ja-JP"/>
        </w:rPr>
        <w:t xml:space="preserve"> de sonido a otra frecuencia.</w:t>
      </w:r>
    </w:p>
    <w:p w:rsidR="0071337B" w:rsidRDefault="0071337B" w:rsidP="0071337B">
      <w:pPr>
        <w:pStyle w:val="Prrafodelista"/>
        <w:ind w:hanging="720"/>
        <w:rPr>
          <w:b/>
          <w:lang w:val="es-ES_tradnl" w:eastAsia="ja-JP"/>
        </w:rPr>
      </w:pPr>
    </w:p>
    <w:p w:rsidR="005C4F10" w:rsidRDefault="005C4F10" w:rsidP="0071337B">
      <w:pPr>
        <w:pStyle w:val="Prrafodelista"/>
        <w:ind w:hanging="720"/>
        <w:rPr>
          <w:b/>
          <w:lang w:val="es-ES_tradnl" w:eastAsia="ja-JP"/>
        </w:rPr>
      </w:pPr>
    </w:p>
    <w:p w:rsidR="0071337B" w:rsidRDefault="0071337B" w:rsidP="0071337B">
      <w:pPr>
        <w:pStyle w:val="Prrafodelista"/>
        <w:ind w:hanging="720"/>
        <w:rPr>
          <w:b/>
          <w:lang w:val="es-ES_tradnl" w:eastAsia="ja-JP"/>
        </w:rPr>
      </w:pPr>
      <w:r w:rsidRPr="007D61CF">
        <w:rPr>
          <w:b/>
          <w:lang w:val="es-ES_tradnl" w:eastAsia="ja-JP"/>
        </w:rPr>
        <w:lastRenderedPageBreak/>
        <w:t xml:space="preserve">Módulo </w:t>
      </w:r>
      <w:r>
        <w:rPr>
          <w:b/>
          <w:lang w:val="es-ES_tradnl" w:eastAsia="ja-JP"/>
        </w:rPr>
        <w:t>VOL</w:t>
      </w:r>
      <w:r w:rsidR="00F61463">
        <w:rPr>
          <w:b/>
          <w:lang w:val="es-ES_tradnl" w:eastAsia="ja-JP"/>
        </w:rPr>
        <w:t>UMEN</w:t>
      </w:r>
    </w:p>
    <w:p w:rsidR="0071337B" w:rsidRPr="0071337B" w:rsidRDefault="0071337B" w:rsidP="0071337B">
      <w:pPr>
        <w:pStyle w:val="Prrafodelista"/>
        <w:numPr>
          <w:ilvl w:val="0"/>
          <w:numId w:val="46"/>
        </w:numPr>
        <w:rPr>
          <w:i/>
          <w:lang w:val="es-ES_tradnl" w:eastAsia="ja-JP"/>
        </w:rPr>
      </w:pPr>
      <w:r>
        <w:rPr>
          <w:lang w:val="es-ES_tradnl" w:eastAsia="ja-JP"/>
        </w:rPr>
        <w:t xml:space="preserve">Para estructurar los niveles de volumen establecimos la siguiente fórmula: </w:t>
      </w:r>
    </w:p>
    <w:p w:rsidR="0071337B" w:rsidRPr="008019FA" w:rsidRDefault="006042AB" w:rsidP="0071337B">
      <w:pPr>
        <w:pStyle w:val="Prrafodelista"/>
        <w:rPr>
          <w:b/>
          <w:lang w:val="es-ES_tradnl" w:eastAsia="ja-JP"/>
        </w:rPr>
      </w:pPr>
      <w:r>
        <w:rPr>
          <w:b/>
          <w:i/>
          <w:lang w:val="es-ES_tradnl" w:eastAsia="ja-JP"/>
        </w:rPr>
        <w:tab/>
      </w:r>
      <w:r>
        <w:rPr>
          <w:b/>
          <w:i/>
          <w:lang w:val="es-ES_tradnl" w:eastAsia="ja-JP"/>
        </w:rPr>
        <w:tab/>
      </w:r>
      <w:r>
        <w:rPr>
          <w:b/>
          <w:i/>
          <w:lang w:val="es-ES_tradnl" w:eastAsia="ja-JP"/>
        </w:rPr>
        <w:tab/>
      </w:r>
      <w:r w:rsidR="0071337B" w:rsidRPr="008019FA">
        <w:rPr>
          <w:b/>
          <w:i/>
          <w:lang w:val="es-ES_tradnl" w:eastAsia="ja-JP"/>
        </w:rPr>
        <w:t>Nivel de Volumen = (</w:t>
      </w:r>
      <w:proofErr w:type="spellStart"/>
      <w:r w:rsidR="0071337B" w:rsidRPr="008019FA">
        <w:rPr>
          <w:b/>
          <w:i/>
          <w:lang w:val="es-ES_tradnl" w:eastAsia="ja-JP"/>
        </w:rPr>
        <w:t>value</w:t>
      </w:r>
      <w:proofErr w:type="spellEnd"/>
      <w:r w:rsidR="0071337B" w:rsidRPr="008019FA">
        <w:rPr>
          <w:b/>
          <w:i/>
          <w:lang w:val="es-ES_tradnl" w:eastAsia="ja-JP"/>
        </w:rPr>
        <w:t xml:space="preserve">*4.3)+1; </w:t>
      </w:r>
      <w:r w:rsidR="0071337B" w:rsidRPr="008019FA">
        <w:rPr>
          <w:b/>
          <w:lang w:val="es-ES_tradnl" w:eastAsia="ja-JP"/>
        </w:rPr>
        <w:t xml:space="preserve">  </w:t>
      </w:r>
    </w:p>
    <w:p w:rsidR="007D61CF" w:rsidRPr="0071337B" w:rsidRDefault="0071337B" w:rsidP="0071337B">
      <w:pPr>
        <w:pStyle w:val="Prrafodelista"/>
        <w:rPr>
          <w:lang w:val="es-ES_tradnl" w:eastAsia="ja-JP"/>
        </w:rPr>
      </w:pPr>
      <w:r>
        <w:rPr>
          <w:lang w:val="es-ES_tradnl" w:eastAsia="ja-JP"/>
        </w:rPr>
        <w:t xml:space="preserve">En el que el </w:t>
      </w:r>
      <w:proofErr w:type="spellStart"/>
      <w:r>
        <w:rPr>
          <w:lang w:val="es-ES_tradnl" w:eastAsia="ja-JP"/>
        </w:rPr>
        <w:t>val</w:t>
      </w:r>
      <w:r w:rsidR="007562FE">
        <w:rPr>
          <w:lang w:val="es-ES_tradnl" w:eastAsia="ja-JP"/>
        </w:rPr>
        <w:t>ue</w:t>
      </w:r>
      <w:proofErr w:type="spellEnd"/>
      <w:r>
        <w:rPr>
          <w:lang w:val="es-ES_tradnl" w:eastAsia="ja-JP"/>
        </w:rPr>
        <w:t xml:space="preserve"> recogido en tensión, el cual puede ser un máximo de 3.3V lo multiplicamos por 4.3 para que el rango de volumen  sea de 0 a 15 y el </w:t>
      </w:r>
      <w:r w:rsidR="008019FA">
        <w:rPr>
          <w:i/>
          <w:lang w:val="es-ES_tradnl" w:eastAsia="ja-JP"/>
        </w:rPr>
        <w:t>"</w:t>
      </w:r>
      <w:r>
        <w:rPr>
          <w:i/>
          <w:lang w:val="es-ES_tradnl" w:eastAsia="ja-JP"/>
        </w:rPr>
        <w:t>+1</w:t>
      </w:r>
      <w:r w:rsidR="008019FA">
        <w:rPr>
          <w:i/>
          <w:lang w:val="es-ES_tradnl" w:eastAsia="ja-JP"/>
        </w:rPr>
        <w:t xml:space="preserve">" </w:t>
      </w:r>
      <w:r>
        <w:rPr>
          <w:lang w:val="es-ES_tradnl" w:eastAsia="ja-JP"/>
        </w:rPr>
        <w:t>para que nuestro volumen nunca sea 0.</w:t>
      </w:r>
    </w:p>
    <w:p w:rsidR="0071337B" w:rsidRPr="0071337B" w:rsidRDefault="0071337B" w:rsidP="0071337B">
      <w:pPr>
        <w:pStyle w:val="Prrafodelista"/>
        <w:rPr>
          <w:i/>
          <w:lang w:val="es-ES_tradnl" w:eastAsia="ja-JP"/>
        </w:rPr>
      </w:pPr>
    </w:p>
    <w:p w:rsidR="00CC12E4" w:rsidRPr="00683841" w:rsidRDefault="007562FE" w:rsidP="007562FE">
      <w:pPr>
        <w:pStyle w:val="Prrafodelista"/>
        <w:numPr>
          <w:ilvl w:val="0"/>
          <w:numId w:val="46"/>
        </w:numPr>
        <w:rPr>
          <w:b/>
          <w:lang w:val="es-ES_tradnl" w:eastAsia="ja-JP"/>
        </w:rPr>
      </w:pPr>
      <w:r>
        <w:rPr>
          <w:lang w:val="es-ES_tradnl" w:eastAsia="ja-JP"/>
        </w:rPr>
        <w:t xml:space="preserve">En cuanto a la implementación de los </w:t>
      </w:r>
      <w:proofErr w:type="spellStart"/>
      <w:r>
        <w:rPr>
          <w:lang w:val="es-ES_tradnl" w:eastAsia="ja-JP"/>
        </w:rPr>
        <w:t>LEDs</w:t>
      </w:r>
      <w:proofErr w:type="spellEnd"/>
      <w:r>
        <w:rPr>
          <w:lang w:val="es-ES_tradnl" w:eastAsia="ja-JP"/>
        </w:rPr>
        <w:t xml:space="preserve"> para </w:t>
      </w:r>
      <w:proofErr w:type="spellStart"/>
      <w:r>
        <w:rPr>
          <w:lang w:val="es-ES_tradnl" w:eastAsia="ja-JP"/>
        </w:rPr>
        <w:t>visulizar</w:t>
      </w:r>
      <w:proofErr w:type="spellEnd"/>
      <w:r>
        <w:rPr>
          <w:lang w:val="es-ES_tradnl" w:eastAsia="ja-JP"/>
        </w:rPr>
        <w:t xml:space="preserve"> los rangos de volumen elegimos de 0 a 5, de 6 a 10 y de 11 a 15, con el propósito de dividirlo en 3 rangos.</w:t>
      </w:r>
    </w:p>
    <w:p w:rsidR="000D2DD2" w:rsidRDefault="000D2DD2" w:rsidP="002E7E6C">
      <w:pPr>
        <w:rPr>
          <w:lang w:val="es-ES_tradnl" w:eastAsia="ja-JP"/>
        </w:rPr>
      </w:pPr>
    </w:p>
    <w:p w:rsidR="008019FA" w:rsidRDefault="008019FA" w:rsidP="002E7E6C">
      <w:pPr>
        <w:rPr>
          <w:b/>
          <w:lang w:val="es-ES_tradnl" w:eastAsia="ja-JP"/>
        </w:rPr>
      </w:pPr>
      <w:r>
        <w:rPr>
          <w:b/>
          <w:lang w:val="es-ES_tradnl" w:eastAsia="ja-JP"/>
        </w:rPr>
        <w:t>Módulo TEMPERATURA</w:t>
      </w:r>
    </w:p>
    <w:p w:rsidR="008019FA" w:rsidRPr="006042AB" w:rsidRDefault="008019FA" w:rsidP="008019FA">
      <w:pPr>
        <w:pStyle w:val="Prrafodelista"/>
        <w:numPr>
          <w:ilvl w:val="0"/>
          <w:numId w:val="46"/>
        </w:numPr>
        <w:rPr>
          <w:b/>
          <w:lang w:val="es-ES_tradnl" w:eastAsia="ja-JP"/>
        </w:rPr>
      </w:pPr>
      <w:r>
        <w:rPr>
          <w:lang w:val="es-ES_tradnl" w:eastAsia="ja-JP"/>
        </w:rPr>
        <w:t xml:space="preserve">Establecemos un </w:t>
      </w:r>
      <w:proofErr w:type="spellStart"/>
      <w:r w:rsidRPr="008019FA">
        <w:rPr>
          <w:i/>
          <w:lang w:val="es-ES_tradnl" w:eastAsia="ja-JP"/>
        </w:rPr>
        <w:t>OsDelay</w:t>
      </w:r>
      <w:proofErr w:type="spellEnd"/>
      <w:r>
        <w:rPr>
          <w:lang w:val="es-ES_tradnl" w:eastAsia="ja-JP"/>
        </w:rPr>
        <w:t xml:space="preserve"> de 1 </w:t>
      </w:r>
      <w:proofErr w:type="spellStart"/>
      <w:r>
        <w:rPr>
          <w:lang w:val="es-ES_tradnl" w:eastAsia="ja-JP"/>
        </w:rPr>
        <w:t>seg</w:t>
      </w:r>
      <w:proofErr w:type="spellEnd"/>
      <w:r>
        <w:rPr>
          <w:lang w:val="es-ES_tradnl" w:eastAsia="ja-JP"/>
        </w:rPr>
        <w:t xml:space="preserve"> dentro del </w:t>
      </w:r>
      <w:proofErr w:type="spellStart"/>
      <w:r w:rsidRPr="008019FA">
        <w:rPr>
          <w:i/>
          <w:lang w:val="es-ES_tradnl" w:eastAsia="ja-JP"/>
        </w:rPr>
        <w:t>while</w:t>
      </w:r>
      <w:proofErr w:type="spellEnd"/>
      <w:r w:rsidRPr="008019FA">
        <w:rPr>
          <w:i/>
          <w:lang w:val="es-ES_tradnl" w:eastAsia="ja-JP"/>
        </w:rPr>
        <w:t>(1)</w:t>
      </w:r>
      <w:r>
        <w:rPr>
          <w:lang w:val="es-ES_tradnl" w:eastAsia="ja-JP"/>
        </w:rPr>
        <w:t xml:space="preserve"> para que mida cada segundo.</w:t>
      </w:r>
    </w:p>
    <w:p w:rsidR="006042AB" w:rsidRPr="006042AB" w:rsidRDefault="006042AB" w:rsidP="006042AB">
      <w:pPr>
        <w:pStyle w:val="Prrafodelista"/>
        <w:numPr>
          <w:ilvl w:val="0"/>
          <w:numId w:val="46"/>
        </w:numPr>
        <w:rPr>
          <w:b/>
          <w:lang w:val="es-ES_tradnl" w:eastAsia="ja-JP"/>
        </w:rPr>
      </w:pPr>
      <w:r>
        <w:rPr>
          <w:lang w:val="es-ES_tradnl" w:eastAsia="ja-JP"/>
        </w:rPr>
        <w:t xml:space="preserve">Para calcular la temperatura en grados centígrados (ºC),  necesitábamos saber si es negativa o positiva. </w:t>
      </w:r>
    </w:p>
    <w:p w:rsidR="006042AB" w:rsidRDefault="006042AB" w:rsidP="006042AB">
      <w:pPr>
        <w:pStyle w:val="Prrafodelista"/>
        <w:rPr>
          <w:lang w:val="es-ES_tradnl" w:eastAsia="ja-JP"/>
        </w:rPr>
      </w:pPr>
      <w:r>
        <w:rPr>
          <w:lang w:val="es-ES_tradnl" w:eastAsia="ja-JP"/>
        </w:rPr>
        <w:t>Para esto, utilizamos el bit 10.</w:t>
      </w:r>
      <w:r>
        <w:rPr>
          <w:b/>
          <w:lang w:val="es-ES_tradnl" w:eastAsia="ja-JP"/>
        </w:rPr>
        <w:t xml:space="preserve"> </w:t>
      </w:r>
      <w:r>
        <w:rPr>
          <w:lang w:val="es-ES_tradnl" w:eastAsia="ja-JP"/>
        </w:rPr>
        <w:t xml:space="preserve">Si este es 1, la temperatura se calcularía de la siguiente manera:  </w:t>
      </w:r>
      <w:r>
        <w:rPr>
          <w:lang w:val="es-ES_tradnl" w:eastAsia="ja-JP"/>
        </w:rPr>
        <w:tab/>
      </w:r>
      <w:r>
        <w:rPr>
          <w:lang w:val="es-ES_tradnl" w:eastAsia="ja-JP"/>
        </w:rPr>
        <w:tab/>
      </w:r>
      <w:r>
        <w:rPr>
          <w:lang w:val="es-ES_tradnl" w:eastAsia="ja-JP"/>
        </w:rPr>
        <w:tab/>
      </w:r>
      <w:r>
        <w:rPr>
          <w:lang w:val="es-ES_tradnl" w:eastAsia="ja-JP"/>
        </w:rPr>
        <w:tab/>
      </w:r>
      <w:r w:rsidRPr="006042AB">
        <w:rPr>
          <w:b/>
          <w:i/>
          <w:lang w:val="es-ES_tradnl" w:eastAsia="ja-JP"/>
        </w:rPr>
        <w:t>temperatura = -(temperatura_bytes+1)*0.125</w:t>
      </w:r>
      <w:r>
        <w:rPr>
          <w:i/>
          <w:lang w:val="es-ES_tradnl" w:eastAsia="ja-JP"/>
        </w:rPr>
        <w:t xml:space="preserve"> </w:t>
      </w:r>
      <w:r>
        <w:rPr>
          <w:lang w:val="es-ES_tradnl" w:eastAsia="ja-JP"/>
        </w:rPr>
        <w:t xml:space="preserve">  </w:t>
      </w:r>
    </w:p>
    <w:p w:rsidR="006042AB" w:rsidRDefault="006042AB" w:rsidP="006042AB">
      <w:pPr>
        <w:pStyle w:val="Prrafodelista"/>
        <w:rPr>
          <w:lang w:val="es-ES_tradnl" w:eastAsia="ja-JP"/>
        </w:rPr>
      </w:pPr>
      <w:r>
        <w:rPr>
          <w:lang w:val="es-ES_tradnl" w:eastAsia="ja-JP"/>
        </w:rPr>
        <w:tab/>
      </w:r>
      <w:r>
        <w:rPr>
          <w:lang w:val="es-ES_tradnl" w:eastAsia="ja-JP"/>
        </w:rPr>
        <w:tab/>
        <w:t>(teniendo en cuenta que la temperatura estaría en Complemento a 2)</w:t>
      </w:r>
    </w:p>
    <w:p w:rsidR="006042AB" w:rsidRDefault="006042AB" w:rsidP="006042AB">
      <w:pPr>
        <w:pStyle w:val="Prrafodelista"/>
        <w:rPr>
          <w:lang w:val="es-ES_tradnl" w:eastAsia="ja-JP"/>
        </w:rPr>
      </w:pPr>
      <w:r>
        <w:rPr>
          <w:lang w:val="es-ES_tradnl" w:eastAsia="ja-JP"/>
        </w:rPr>
        <w:t>Si el bit 10 fuese 0:</w:t>
      </w:r>
    </w:p>
    <w:p w:rsidR="006042AB" w:rsidRDefault="006042AB" w:rsidP="006042AB">
      <w:pPr>
        <w:pStyle w:val="Prrafodelista"/>
        <w:rPr>
          <w:b/>
          <w:i/>
          <w:lang w:val="es-ES_tradnl" w:eastAsia="ja-JP"/>
        </w:rPr>
      </w:pPr>
      <w:r>
        <w:rPr>
          <w:b/>
          <w:i/>
          <w:lang w:val="es-ES_tradnl" w:eastAsia="ja-JP"/>
        </w:rPr>
        <w:tab/>
      </w:r>
      <w:r>
        <w:rPr>
          <w:b/>
          <w:i/>
          <w:lang w:val="es-ES_tradnl" w:eastAsia="ja-JP"/>
        </w:rPr>
        <w:tab/>
      </w:r>
      <w:r>
        <w:rPr>
          <w:b/>
          <w:i/>
          <w:lang w:val="es-ES_tradnl" w:eastAsia="ja-JP"/>
        </w:rPr>
        <w:tab/>
      </w:r>
      <w:r w:rsidRPr="006042AB">
        <w:rPr>
          <w:b/>
          <w:i/>
          <w:lang w:val="es-ES_tradnl" w:eastAsia="ja-JP"/>
        </w:rPr>
        <w:t xml:space="preserve">temperatura= </w:t>
      </w:r>
      <w:proofErr w:type="spellStart"/>
      <w:r w:rsidRPr="006042AB">
        <w:rPr>
          <w:b/>
          <w:i/>
          <w:lang w:val="es-ES_tradnl" w:eastAsia="ja-JP"/>
        </w:rPr>
        <w:t>temperatura_bytes</w:t>
      </w:r>
      <w:proofErr w:type="spellEnd"/>
      <w:r w:rsidRPr="006042AB">
        <w:rPr>
          <w:b/>
          <w:i/>
          <w:lang w:val="es-ES_tradnl" w:eastAsia="ja-JP"/>
        </w:rPr>
        <w:t>*0.125</w:t>
      </w:r>
    </w:p>
    <w:p w:rsidR="006042AB" w:rsidRDefault="006042AB" w:rsidP="006042AB">
      <w:pPr>
        <w:pStyle w:val="Prrafodelista"/>
        <w:rPr>
          <w:lang w:val="es-ES_tradnl" w:eastAsia="ja-JP"/>
        </w:rPr>
      </w:pPr>
      <w:r>
        <w:rPr>
          <w:lang w:val="es-ES_tradnl" w:eastAsia="ja-JP"/>
        </w:rPr>
        <w:t>Y para recoger el valor de la temperatura en los 2 bytes que nos interesan, lo hacemos con el siguiente comando:</w:t>
      </w:r>
    </w:p>
    <w:p w:rsidR="006042AB" w:rsidRPr="006042AB" w:rsidRDefault="006042AB" w:rsidP="006042AB">
      <w:pPr>
        <w:pStyle w:val="Prrafodelista"/>
        <w:rPr>
          <w:b/>
          <w:i/>
          <w:lang w:val="es-ES_tradnl" w:eastAsia="ja-JP"/>
        </w:rPr>
      </w:pPr>
      <w:r>
        <w:rPr>
          <w:lang w:val="es-ES_tradnl" w:eastAsia="ja-JP"/>
        </w:rPr>
        <w:tab/>
      </w:r>
      <w:r>
        <w:rPr>
          <w:lang w:val="es-ES_tradnl" w:eastAsia="ja-JP"/>
        </w:rPr>
        <w:tab/>
      </w:r>
      <w:r>
        <w:rPr>
          <w:lang w:val="es-ES_tradnl" w:eastAsia="ja-JP"/>
        </w:rPr>
        <w:tab/>
      </w:r>
      <w:proofErr w:type="spellStart"/>
      <w:r w:rsidRPr="006042AB">
        <w:rPr>
          <w:b/>
          <w:i/>
          <w:lang w:val="es-ES_tradnl" w:eastAsia="ja-JP"/>
        </w:rPr>
        <w:t>temperatura_by</w:t>
      </w:r>
      <w:r>
        <w:rPr>
          <w:b/>
          <w:i/>
          <w:lang w:val="es-ES_tradnl" w:eastAsia="ja-JP"/>
        </w:rPr>
        <w:t>tes</w:t>
      </w:r>
      <w:proofErr w:type="spellEnd"/>
      <w:r>
        <w:rPr>
          <w:b/>
          <w:i/>
          <w:lang w:val="es-ES_tradnl" w:eastAsia="ja-JP"/>
        </w:rPr>
        <w:t xml:space="preserve"> = ((</w:t>
      </w:r>
      <w:proofErr w:type="spellStart"/>
      <w:r>
        <w:rPr>
          <w:b/>
          <w:i/>
          <w:lang w:val="es-ES_tradnl" w:eastAsia="ja-JP"/>
        </w:rPr>
        <w:t>temp</w:t>
      </w:r>
      <w:proofErr w:type="spellEnd"/>
      <w:r>
        <w:rPr>
          <w:b/>
          <w:i/>
          <w:lang w:val="es-ES_tradnl" w:eastAsia="ja-JP"/>
        </w:rPr>
        <w:t>[0]&lt;&lt;8|temp[1])&gt;&gt;5)</w:t>
      </w:r>
    </w:p>
    <w:p w:rsidR="006042AB" w:rsidRPr="006042AB" w:rsidRDefault="006042AB" w:rsidP="006042AB">
      <w:pPr>
        <w:pStyle w:val="Prrafodelista"/>
        <w:rPr>
          <w:b/>
          <w:lang w:val="es-ES_tradnl" w:eastAsia="ja-JP"/>
        </w:rPr>
      </w:pPr>
    </w:p>
    <w:p w:rsidR="00BA57F0" w:rsidRDefault="00BA57F0" w:rsidP="00BA57F0">
      <w:pPr>
        <w:pStyle w:val="Prrafodelista"/>
        <w:ind w:hanging="720"/>
        <w:rPr>
          <w:lang w:val="es-ES_tradnl" w:eastAsia="ja-JP"/>
        </w:rPr>
      </w:pPr>
    </w:p>
    <w:p w:rsidR="00BC6F56" w:rsidRDefault="00065127" w:rsidP="00BA57F0">
      <w:pPr>
        <w:pStyle w:val="Prrafodelista"/>
        <w:ind w:hanging="720"/>
        <w:rPr>
          <w:b/>
          <w:lang w:val="es-ES_tradnl" w:eastAsia="ja-JP"/>
        </w:rPr>
      </w:pPr>
      <w:r>
        <w:rPr>
          <w:b/>
          <w:lang w:val="es-ES_tradnl" w:eastAsia="ja-JP"/>
        </w:rPr>
        <w:t>Módulo COM-PC</w:t>
      </w:r>
    </w:p>
    <w:p w:rsidR="00065127" w:rsidRPr="00065127" w:rsidRDefault="00065127" w:rsidP="00065127">
      <w:pPr>
        <w:pStyle w:val="Prrafodelista"/>
        <w:numPr>
          <w:ilvl w:val="0"/>
          <w:numId w:val="46"/>
        </w:numPr>
        <w:rPr>
          <w:b/>
          <w:lang w:val="es-ES_tradnl" w:eastAsia="ja-JP"/>
        </w:rPr>
      </w:pPr>
      <w:r>
        <w:rPr>
          <w:lang w:val="es-ES_tradnl" w:eastAsia="ja-JP"/>
        </w:rPr>
        <w:t xml:space="preserve">Configuramos la velocidad del USART a </w:t>
      </w:r>
      <w:r w:rsidRPr="00065127">
        <w:rPr>
          <w:lang w:val="es-ES_tradnl" w:eastAsia="ja-JP"/>
        </w:rPr>
        <w:t>9600 Bits/</w:t>
      </w:r>
      <w:proofErr w:type="spellStart"/>
      <w:r w:rsidRPr="00065127">
        <w:rPr>
          <w:lang w:val="es-ES_tradnl" w:eastAsia="ja-JP"/>
        </w:rPr>
        <w:t>sec</w:t>
      </w:r>
      <w:proofErr w:type="spellEnd"/>
      <w:r>
        <w:rPr>
          <w:lang w:val="es-ES_tradnl" w:eastAsia="ja-JP"/>
        </w:rPr>
        <w:t xml:space="preserve">, para que se adecue a la del </w:t>
      </w:r>
      <w:proofErr w:type="spellStart"/>
      <w:r>
        <w:rPr>
          <w:lang w:val="es-ES_tradnl" w:eastAsia="ja-JP"/>
        </w:rPr>
        <w:t>TeraTerm</w:t>
      </w:r>
      <w:proofErr w:type="spellEnd"/>
      <w:r>
        <w:rPr>
          <w:lang w:val="es-ES_tradnl" w:eastAsia="ja-JP"/>
        </w:rPr>
        <w:t>.</w:t>
      </w:r>
    </w:p>
    <w:p w:rsidR="00BA57F0" w:rsidRPr="008019FA" w:rsidRDefault="00BA57F0" w:rsidP="00BA57F0">
      <w:pPr>
        <w:pStyle w:val="Prrafodelista"/>
        <w:ind w:hanging="720"/>
        <w:rPr>
          <w:b/>
          <w:lang w:val="es-ES_tradnl" w:eastAsia="ja-JP"/>
        </w:rPr>
      </w:pPr>
    </w:p>
    <w:p w:rsidR="002E7E6C" w:rsidRPr="00071A14" w:rsidRDefault="002E7E6C" w:rsidP="00D86488">
      <w:pPr>
        <w:pStyle w:val="Ttulo1"/>
        <w:ind w:left="0" w:firstLine="0"/>
        <w:rPr>
          <w:lang w:val="es-ES_tradnl" w:eastAsia="ja-JP"/>
        </w:rPr>
      </w:pPr>
      <w:bookmarkStart w:id="13" w:name="_Toc88129300"/>
      <w:r w:rsidRPr="00071A14">
        <w:rPr>
          <w:lang w:val="es-ES_tradnl" w:eastAsia="ja-JP"/>
        </w:rPr>
        <w:lastRenderedPageBreak/>
        <w:t>SOFTWARE</w:t>
      </w:r>
      <w:bookmarkEnd w:id="13"/>
    </w:p>
    <w:p w:rsidR="0055651B" w:rsidRDefault="0055651B" w:rsidP="0055651B">
      <w:pPr>
        <w:pStyle w:val="Ttulo2"/>
        <w:rPr>
          <w:lang w:val="es-ES_tradnl"/>
        </w:rPr>
      </w:pPr>
      <w:bookmarkStart w:id="14" w:name="_Toc88129301"/>
      <w:r w:rsidRPr="00071A14">
        <w:rPr>
          <w:lang w:val="es-ES_tradnl"/>
        </w:rPr>
        <w:t xml:space="preserve">Descripción </w:t>
      </w:r>
      <w:r>
        <w:rPr>
          <w:lang w:val="es-ES_tradnl"/>
        </w:rPr>
        <w:t>de cada uno de los módulos del sistema</w:t>
      </w:r>
      <w:bookmarkEnd w:id="14"/>
    </w:p>
    <w:p w:rsidR="00BC6F56" w:rsidRDefault="005C2741" w:rsidP="00BC6F56">
      <w:pPr>
        <w:jc w:val="center"/>
        <w:rPr>
          <w:lang w:val="es-ES_tradnl" w:eastAsia="ja-JP"/>
        </w:rPr>
      </w:pPr>
      <w:r>
        <w:rPr>
          <w:noProof/>
          <w:lang w:val="es-ES" w:eastAsia="es-ES"/>
        </w:rPr>
        <w:drawing>
          <wp:inline distT="0" distB="0" distL="0" distR="0">
            <wp:extent cx="5210722" cy="3152775"/>
            <wp:effectExtent l="19050" t="0" r="8978"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10722" cy="3152775"/>
                    </a:xfrm>
                    <a:prstGeom prst="rect">
                      <a:avLst/>
                    </a:prstGeom>
                    <a:noFill/>
                    <a:ln w="9525">
                      <a:noFill/>
                      <a:miter lim="800000"/>
                      <a:headEnd/>
                      <a:tailEnd/>
                    </a:ln>
                  </pic:spPr>
                </pic:pic>
              </a:graphicData>
            </a:graphic>
          </wp:inline>
        </w:drawing>
      </w:r>
    </w:p>
    <w:p w:rsidR="00BC6F56" w:rsidRDefault="00BC6F56" w:rsidP="00BC6F56">
      <w:pPr>
        <w:jc w:val="center"/>
        <w:rPr>
          <w:i/>
          <w:lang w:val="es-ES_tradnl" w:eastAsia="ja-JP"/>
        </w:rPr>
      </w:pPr>
      <w:r w:rsidRPr="00BC6F56">
        <w:rPr>
          <w:b/>
          <w:lang w:val="es-ES_tradnl" w:eastAsia="ja-JP"/>
        </w:rPr>
        <w:t>Figura 2.</w:t>
      </w:r>
      <w:r>
        <w:rPr>
          <w:lang w:val="es-ES_tradnl" w:eastAsia="ja-JP"/>
        </w:rPr>
        <w:t xml:space="preserve"> </w:t>
      </w:r>
      <w:r w:rsidRPr="00BC6F56">
        <w:rPr>
          <w:i/>
          <w:lang w:val="es-ES_tradnl" w:eastAsia="ja-JP"/>
        </w:rPr>
        <w:t>Estructura de los módulos software que componen la aplicación</w:t>
      </w:r>
    </w:p>
    <w:p w:rsidR="00F61463" w:rsidRDefault="00F61463" w:rsidP="00BC6F56">
      <w:pPr>
        <w:jc w:val="center"/>
        <w:rPr>
          <w:i/>
          <w:lang w:val="es-ES_tradnl" w:eastAsia="ja-JP"/>
        </w:rPr>
      </w:pPr>
    </w:p>
    <w:p w:rsidR="00F61463" w:rsidRDefault="00F61463" w:rsidP="00F61463">
      <w:pPr>
        <w:rPr>
          <w:b/>
          <w:u w:val="single"/>
          <w:lang w:val="es-ES_tradnl" w:eastAsia="ja-JP"/>
        </w:rPr>
      </w:pPr>
      <w:bookmarkStart w:id="15" w:name="_Toc88129302"/>
      <w:r w:rsidRPr="00F61463">
        <w:rPr>
          <w:b/>
          <w:u w:val="single"/>
          <w:lang w:val="es-ES_tradnl" w:eastAsia="ja-JP"/>
        </w:rPr>
        <w:t>Módulo HORA (CLOCK)</w:t>
      </w:r>
    </w:p>
    <w:p w:rsidR="00F61463" w:rsidRDefault="00F61463" w:rsidP="00F61463">
      <w:pPr>
        <w:rPr>
          <w:lang w:val="es-ES_tradnl" w:eastAsia="ja-JP"/>
        </w:rPr>
      </w:pPr>
      <w:r>
        <w:rPr>
          <w:b/>
          <w:lang w:val="es-ES_tradnl" w:eastAsia="ja-JP"/>
        </w:rPr>
        <w:t xml:space="preserve">Funcionalidad: </w:t>
      </w:r>
      <w:r>
        <w:rPr>
          <w:lang w:val="es-ES_tradnl" w:eastAsia="ja-JP"/>
        </w:rPr>
        <w:t>Módulo encargado de la gestión del reloj de Sistema.</w:t>
      </w:r>
    </w:p>
    <w:p w:rsidR="00F61463" w:rsidRDefault="00F61463" w:rsidP="00F61463">
      <w:pPr>
        <w:rPr>
          <w:b/>
          <w:lang w:val="es-ES_tradnl" w:eastAsia="ja-JP"/>
        </w:rPr>
      </w:pPr>
      <w:r>
        <w:rPr>
          <w:b/>
          <w:lang w:val="es-ES_tradnl" w:eastAsia="ja-JP"/>
        </w:rPr>
        <w:t xml:space="preserve">Entrada: </w:t>
      </w:r>
      <w:r w:rsidRPr="00F61463">
        <w:rPr>
          <w:lang w:val="es-ES"/>
        </w:rPr>
        <w:t>Ninguna</w:t>
      </w:r>
      <w:r w:rsidR="000E53A1">
        <w:rPr>
          <w:lang w:val="es-ES"/>
        </w:rPr>
        <w:t>.</w:t>
      </w:r>
    </w:p>
    <w:p w:rsidR="00F61463" w:rsidRDefault="00F61463" w:rsidP="00F61463">
      <w:pPr>
        <w:rPr>
          <w:lang w:val="es-ES"/>
        </w:rPr>
      </w:pPr>
      <w:r>
        <w:rPr>
          <w:b/>
          <w:lang w:val="es-ES_tradnl" w:eastAsia="ja-JP"/>
        </w:rPr>
        <w:t>Salida:</w:t>
      </w:r>
      <w:r>
        <w:rPr>
          <w:b/>
          <w:lang w:val="es-ES_tradnl" w:eastAsia="ja-JP"/>
        </w:rPr>
        <w:tab/>
        <w:t xml:space="preserve"> </w:t>
      </w:r>
      <w:r w:rsidRPr="00F61463">
        <w:rPr>
          <w:lang w:val="es-ES"/>
        </w:rPr>
        <w:t>Método de sincronización: Variables Globales</w:t>
      </w:r>
    </w:p>
    <w:p w:rsidR="00F61463" w:rsidRPr="00F61463" w:rsidRDefault="00F61463" w:rsidP="00F61463">
      <w:pPr>
        <w:rPr>
          <w:b/>
          <w:lang w:val="es-ES" w:eastAsia="ja-JP"/>
        </w:rPr>
      </w:pPr>
      <w:r>
        <w:rPr>
          <w:lang w:val="es-ES"/>
        </w:rPr>
        <w:tab/>
      </w:r>
      <w:r w:rsidRPr="00F61463">
        <w:rPr>
          <w:lang w:val="es-ES"/>
        </w:rPr>
        <w:t xml:space="preserve"> Actualiza las variables globales “horas”, “minutos” y “segundos”</w:t>
      </w:r>
      <w:r w:rsidR="000E53A1">
        <w:rPr>
          <w:lang w:val="es-ES"/>
        </w:rPr>
        <w:t>.</w:t>
      </w:r>
    </w:p>
    <w:p w:rsidR="00F61463" w:rsidRDefault="00F61463" w:rsidP="00F61463">
      <w:pPr>
        <w:rPr>
          <w:lang w:val="es-ES"/>
        </w:rPr>
      </w:pPr>
      <w:r>
        <w:rPr>
          <w:b/>
          <w:lang w:val="es-ES_tradnl" w:eastAsia="ja-JP"/>
        </w:rPr>
        <w:t xml:space="preserve">Ficheros: </w:t>
      </w:r>
      <w:proofErr w:type="spellStart"/>
      <w:r w:rsidRPr="00F61463">
        <w:rPr>
          <w:lang w:val="es-ES"/>
        </w:rPr>
        <w:t>clock.c</w:t>
      </w:r>
      <w:proofErr w:type="spellEnd"/>
      <w:r w:rsidRPr="00F61463">
        <w:rPr>
          <w:lang w:val="es-ES"/>
        </w:rPr>
        <w:t xml:space="preserve"> y </w:t>
      </w:r>
      <w:proofErr w:type="spellStart"/>
      <w:r w:rsidRPr="00F61463">
        <w:rPr>
          <w:lang w:val="es-ES"/>
        </w:rPr>
        <w:t>clock.h</w:t>
      </w:r>
      <w:proofErr w:type="spellEnd"/>
    </w:p>
    <w:p w:rsidR="00F61463" w:rsidRDefault="00F61463" w:rsidP="00F61463">
      <w:pPr>
        <w:rPr>
          <w:b/>
          <w:lang w:val="es-ES" w:eastAsia="ja-JP"/>
        </w:rPr>
      </w:pPr>
    </w:p>
    <w:p w:rsidR="00F61463" w:rsidRDefault="00F61463" w:rsidP="00F61463">
      <w:pPr>
        <w:rPr>
          <w:b/>
          <w:u w:val="single"/>
          <w:lang w:val="es-ES_tradnl" w:eastAsia="ja-JP"/>
        </w:rPr>
      </w:pPr>
      <w:r w:rsidRPr="00F61463">
        <w:rPr>
          <w:b/>
          <w:u w:val="single"/>
          <w:lang w:val="es-ES_tradnl" w:eastAsia="ja-JP"/>
        </w:rPr>
        <w:t xml:space="preserve">Módulo </w:t>
      </w:r>
      <w:r>
        <w:rPr>
          <w:b/>
          <w:u w:val="single"/>
          <w:lang w:val="es-ES_tradnl" w:eastAsia="ja-JP"/>
        </w:rPr>
        <w:t>TEMPERATURA</w:t>
      </w:r>
    </w:p>
    <w:p w:rsidR="00F61463" w:rsidRPr="00F61463" w:rsidRDefault="00F61463" w:rsidP="00F61463">
      <w:pPr>
        <w:rPr>
          <w:lang w:val="es-ES" w:eastAsia="ja-JP"/>
        </w:rPr>
      </w:pPr>
      <w:r>
        <w:rPr>
          <w:b/>
          <w:lang w:val="es-ES_tradnl" w:eastAsia="ja-JP"/>
        </w:rPr>
        <w:t xml:space="preserve">Funcionalidad: </w:t>
      </w:r>
      <w:r w:rsidRPr="00F61463">
        <w:rPr>
          <w:lang w:val="es-ES"/>
        </w:rPr>
        <w:t>Módulo encargado de la lectura de la temperatura proporcionada por el sensor LM75B conectado al bus I2C</w:t>
      </w:r>
      <w:r w:rsidR="000E53A1">
        <w:rPr>
          <w:lang w:val="es-ES"/>
        </w:rPr>
        <w:t>.</w:t>
      </w:r>
    </w:p>
    <w:p w:rsidR="00F61463" w:rsidRDefault="00F61463" w:rsidP="00F61463">
      <w:pPr>
        <w:rPr>
          <w:b/>
          <w:lang w:val="es-ES_tradnl" w:eastAsia="ja-JP"/>
        </w:rPr>
      </w:pPr>
      <w:r>
        <w:rPr>
          <w:b/>
          <w:lang w:val="es-ES_tradnl" w:eastAsia="ja-JP"/>
        </w:rPr>
        <w:t xml:space="preserve">Entrada: </w:t>
      </w:r>
      <w:r w:rsidRPr="00F61463">
        <w:rPr>
          <w:lang w:val="es-ES"/>
        </w:rPr>
        <w:t>Ninguna</w:t>
      </w:r>
      <w:r w:rsidR="000E53A1">
        <w:rPr>
          <w:lang w:val="es-ES"/>
        </w:rPr>
        <w:t>.</w:t>
      </w:r>
    </w:p>
    <w:p w:rsidR="00F61463" w:rsidRPr="00F61463" w:rsidRDefault="00F61463" w:rsidP="00F61463">
      <w:pPr>
        <w:rPr>
          <w:lang w:val="es-ES"/>
        </w:rPr>
      </w:pPr>
      <w:r>
        <w:rPr>
          <w:b/>
          <w:lang w:val="es-ES_tradnl" w:eastAsia="ja-JP"/>
        </w:rPr>
        <w:t>Salida:</w:t>
      </w:r>
      <w:r>
        <w:rPr>
          <w:b/>
          <w:lang w:val="es-ES_tradnl" w:eastAsia="ja-JP"/>
        </w:rPr>
        <w:tab/>
        <w:t xml:space="preserve"> </w:t>
      </w:r>
      <w:r w:rsidRPr="00F61463">
        <w:rPr>
          <w:lang w:val="es-ES"/>
        </w:rPr>
        <w:t xml:space="preserve">Método de sincronización: </w:t>
      </w:r>
      <w:proofErr w:type="spellStart"/>
      <w:r w:rsidRPr="00F61463">
        <w:rPr>
          <w:lang w:val="es-ES"/>
        </w:rPr>
        <w:t>Message</w:t>
      </w:r>
      <w:proofErr w:type="spellEnd"/>
      <w:r w:rsidRPr="00F61463">
        <w:rPr>
          <w:lang w:val="es-ES"/>
        </w:rPr>
        <w:t xml:space="preserve"> </w:t>
      </w:r>
      <w:proofErr w:type="spellStart"/>
      <w:r w:rsidRPr="00F61463">
        <w:rPr>
          <w:lang w:val="es-ES"/>
        </w:rPr>
        <w:t>Queue</w:t>
      </w:r>
      <w:proofErr w:type="spellEnd"/>
    </w:p>
    <w:p w:rsidR="00F61463" w:rsidRPr="00F61463" w:rsidRDefault="00F61463" w:rsidP="00F61463">
      <w:pPr>
        <w:rPr>
          <w:b/>
          <w:lang w:val="es-ES" w:eastAsia="ja-JP"/>
        </w:rPr>
      </w:pPr>
      <w:r>
        <w:rPr>
          <w:lang w:val="es-ES"/>
        </w:rPr>
        <w:tab/>
      </w:r>
      <w:r w:rsidRPr="00F61463">
        <w:rPr>
          <w:lang w:val="es-ES"/>
        </w:rPr>
        <w:t xml:space="preserve"> Envía un mensaje con la temperatura medida cada </w:t>
      </w:r>
      <w:r>
        <w:rPr>
          <w:lang w:val="es-ES"/>
        </w:rPr>
        <w:t>Segundo.</w:t>
      </w:r>
    </w:p>
    <w:p w:rsidR="00F61463" w:rsidRDefault="00F61463" w:rsidP="00F61463">
      <w:pPr>
        <w:rPr>
          <w:lang w:val="es-ES"/>
        </w:rPr>
      </w:pPr>
      <w:r>
        <w:rPr>
          <w:b/>
          <w:lang w:val="es-ES_tradnl" w:eastAsia="ja-JP"/>
        </w:rPr>
        <w:t xml:space="preserve">Ficheros: </w:t>
      </w:r>
      <w:proofErr w:type="spellStart"/>
      <w:r w:rsidRPr="00F61463">
        <w:rPr>
          <w:lang w:val="es-ES"/>
        </w:rPr>
        <w:t>clock.c</w:t>
      </w:r>
      <w:proofErr w:type="spellEnd"/>
      <w:r w:rsidRPr="00F61463">
        <w:rPr>
          <w:lang w:val="es-ES"/>
        </w:rPr>
        <w:t xml:space="preserve"> y </w:t>
      </w:r>
      <w:proofErr w:type="spellStart"/>
      <w:r w:rsidRPr="00F61463">
        <w:rPr>
          <w:lang w:val="es-ES"/>
        </w:rPr>
        <w:t>clock.h</w:t>
      </w:r>
      <w:proofErr w:type="spellEnd"/>
    </w:p>
    <w:p w:rsidR="00F61463" w:rsidRDefault="00F61463" w:rsidP="00F61463">
      <w:pPr>
        <w:rPr>
          <w:b/>
          <w:lang w:val="es-ES" w:eastAsia="ja-JP"/>
        </w:rPr>
      </w:pPr>
    </w:p>
    <w:p w:rsidR="00F61463" w:rsidRDefault="00F61463" w:rsidP="00F61463">
      <w:pPr>
        <w:rPr>
          <w:b/>
          <w:u w:val="single"/>
          <w:lang w:val="es-ES_tradnl" w:eastAsia="ja-JP"/>
        </w:rPr>
      </w:pPr>
      <w:r w:rsidRPr="00F61463">
        <w:rPr>
          <w:b/>
          <w:u w:val="single"/>
          <w:lang w:val="es-ES_tradnl" w:eastAsia="ja-JP"/>
        </w:rPr>
        <w:t xml:space="preserve">Módulo </w:t>
      </w:r>
      <w:r>
        <w:rPr>
          <w:b/>
          <w:u w:val="single"/>
          <w:lang w:val="es-ES_tradnl" w:eastAsia="ja-JP"/>
        </w:rPr>
        <w:t>JOYSTICK</w:t>
      </w:r>
    </w:p>
    <w:p w:rsidR="00F61463" w:rsidRPr="00F61463" w:rsidRDefault="00F61463" w:rsidP="00F61463">
      <w:pPr>
        <w:rPr>
          <w:lang w:val="es-ES" w:eastAsia="ja-JP"/>
        </w:rPr>
      </w:pPr>
      <w:r>
        <w:rPr>
          <w:b/>
          <w:lang w:val="es-ES_tradnl" w:eastAsia="ja-JP"/>
        </w:rPr>
        <w:t xml:space="preserve">Funcionalidad: </w:t>
      </w:r>
      <w:r w:rsidRPr="00F61463">
        <w:rPr>
          <w:lang w:val="es-ES"/>
        </w:rPr>
        <w:t>Módulo encargado de detectar e identificar una pulsación en el joystick</w:t>
      </w:r>
      <w:r w:rsidR="000E53A1">
        <w:rPr>
          <w:lang w:val="es-ES"/>
        </w:rPr>
        <w:t>.</w:t>
      </w:r>
    </w:p>
    <w:p w:rsidR="00F61463" w:rsidRDefault="00F61463" w:rsidP="00F61463">
      <w:pPr>
        <w:rPr>
          <w:b/>
          <w:lang w:val="es-ES_tradnl" w:eastAsia="ja-JP"/>
        </w:rPr>
      </w:pPr>
      <w:r>
        <w:rPr>
          <w:b/>
          <w:lang w:val="es-ES_tradnl" w:eastAsia="ja-JP"/>
        </w:rPr>
        <w:t xml:space="preserve">Entrada: </w:t>
      </w:r>
      <w:r w:rsidRPr="00F61463">
        <w:rPr>
          <w:lang w:val="es-ES"/>
        </w:rPr>
        <w:t>Ninguna</w:t>
      </w:r>
      <w:r w:rsidR="000E53A1">
        <w:rPr>
          <w:lang w:val="es-ES"/>
        </w:rPr>
        <w:t>.</w:t>
      </w:r>
    </w:p>
    <w:p w:rsidR="00F61463" w:rsidRPr="00F61463" w:rsidRDefault="00F61463" w:rsidP="00F61463">
      <w:pPr>
        <w:rPr>
          <w:lang w:val="es-ES"/>
        </w:rPr>
      </w:pPr>
      <w:r>
        <w:rPr>
          <w:b/>
          <w:lang w:val="es-ES_tradnl" w:eastAsia="ja-JP"/>
        </w:rPr>
        <w:t>Salida:</w:t>
      </w:r>
      <w:r>
        <w:rPr>
          <w:b/>
          <w:lang w:val="es-ES_tradnl" w:eastAsia="ja-JP"/>
        </w:rPr>
        <w:tab/>
        <w:t xml:space="preserve"> </w:t>
      </w:r>
      <w:r w:rsidRPr="00F61463">
        <w:rPr>
          <w:lang w:val="es-ES"/>
        </w:rPr>
        <w:t xml:space="preserve">Método de sincronización: </w:t>
      </w:r>
      <w:proofErr w:type="spellStart"/>
      <w:r w:rsidRPr="00F61463">
        <w:rPr>
          <w:lang w:val="es-ES"/>
        </w:rPr>
        <w:t>Message</w:t>
      </w:r>
      <w:proofErr w:type="spellEnd"/>
      <w:r w:rsidRPr="00F61463">
        <w:rPr>
          <w:lang w:val="es-ES"/>
        </w:rPr>
        <w:t xml:space="preserve"> </w:t>
      </w:r>
      <w:proofErr w:type="spellStart"/>
      <w:r w:rsidRPr="00F61463">
        <w:rPr>
          <w:lang w:val="es-ES"/>
        </w:rPr>
        <w:t>Queue</w:t>
      </w:r>
      <w:proofErr w:type="spellEnd"/>
    </w:p>
    <w:p w:rsidR="00F61463" w:rsidRPr="00F61463" w:rsidRDefault="00F61463" w:rsidP="00F61463">
      <w:pPr>
        <w:rPr>
          <w:b/>
          <w:lang w:val="es-ES" w:eastAsia="ja-JP"/>
        </w:rPr>
      </w:pPr>
      <w:r>
        <w:rPr>
          <w:lang w:val="es-ES"/>
        </w:rPr>
        <w:tab/>
      </w:r>
      <w:r w:rsidRPr="00F61463">
        <w:rPr>
          <w:lang w:val="es-ES"/>
        </w:rPr>
        <w:t xml:space="preserve"> Cada vez que se detecta una pulsación se envía un mensaje a una cola de mensajes con información de la tecla pulsada y si la pulsación ha sido normal o larga</w:t>
      </w:r>
      <w:r w:rsidR="000E53A1">
        <w:rPr>
          <w:lang w:val="es-ES"/>
        </w:rPr>
        <w:t>.</w:t>
      </w:r>
    </w:p>
    <w:p w:rsidR="00F61463" w:rsidRPr="00F61463" w:rsidRDefault="00F61463" w:rsidP="00F61463">
      <w:pPr>
        <w:rPr>
          <w:lang w:val="en-US"/>
        </w:rPr>
      </w:pPr>
      <w:proofErr w:type="spellStart"/>
      <w:r w:rsidRPr="00F61463">
        <w:rPr>
          <w:b/>
          <w:lang w:val="en-US" w:eastAsia="ja-JP"/>
        </w:rPr>
        <w:t>Ficheros</w:t>
      </w:r>
      <w:proofErr w:type="spellEnd"/>
      <w:r w:rsidRPr="00F61463">
        <w:rPr>
          <w:b/>
          <w:lang w:val="en-US" w:eastAsia="ja-JP"/>
        </w:rPr>
        <w:t xml:space="preserve">: </w:t>
      </w:r>
      <w:proofErr w:type="spellStart"/>
      <w:r>
        <w:t>joystick.c</w:t>
      </w:r>
      <w:proofErr w:type="spellEnd"/>
      <w:r>
        <w:t xml:space="preserve"> y </w:t>
      </w:r>
      <w:proofErr w:type="spellStart"/>
      <w:r>
        <w:t>joystick.h</w:t>
      </w:r>
      <w:proofErr w:type="spellEnd"/>
    </w:p>
    <w:p w:rsidR="00E34B43" w:rsidRPr="005247A2" w:rsidRDefault="00E34B43" w:rsidP="00E34B43">
      <w:pPr>
        <w:rPr>
          <w:b/>
          <w:lang w:val="en-US" w:eastAsia="ja-JP"/>
        </w:rPr>
      </w:pPr>
    </w:p>
    <w:p w:rsidR="00E34B43" w:rsidRPr="005247A2" w:rsidRDefault="00E34B43" w:rsidP="00E34B43">
      <w:pPr>
        <w:rPr>
          <w:b/>
          <w:lang w:val="en-US" w:eastAsia="ja-JP"/>
        </w:rPr>
      </w:pPr>
    </w:p>
    <w:p w:rsidR="00E34B43" w:rsidRPr="005247A2" w:rsidRDefault="00E34B43" w:rsidP="00E34B43">
      <w:pPr>
        <w:rPr>
          <w:b/>
          <w:lang w:val="en-US" w:eastAsia="ja-JP"/>
        </w:rPr>
      </w:pPr>
    </w:p>
    <w:p w:rsidR="00E34B43" w:rsidRDefault="00E34B43" w:rsidP="00E34B43">
      <w:pPr>
        <w:rPr>
          <w:b/>
          <w:u w:val="single"/>
          <w:lang w:val="es-ES_tradnl" w:eastAsia="ja-JP"/>
        </w:rPr>
      </w:pPr>
      <w:r w:rsidRPr="00F61463">
        <w:rPr>
          <w:b/>
          <w:u w:val="single"/>
          <w:lang w:val="es-ES_tradnl" w:eastAsia="ja-JP"/>
        </w:rPr>
        <w:lastRenderedPageBreak/>
        <w:t xml:space="preserve">Módulo </w:t>
      </w:r>
      <w:r>
        <w:rPr>
          <w:b/>
          <w:u w:val="single"/>
          <w:lang w:val="es-ES_tradnl" w:eastAsia="ja-JP"/>
        </w:rPr>
        <w:t>VOLUMEN</w:t>
      </w:r>
    </w:p>
    <w:p w:rsidR="00E34B43" w:rsidRPr="00E34B43" w:rsidRDefault="00E34B43" w:rsidP="00E34B43">
      <w:pPr>
        <w:rPr>
          <w:lang w:val="es-ES" w:eastAsia="ja-JP"/>
        </w:rPr>
      </w:pPr>
      <w:r>
        <w:rPr>
          <w:b/>
          <w:lang w:val="es-ES_tradnl" w:eastAsia="ja-JP"/>
        </w:rPr>
        <w:t xml:space="preserve">Funcionalidad: </w:t>
      </w:r>
      <w:r w:rsidRPr="00E34B43">
        <w:rPr>
          <w:lang w:val="es-ES"/>
        </w:rPr>
        <w:t>Módulo encargado de detectar cambios en el nivel de volumen</w:t>
      </w:r>
      <w:r w:rsidR="000E53A1">
        <w:rPr>
          <w:lang w:val="es-ES"/>
        </w:rPr>
        <w:t>.</w:t>
      </w:r>
    </w:p>
    <w:p w:rsidR="00E34B43" w:rsidRDefault="00E34B43" w:rsidP="00E34B43">
      <w:pPr>
        <w:rPr>
          <w:b/>
          <w:lang w:val="es-ES_tradnl" w:eastAsia="ja-JP"/>
        </w:rPr>
      </w:pPr>
      <w:r>
        <w:rPr>
          <w:b/>
          <w:lang w:val="es-ES_tradnl" w:eastAsia="ja-JP"/>
        </w:rPr>
        <w:t xml:space="preserve">Entrada: </w:t>
      </w:r>
      <w:r w:rsidRPr="00F61463">
        <w:rPr>
          <w:lang w:val="es-ES"/>
        </w:rPr>
        <w:t>Ninguna</w:t>
      </w:r>
      <w:r w:rsidR="000E53A1">
        <w:rPr>
          <w:lang w:val="es-ES"/>
        </w:rPr>
        <w:t>.</w:t>
      </w:r>
    </w:p>
    <w:p w:rsidR="00E34B43" w:rsidRPr="00F61463" w:rsidRDefault="00E34B43" w:rsidP="00E34B43">
      <w:pPr>
        <w:rPr>
          <w:lang w:val="es-ES"/>
        </w:rPr>
      </w:pPr>
      <w:r>
        <w:rPr>
          <w:b/>
          <w:lang w:val="es-ES_tradnl" w:eastAsia="ja-JP"/>
        </w:rPr>
        <w:t>Salida:</w:t>
      </w:r>
      <w:r>
        <w:rPr>
          <w:b/>
          <w:lang w:val="es-ES_tradnl" w:eastAsia="ja-JP"/>
        </w:rPr>
        <w:tab/>
        <w:t xml:space="preserve"> </w:t>
      </w:r>
      <w:r w:rsidRPr="00F61463">
        <w:rPr>
          <w:lang w:val="es-ES"/>
        </w:rPr>
        <w:t xml:space="preserve">Método de sincronización: </w:t>
      </w:r>
      <w:proofErr w:type="spellStart"/>
      <w:r w:rsidRPr="00F61463">
        <w:rPr>
          <w:lang w:val="es-ES"/>
        </w:rPr>
        <w:t>Message</w:t>
      </w:r>
      <w:proofErr w:type="spellEnd"/>
      <w:r w:rsidRPr="00F61463">
        <w:rPr>
          <w:lang w:val="es-ES"/>
        </w:rPr>
        <w:t xml:space="preserve"> </w:t>
      </w:r>
      <w:proofErr w:type="spellStart"/>
      <w:r w:rsidRPr="00F61463">
        <w:rPr>
          <w:lang w:val="es-ES"/>
        </w:rPr>
        <w:t>Queue</w:t>
      </w:r>
      <w:proofErr w:type="spellEnd"/>
    </w:p>
    <w:p w:rsidR="00E34B43" w:rsidRPr="00E34B43" w:rsidRDefault="00E34B43" w:rsidP="00E34B43">
      <w:pPr>
        <w:rPr>
          <w:b/>
          <w:lang w:val="es-ES" w:eastAsia="ja-JP"/>
        </w:rPr>
      </w:pPr>
      <w:r>
        <w:rPr>
          <w:lang w:val="es-ES"/>
        </w:rPr>
        <w:tab/>
      </w:r>
      <w:r w:rsidRPr="00F61463">
        <w:rPr>
          <w:lang w:val="es-ES"/>
        </w:rPr>
        <w:t xml:space="preserve"> </w:t>
      </w:r>
      <w:r w:rsidRPr="00E34B43">
        <w:rPr>
          <w:lang w:val="es-ES"/>
        </w:rPr>
        <w:t xml:space="preserve">Cada vez que se detecta un cambio de volumen se envía un mensaje a una cola de mensajes con </w:t>
      </w:r>
      <w:r>
        <w:rPr>
          <w:lang w:val="es-ES"/>
        </w:rPr>
        <w:tab/>
      </w:r>
      <w:r w:rsidRPr="00E34B43">
        <w:rPr>
          <w:lang w:val="es-ES"/>
        </w:rPr>
        <w:t>información del nuevo nivel de volumen seleccionado</w:t>
      </w:r>
      <w:r w:rsidR="000E53A1">
        <w:rPr>
          <w:lang w:val="es-ES"/>
        </w:rPr>
        <w:t>.</w:t>
      </w:r>
    </w:p>
    <w:p w:rsidR="00F61463" w:rsidRDefault="00E34B43" w:rsidP="00F61463">
      <w:pPr>
        <w:rPr>
          <w:lang w:val="es-ES"/>
        </w:rPr>
      </w:pPr>
      <w:r w:rsidRPr="00E34B43">
        <w:rPr>
          <w:b/>
          <w:lang w:val="es-ES" w:eastAsia="ja-JP"/>
        </w:rPr>
        <w:t xml:space="preserve">Ficheros: </w:t>
      </w:r>
      <w:proofErr w:type="spellStart"/>
      <w:r w:rsidRPr="00E34B43">
        <w:rPr>
          <w:lang w:val="es-ES"/>
        </w:rPr>
        <w:t>vol.c</w:t>
      </w:r>
      <w:proofErr w:type="spellEnd"/>
      <w:r w:rsidRPr="00E34B43">
        <w:rPr>
          <w:lang w:val="es-ES"/>
        </w:rPr>
        <w:t xml:space="preserve"> y </w:t>
      </w:r>
      <w:proofErr w:type="spellStart"/>
      <w:r w:rsidRPr="00E34B43">
        <w:rPr>
          <w:lang w:val="es-ES"/>
        </w:rPr>
        <w:t>vol.h</w:t>
      </w:r>
      <w:proofErr w:type="spellEnd"/>
    </w:p>
    <w:p w:rsidR="000E53A1" w:rsidRDefault="000E53A1" w:rsidP="00F61463">
      <w:pPr>
        <w:rPr>
          <w:lang w:val="es-ES"/>
        </w:rPr>
      </w:pPr>
    </w:p>
    <w:p w:rsidR="00E34B43" w:rsidRDefault="00E34B43" w:rsidP="00E34B43">
      <w:pPr>
        <w:rPr>
          <w:b/>
          <w:u w:val="single"/>
          <w:lang w:val="es-ES_tradnl" w:eastAsia="ja-JP"/>
        </w:rPr>
      </w:pPr>
      <w:r w:rsidRPr="00F61463">
        <w:rPr>
          <w:b/>
          <w:u w:val="single"/>
          <w:lang w:val="es-ES_tradnl" w:eastAsia="ja-JP"/>
        </w:rPr>
        <w:t xml:space="preserve">Módulo </w:t>
      </w:r>
      <w:r>
        <w:rPr>
          <w:b/>
          <w:u w:val="single"/>
          <w:lang w:val="es-ES_tradnl" w:eastAsia="ja-JP"/>
        </w:rPr>
        <w:t>LCD</w:t>
      </w:r>
    </w:p>
    <w:p w:rsidR="00E34B43" w:rsidRPr="00E34B43" w:rsidRDefault="00E34B43" w:rsidP="00E34B43">
      <w:pPr>
        <w:rPr>
          <w:lang w:val="es-ES" w:eastAsia="ja-JP"/>
        </w:rPr>
      </w:pPr>
      <w:r>
        <w:rPr>
          <w:b/>
          <w:lang w:val="es-ES_tradnl" w:eastAsia="ja-JP"/>
        </w:rPr>
        <w:t xml:space="preserve">Funcionalidad: </w:t>
      </w:r>
      <w:r w:rsidRPr="00E34B43">
        <w:rPr>
          <w:lang w:val="es-ES"/>
        </w:rPr>
        <w:t>Módulo encargado de representación de información por el LCD conectado al bus SPI</w:t>
      </w:r>
      <w:r w:rsidR="000E53A1">
        <w:rPr>
          <w:lang w:val="es-ES"/>
        </w:rPr>
        <w:t>.</w:t>
      </w:r>
    </w:p>
    <w:p w:rsidR="00E34B43" w:rsidRDefault="00E34B43" w:rsidP="00E34B43">
      <w:pPr>
        <w:rPr>
          <w:lang w:val="es-ES"/>
        </w:rPr>
      </w:pPr>
      <w:r>
        <w:rPr>
          <w:b/>
          <w:lang w:val="es-ES_tradnl" w:eastAsia="ja-JP"/>
        </w:rPr>
        <w:t xml:space="preserve">Entrada: </w:t>
      </w:r>
      <w:r w:rsidRPr="00E34B43">
        <w:rPr>
          <w:lang w:val="es-ES"/>
        </w:rPr>
        <w:t xml:space="preserve">Método de sincronización: </w:t>
      </w:r>
      <w:proofErr w:type="spellStart"/>
      <w:r w:rsidRPr="00E34B43">
        <w:rPr>
          <w:lang w:val="es-ES"/>
        </w:rPr>
        <w:t>Message</w:t>
      </w:r>
      <w:proofErr w:type="spellEnd"/>
      <w:r w:rsidRPr="00E34B43">
        <w:rPr>
          <w:lang w:val="es-ES"/>
        </w:rPr>
        <w:t xml:space="preserve"> </w:t>
      </w:r>
      <w:proofErr w:type="spellStart"/>
      <w:r w:rsidRPr="00E34B43">
        <w:rPr>
          <w:lang w:val="es-ES"/>
        </w:rPr>
        <w:t>Queue</w:t>
      </w:r>
      <w:proofErr w:type="spellEnd"/>
      <w:r w:rsidRPr="00E34B43">
        <w:rPr>
          <w:lang w:val="es-ES"/>
        </w:rPr>
        <w:t xml:space="preserve"> </w:t>
      </w:r>
    </w:p>
    <w:p w:rsidR="00E34B43" w:rsidRPr="00E34B43" w:rsidRDefault="00E34B43" w:rsidP="00E34B43">
      <w:pPr>
        <w:rPr>
          <w:b/>
          <w:lang w:val="es-ES" w:eastAsia="ja-JP"/>
        </w:rPr>
      </w:pPr>
      <w:r>
        <w:rPr>
          <w:lang w:val="es-ES"/>
        </w:rPr>
        <w:tab/>
      </w:r>
      <w:proofErr w:type="spellStart"/>
      <w:r w:rsidRPr="00E34B43">
        <w:rPr>
          <w:lang w:val="es-ES"/>
        </w:rPr>
        <w:t>Thread</w:t>
      </w:r>
      <w:proofErr w:type="spellEnd"/>
      <w:r w:rsidRPr="00E34B43">
        <w:rPr>
          <w:lang w:val="es-ES"/>
        </w:rPr>
        <w:t xml:space="preserve"> leyendo de cola de mensajes con la información que debe representarse en el LCD y la línea </w:t>
      </w:r>
      <w:r>
        <w:rPr>
          <w:lang w:val="es-ES"/>
        </w:rPr>
        <w:tab/>
      </w:r>
      <w:r w:rsidRPr="00E34B43">
        <w:rPr>
          <w:lang w:val="es-ES"/>
        </w:rPr>
        <w:t>en que debe representarse</w:t>
      </w:r>
      <w:r w:rsidR="000E53A1">
        <w:rPr>
          <w:lang w:val="es-ES"/>
        </w:rPr>
        <w:t>.</w:t>
      </w:r>
    </w:p>
    <w:p w:rsidR="00E34B43" w:rsidRPr="00E34B43" w:rsidRDefault="00E34B43" w:rsidP="00E34B43">
      <w:pPr>
        <w:rPr>
          <w:b/>
          <w:lang w:val="es-ES" w:eastAsia="ja-JP"/>
        </w:rPr>
      </w:pPr>
      <w:r>
        <w:rPr>
          <w:b/>
          <w:lang w:val="es-ES_tradnl" w:eastAsia="ja-JP"/>
        </w:rPr>
        <w:t>Salida:</w:t>
      </w:r>
      <w:r>
        <w:rPr>
          <w:b/>
          <w:lang w:val="es-ES_tradnl" w:eastAsia="ja-JP"/>
        </w:rPr>
        <w:tab/>
        <w:t xml:space="preserve"> </w:t>
      </w:r>
      <w:r>
        <w:rPr>
          <w:lang w:val="es-ES"/>
        </w:rPr>
        <w:t>Ninguna</w:t>
      </w:r>
      <w:r w:rsidR="000E53A1">
        <w:rPr>
          <w:lang w:val="es-ES"/>
        </w:rPr>
        <w:t>.</w:t>
      </w:r>
    </w:p>
    <w:p w:rsidR="00E34B43" w:rsidRDefault="00E34B43" w:rsidP="00E34B43">
      <w:pPr>
        <w:rPr>
          <w:lang w:val="es-ES"/>
        </w:rPr>
      </w:pPr>
      <w:r w:rsidRPr="00E34B43">
        <w:rPr>
          <w:b/>
          <w:lang w:val="es-ES" w:eastAsia="ja-JP"/>
        </w:rPr>
        <w:t xml:space="preserve">Ficheros: </w:t>
      </w:r>
      <w:proofErr w:type="spellStart"/>
      <w:r w:rsidRPr="00E34B43">
        <w:rPr>
          <w:lang w:val="es-ES"/>
        </w:rPr>
        <w:t>lcd.c</w:t>
      </w:r>
      <w:proofErr w:type="spellEnd"/>
      <w:r w:rsidRPr="00E34B43">
        <w:rPr>
          <w:lang w:val="es-ES"/>
        </w:rPr>
        <w:t xml:space="preserve"> y </w:t>
      </w:r>
      <w:proofErr w:type="spellStart"/>
      <w:r w:rsidRPr="00E34B43">
        <w:rPr>
          <w:lang w:val="es-ES"/>
        </w:rPr>
        <w:t>lcd.h</w:t>
      </w:r>
      <w:proofErr w:type="spellEnd"/>
    </w:p>
    <w:p w:rsidR="00E34B43" w:rsidRDefault="00E34B43" w:rsidP="00E34B43">
      <w:pPr>
        <w:rPr>
          <w:lang w:val="es-ES"/>
        </w:rPr>
      </w:pPr>
    </w:p>
    <w:p w:rsidR="00E34B43" w:rsidRDefault="00E34B43" w:rsidP="00E34B43">
      <w:pPr>
        <w:rPr>
          <w:b/>
          <w:u w:val="single"/>
          <w:lang w:val="es-ES_tradnl" w:eastAsia="ja-JP"/>
        </w:rPr>
      </w:pPr>
      <w:r w:rsidRPr="00F61463">
        <w:rPr>
          <w:b/>
          <w:u w:val="single"/>
          <w:lang w:val="es-ES_tradnl" w:eastAsia="ja-JP"/>
        </w:rPr>
        <w:t xml:space="preserve">Módulo </w:t>
      </w:r>
      <w:r>
        <w:rPr>
          <w:b/>
          <w:u w:val="single"/>
          <w:lang w:val="es-ES_tradnl" w:eastAsia="ja-JP"/>
        </w:rPr>
        <w:t>ZUMBADOR</w:t>
      </w:r>
    </w:p>
    <w:p w:rsidR="00E34B43" w:rsidRPr="00E34B43" w:rsidRDefault="00E34B43" w:rsidP="00E34B43">
      <w:pPr>
        <w:rPr>
          <w:lang w:val="es-ES" w:eastAsia="ja-JP"/>
        </w:rPr>
      </w:pPr>
      <w:r>
        <w:rPr>
          <w:b/>
          <w:lang w:val="es-ES_tradnl" w:eastAsia="ja-JP"/>
        </w:rPr>
        <w:t xml:space="preserve">Funcionalidad: </w:t>
      </w:r>
      <w:r w:rsidRPr="00E34B43">
        <w:rPr>
          <w:lang w:val="es-ES"/>
        </w:rPr>
        <w:t>Módulo encargado de generar un pitido en el zumbador mediante la generación de una señal PWM</w:t>
      </w:r>
      <w:r w:rsidR="000E53A1">
        <w:rPr>
          <w:lang w:val="es-ES"/>
        </w:rPr>
        <w:t>.</w:t>
      </w:r>
    </w:p>
    <w:p w:rsidR="00E34B43" w:rsidRPr="00E34B43" w:rsidRDefault="00E34B43" w:rsidP="00E34B43">
      <w:pPr>
        <w:rPr>
          <w:lang w:val="es-ES"/>
        </w:rPr>
      </w:pPr>
      <w:r>
        <w:rPr>
          <w:b/>
          <w:lang w:val="es-ES_tradnl" w:eastAsia="ja-JP"/>
        </w:rPr>
        <w:t xml:space="preserve">Entrada: </w:t>
      </w:r>
      <w:r w:rsidRPr="00E34B43">
        <w:rPr>
          <w:lang w:val="es-ES"/>
        </w:rPr>
        <w:t xml:space="preserve">Método de sincronización: </w:t>
      </w:r>
      <w:proofErr w:type="spellStart"/>
      <w:r w:rsidRPr="00E34B43">
        <w:rPr>
          <w:lang w:val="es-ES"/>
        </w:rPr>
        <w:t>Thread</w:t>
      </w:r>
      <w:proofErr w:type="spellEnd"/>
      <w:r w:rsidRPr="00E34B43">
        <w:rPr>
          <w:lang w:val="es-ES"/>
        </w:rPr>
        <w:t xml:space="preserve"> </w:t>
      </w:r>
      <w:proofErr w:type="spellStart"/>
      <w:r w:rsidRPr="00E34B43">
        <w:rPr>
          <w:lang w:val="es-ES"/>
        </w:rPr>
        <w:t>Flags</w:t>
      </w:r>
      <w:proofErr w:type="spellEnd"/>
    </w:p>
    <w:p w:rsidR="00E34B43" w:rsidRPr="00E34B43" w:rsidRDefault="00E34B43" w:rsidP="00E34B43">
      <w:pPr>
        <w:rPr>
          <w:b/>
          <w:lang w:val="es-ES" w:eastAsia="ja-JP"/>
        </w:rPr>
      </w:pPr>
      <w:r>
        <w:rPr>
          <w:lang w:val="es-ES"/>
        </w:rPr>
        <w:tab/>
      </w:r>
      <w:proofErr w:type="spellStart"/>
      <w:r w:rsidRPr="00E34B43">
        <w:rPr>
          <w:lang w:val="es-ES"/>
        </w:rPr>
        <w:t>Thread</w:t>
      </w:r>
      <w:proofErr w:type="spellEnd"/>
      <w:r w:rsidRPr="00E34B43">
        <w:rPr>
          <w:lang w:val="es-ES"/>
        </w:rPr>
        <w:t xml:space="preserve"> a la espera de un </w:t>
      </w:r>
      <w:proofErr w:type="spellStart"/>
      <w:r w:rsidRPr="00E34B43">
        <w:rPr>
          <w:lang w:val="es-ES"/>
        </w:rPr>
        <w:t>flag</w:t>
      </w:r>
      <w:proofErr w:type="spellEnd"/>
      <w:r w:rsidRPr="00E34B43">
        <w:rPr>
          <w:lang w:val="es-ES"/>
        </w:rPr>
        <w:t xml:space="preserve"> que indique que hay que generar un pitido con unos valores de </w:t>
      </w:r>
      <w:r>
        <w:rPr>
          <w:lang w:val="es-ES"/>
        </w:rPr>
        <w:tab/>
      </w:r>
      <w:r w:rsidRPr="00E34B43">
        <w:rPr>
          <w:lang w:val="es-ES"/>
        </w:rPr>
        <w:t>frecuencia, ciclo de trabajo y duración predeterminados</w:t>
      </w:r>
      <w:r>
        <w:rPr>
          <w:lang w:val="es-ES"/>
        </w:rPr>
        <w:t>.</w:t>
      </w:r>
    </w:p>
    <w:p w:rsidR="00E34B43" w:rsidRPr="00E34B43" w:rsidRDefault="00E34B43" w:rsidP="00E34B43">
      <w:pPr>
        <w:rPr>
          <w:b/>
          <w:lang w:val="es-ES" w:eastAsia="ja-JP"/>
        </w:rPr>
      </w:pPr>
      <w:r>
        <w:rPr>
          <w:b/>
          <w:lang w:val="es-ES_tradnl" w:eastAsia="ja-JP"/>
        </w:rPr>
        <w:t>Salida:</w:t>
      </w:r>
      <w:r>
        <w:rPr>
          <w:b/>
          <w:lang w:val="es-ES_tradnl" w:eastAsia="ja-JP"/>
        </w:rPr>
        <w:tab/>
        <w:t xml:space="preserve"> </w:t>
      </w:r>
      <w:r>
        <w:rPr>
          <w:lang w:val="es-ES"/>
        </w:rPr>
        <w:t>Ninguna</w:t>
      </w:r>
      <w:r w:rsidR="000E53A1">
        <w:rPr>
          <w:lang w:val="es-ES"/>
        </w:rPr>
        <w:t>.</w:t>
      </w:r>
    </w:p>
    <w:p w:rsidR="00E34B43" w:rsidRPr="00E34B43" w:rsidRDefault="00E34B43" w:rsidP="00E34B43">
      <w:pPr>
        <w:rPr>
          <w:lang w:val="es-ES"/>
        </w:rPr>
      </w:pPr>
      <w:r w:rsidRPr="00E34B43">
        <w:rPr>
          <w:b/>
          <w:lang w:val="es-ES" w:eastAsia="ja-JP"/>
        </w:rPr>
        <w:t xml:space="preserve">Ficheros: </w:t>
      </w:r>
      <w:proofErr w:type="spellStart"/>
      <w:r w:rsidR="00120F76" w:rsidRPr="00120F76">
        <w:rPr>
          <w:lang w:val="es-ES"/>
        </w:rPr>
        <w:t>pwm.c</w:t>
      </w:r>
      <w:proofErr w:type="spellEnd"/>
      <w:r w:rsidR="00120F76" w:rsidRPr="00120F76">
        <w:rPr>
          <w:lang w:val="es-ES"/>
        </w:rPr>
        <w:t xml:space="preserve"> y </w:t>
      </w:r>
      <w:proofErr w:type="spellStart"/>
      <w:r w:rsidR="00120F76" w:rsidRPr="00120F76">
        <w:rPr>
          <w:lang w:val="es-ES"/>
        </w:rPr>
        <w:t>pwm.h</w:t>
      </w:r>
      <w:proofErr w:type="spellEnd"/>
    </w:p>
    <w:p w:rsidR="00120F76" w:rsidRDefault="00120F76" w:rsidP="00120F76">
      <w:pPr>
        <w:rPr>
          <w:b/>
          <w:u w:val="single"/>
          <w:lang w:val="es-ES_tradnl" w:eastAsia="ja-JP"/>
        </w:rPr>
      </w:pPr>
      <w:r w:rsidRPr="00F61463">
        <w:rPr>
          <w:b/>
          <w:u w:val="single"/>
          <w:lang w:val="es-ES_tradnl" w:eastAsia="ja-JP"/>
        </w:rPr>
        <w:t xml:space="preserve">Módulo </w:t>
      </w:r>
      <w:r>
        <w:rPr>
          <w:b/>
          <w:u w:val="single"/>
          <w:lang w:val="es-ES_tradnl" w:eastAsia="ja-JP"/>
        </w:rPr>
        <w:t>RDA5807M</w:t>
      </w:r>
    </w:p>
    <w:p w:rsidR="00120F76" w:rsidRPr="00120F76" w:rsidRDefault="00120F76" w:rsidP="00120F76">
      <w:pPr>
        <w:rPr>
          <w:lang w:val="es-ES" w:eastAsia="ja-JP"/>
        </w:rPr>
      </w:pPr>
      <w:r>
        <w:rPr>
          <w:b/>
          <w:lang w:val="es-ES_tradnl" w:eastAsia="ja-JP"/>
        </w:rPr>
        <w:t xml:space="preserve">Funcionalidad: </w:t>
      </w:r>
      <w:r w:rsidRPr="00120F76">
        <w:rPr>
          <w:lang w:val="es-ES"/>
        </w:rPr>
        <w:t xml:space="preserve">Módulo encargado de gestionar el funcionamiento del sintonizador conectado al bus </w:t>
      </w:r>
      <w:r>
        <w:rPr>
          <w:lang w:val="es-ES"/>
        </w:rPr>
        <w:t>I2C</w:t>
      </w:r>
      <w:r w:rsidR="000E53A1">
        <w:rPr>
          <w:lang w:val="es-ES"/>
        </w:rPr>
        <w:t>.</w:t>
      </w:r>
    </w:p>
    <w:p w:rsidR="00120F76" w:rsidRDefault="00120F76" w:rsidP="00120F76">
      <w:pPr>
        <w:rPr>
          <w:lang w:val="es-ES"/>
        </w:rPr>
      </w:pPr>
      <w:r>
        <w:rPr>
          <w:b/>
          <w:lang w:val="es-ES_tradnl" w:eastAsia="ja-JP"/>
        </w:rPr>
        <w:t xml:space="preserve">Entrada: </w:t>
      </w:r>
      <w:r w:rsidRPr="00E34B43">
        <w:rPr>
          <w:lang w:val="es-ES"/>
        </w:rPr>
        <w:t xml:space="preserve">Método de sincronización: </w:t>
      </w:r>
      <w:proofErr w:type="spellStart"/>
      <w:r w:rsidRPr="00E34B43">
        <w:rPr>
          <w:lang w:val="es-ES"/>
        </w:rPr>
        <w:t>Message</w:t>
      </w:r>
      <w:proofErr w:type="spellEnd"/>
      <w:r w:rsidRPr="00E34B43">
        <w:rPr>
          <w:lang w:val="es-ES"/>
        </w:rPr>
        <w:t xml:space="preserve"> </w:t>
      </w:r>
      <w:proofErr w:type="spellStart"/>
      <w:r w:rsidRPr="00E34B43">
        <w:rPr>
          <w:lang w:val="es-ES"/>
        </w:rPr>
        <w:t>Queue</w:t>
      </w:r>
      <w:proofErr w:type="spellEnd"/>
      <w:r w:rsidRPr="00E34B43">
        <w:rPr>
          <w:lang w:val="es-ES"/>
        </w:rPr>
        <w:t xml:space="preserve"> </w:t>
      </w:r>
    </w:p>
    <w:p w:rsidR="00120F76" w:rsidRPr="000E53A1" w:rsidRDefault="00120F76" w:rsidP="00120F76">
      <w:pPr>
        <w:rPr>
          <w:b/>
          <w:lang w:val="es-ES" w:eastAsia="ja-JP"/>
        </w:rPr>
      </w:pPr>
      <w:r>
        <w:rPr>
          <w:lang w:val="es-ES"/>
        </w:rPr>
        <w:tab/>
      </w:r>
      <w:proofErr w:type="spellStart"/>
      <w:r w:rsidR="000E53A1" w:rsidRPr="000E53A1">
        <w:rPr>
          <w:lang w:val="es-ES"/>
        </w:rPr>
        <w:t>Thread</w:t>
      </w:r>
      <w:proofErr w:type="spellEnd"/>
      <w:r w:rsidR="000E53A1" w:rsidRPr="000E53A1">
        <w:rPr>
          <w:lang w:val="es-ES"/>
        </w:rPr>
        <w:t xml:space="preserve"> leyendo de una cola de mensajes la información del comando que se debe enviar mediante </w:t>
      </w:r>
      <w:r w:rsidR="000E53A1">
        <w:rPr>
          <w:lang w:val="es-ES"/>
        </w:rPr>
        <w:tab/>
      </w:r>
      <w:r w:rsidR="000E53A1" w:rsidRPr="000E53A1">
        <w:rPr>
          <w:lang w:val="es-ES"/>
        </w:rPr>
        <w:t>i2c al sintonizador</w:t>
      </w:r>
      <w:r w:rsidR="000E53A1">
        <w:rPr>
          <w:lang w:val="es-ES"/>
        </w:rPr>
        <w:t>.</w:t>
      </w:r>
    </w:p>
    <w:p w:rsidR="00120F76" w:rsidRPr="00E34B43" w:rsidRDefault="00120F76" w:rsidP="00120F76">
      <w:pPr>
        <w:rPr>
          <w:b/>
          <w:lang w:val="es-ES" w:eastAsia="ja-JP"/>
        </w:rPr>
      </w:pPr>
      <w:r>
        <w:rPr>
          <w:b/>
          <w:lang w:val="es-ES_tradnl" w:eastAsia="ja-JP"/>
        </w:rPr>
        <w:t>Salida:</w:t>
      </w:r>
      <w:r>
        <w:rPr>
          <w:b/>
          <w:lang w:val="es-ES_tradnl" w:eastAsia="ja-JP"/>
        </w:rPr>
        <w:tab/>
        <w:t xml:space="preserve"> </w:t>
      </w:r>
      <w:r w:rsidR="005C2741" w:rsidRPr="00E34B43">
        <w:rPr>
          <w:lang w:val="es-ES"/>
        </w:rPr>
        <w:t xml:space="preserve">Método de sincronización: </w:t>
      </w:r>
      <w:proofErr w:type="spellStart"/>
      <w:r w:rsidR="005C2741" w:rsidRPr="00E34B43">
        <w:rPr>
          <w:lang w:val="es-ES"/>
        </w:rPr>
        <w:t>Message</w:t>
      </w:r>
      <w:proofErr w:type="spellEnd"/>
      <w:r w:rsidR="005C2741" w:rsidRPr="00E34B43">
        <w:rPr>
          <w:lang w:val="es-ES"/>
        </w:rPr>
        <w:t xml:space="preserve"> </w:t>
      </w:r>
      <w:proofErr w:type="spellStart"/>
      <w:r w:rsidR="005C2741" w:rsidRPr="00E34B43">
        <w:rPr>
          <w:lang w:val="es-ES"/>
        </w:rPr>
        <w:t>Queue</w:t>
      </w:r>
      <w:proofErr w:type="spellEnd"/>
      <w:r w:rsidR="000E53A1">
        <w:rPr>
          <w:lang w:val="es-ES"/>
        </w:rPr>
        <w:t>.</w:t>
      </w:r>
      <w:r w:rsidR="005C2741">
        <w:rPr>
          <w:lang w:val="es-ES"/>
        </w:rPr>
        <w:t xml:space="preserve"> Devuelve la frecuencia y la trama de los registros.</w:t>
      </w:r>
    </w:p>
    <w:p w:rsidR="00120F76" w:rsidRDefault="00120F76" w:rsidP="00120F76">
      <w:pPr>
        <w:rPr>
          <w:lang w:val="es-ES"/>
        </w:rPr>
      </w:pPr>
      <w:r w:rsidRPr="00E34B43">
        <w:rPr>
          <w:b/>
          <w:lang w:val="es-ES" w:eastAsia="ja-JP"/>
        </w:rPr>
        <w:t xml:space="preserve">Ficheros: </w:t>
      </w:r>
      <w:r w:rsidR="000E53A1" w:rsidRPr="000E53A1">
        <w:rPr>
          <w:lang w:val="es-ES"/>
        </w:rPr>
        <w:t>rda5807m.c y rda5807m.h</w:t>
      </w:r>
    </w:p>
    <w:p w:rsidR="000E53A1" w:rsidRPr="00E34B43" w:rsidRDefault="000E53A1" w:rsidP="000E53A1">
      <w:pPr>
        <w:rPr>
          <w:lang w:val="es-ES"/>
        </w:rPr>
      </w:pPr>
    </w:p>
    <w:p w:rsidR="000E53A1" w:rsidRDefault="000E53A1" w:rsidP="000E53A1">
      <w:pPr>
        <w:rPr>
          <w:b/>
          <w:u w:val="single"/>
          <w:lang w:val="es-ES_tradnl" w:eastAsia="ja-JP"/>
        </w:rPr>
      </w:pPr>
      <w:r w:rsidRPr="00F61463">
        <w:rPr>
          <w:b/>
          <w:u w:val="single"/>
          <w:lang w:val="es-ES_tradnl" w:eastAsia="ja-JP"/>
        </w:rPr>
        <w:t xml:space="preserve">Módulo </w:t>
      </w:r>
      <w:r w:rsidRPr="000E53A1">
        <w:rPr>
          <w:b/>
          <w:u w:val="single"/>
          <w:lang w:val="es-ES"/>
        </w:rPr>
        <w:t>COM-PC</w:t>
      </w:r>
    </w:p>
    <w:p w:rsidR="000E53A1" w:rsidRPr="000E53A1" w:rsidRDefault="000E53A1" w:rsidP="000E53A1">
      <w:pPr>
        <w:rPr>
          <w:lang w:val="es-ES" w:eastAsia="ja-JP"/>
        </w:rPr>
      </w:pPr>
      <w:r>
        <w:rPr>
          <w:b/>
          <w:lang w:val="es-ES_tradnl" w:eastAsia="ja-JP"/>
        </w:rPr>
        <w:t>Funcionalidad:</w:t>
      </w:r>
      <w:r w:rsidRPr="00120F76">
        <w:rPr>
          <w:lang w:val="es-ES"/>
        </w:rPr>
        <w:t xml:space="preserve"> </w:t>
      </w:r>
      <w:r w:rsidRPr="000E53A1">
        <w:rPr>
          <w:lang w:val="es-ES"/>
        </w:rPr>
        <w:t>Módulo encargado de la comunicación con el PC a través de la línea serie integrada en el USB</w:t>
      </w:r>
      <w:r>
        <w:rPr>
          <w:lang w:val="es-ES"/>
        </w:rPr>
        <w:t>.</w:t>
      </w:r>
    </w:p>
    <w:p w:rsidR="000E53A1" w:rsidRDefault="000E53A1" w:rsidP="000E53A1">
      <w:pPr>
        <w:rPr>
          <w:lang w:val="es-ES"/>
        </w:rPr>
      </w:pPr>
      <w:r>
        <w:rPr>
          <w:b/>
          <w:lang w:val="es-ES_tradnl" w:eastAsia="ja-JP"/>
        </w:rPr>
        <w:t xml:space="preserve">Entrada: </w:t>
      </w:r>
      <w:r w:rsidRPr="00E34B43">
        <w:rPr>
          <w:lang w:val="es-ES"/>
        </w:rPr>
        <w:t xml:space="preserve">Método de sincronización: </w:t>
      </w:r>
      <w:proofErr w:type="spellStart"/>
      <w:r w:rsidRPr="00E34B43">
        <w:rPr>
          <w:lang w:val="es-ES"/>
        </w:rPr>
        <w:t>Message</w:t>
      </w:r>
      <w:proofErr w:type="spellEnd"/>
      <w:r w:rsidRPr="00E34B43">
        <w:rPr>
          <w:lang w:val="es-ES"/>
        </w:rPr>
        <w:t xml:space="preserve"> </w:t>
      </w:r>
      <w:proofErr w:type="spellStart"/>
      <w:r w:rsidRPr="00E34B43">
        <w:rPr>
          <w:lang w:val="es-ES"/>
        </w:rPr>
        <w:t>Queue</w:t>
      </w:r>
      <w:proofErr w:type="spellEnd"/>
      <w:r w:rsidRPr="00E34B43">
        <w:rPr>
          <w:lang w:val="es-ES"/>
        </w:rPr>
        <w:t xml:space="preserve"> </w:t>
      </w:r>
    </w:p>
    <w:p w:rsidR="000E53A1" w:rsidRPr="000E53A1" w:rsidRDefault="000E53A1" w:rsidP="000E53A1">
      <w:pPr>
        <w:rPr>
          <w:b/>
          <w:lang w:val="es-ES" w:eastAsia="ja-JP"/>
        </w:rPr>
      </w:pPr>
      <w:r>
        <w:rPr>
          <w:lang w:val="es-ES"/>
        </w:rPr>
        <w:tab/>
      </w:r>
      <w:proofErr w:type="spellStart"/>
      <w:r w:rsidRPr="000E53A1">
        <w:rPr>
          <w:lang w:val="es-ES"/>
        </w:rPr>
        <w:t>Thread</w:t>
      </w:r>
      <w:proofErr w:type="spellEnd"/>
      <w:r w:rsidRPr="000E53A1">
        <w:rPr>
          <w:lang w:val="es-ES"/>
        </w:rPr>
        <w:t xml:space="preserve"> leyendo de cola de mensajes con la información que se debe enviar al PC (</w:t>
      </w:r>
      <w:proofErr w:type="spellStart"/>
      <w:r w:rsidRPr="000E53A1">
        <w:rPr>
          <w:lang w:val="es-ES"/>
        </w:rPr>
        <w:t>Teraterm</w:t>
      </w:r>
      <w:proofErr w:type="spellEnd"/>
      <w:r w:rsidRPr="000E53A1">
        <w:rPr>
          <w:lang w:val="es-ES"/>
        </w:rPr>
        <w:t>)</w:t>
      </w:r>
      <w:r>
        <w:rPr>
          <w:lang w:val="es-ES"/>
        </w:rPr>
        <w:t>.</w:t>
      </w:r>
    </w:p>
    <w:p w:rsidR="000E53A1" w:rsidRPr="00E34B43" w:rsidRDefault="000E53A1" w:rsidP="000E53A1">
      <w:pPr>
        <w:rPr>
          <w:b/>
          <w:lang w:val="es-ES" w:eastAsia="ja-JP"/>
        </w:rPr>
      </w:pPr>
      <w:r>
        <w:rPr>
          <w:b/>
          <w:lang w:val="es-ES_tradnl" w:eastAsia="ja-JP"/>
        </w:rPr>
        <w:t>Salida:</w:t>
      </w:r>
      <w:r>
        <w:rPr>
          <w:b/>
          <w:lang w:val="es-ES_tradnl" w:eastAsia="ja-JP"/>
        </w:rPr>
        <w:tab/>
        <w:t xml:space="preserve"> </w:t>
      </w:r>
      <w:r>
        <w:rPr>
          <w:lang w:val="es-ES"/>
        </w:rPr>
        <w:t>Ninguna.</w:t>
      </w:r>
    </w:p>
    <w:p w:rsidR="000E53A1" w:rsidRDefault="000E53A1" w:rsidP="000E53A1">
      <w:pPr>
        <w:rPr>
          <w:lang w:val="es-ES"/>
        </w:rPr>
      </w:pPr>
      <w:r w:rsidRPr="00E34B43">
        <w:rPr>
          <w:b/>
          <w:lang w:val="es-ES" w:eastAsia="ja-JP"/>
        </w:rPr>
        <w:t xml:space="preserve">Ficheros: </w:t>
      </w:r>
      <w:proofErr w:type="spellStart"/>
      <w:r>
        <w:rPr>
          <w:lang w:val="es-ES"/>
        </w:rPr>
        <w:t>com</w:t>
      </w:r>
      <w:r w:rsidRPr="000E53A1">
        <w:rPr>
          <w:lang w:val="es-ES"/>
        </w:rPr>
        <w:t>.c</w:t>
      </w:r>
      <w:proofErr w:type="spellEnd"/>
      <w:r w:rsidRPr="000E53A1">
        <w:rPr>
          <w:lang w:val="es-ES"/>
        </w:rPr>
        <w:t xml:space="preserve"> y </w:t>
      </w:r>
      <w:proofErr w:type="spellStart"/>
      <w:r>
        <w:rPr>
          <w:lang w:val="es-ES"/>
        </w:rPr>
        <w:t>com</w:t>
      </w:r>
      <w:r w:rsidRPr="000E53A1">
        <w:rPr>
          <w:lang w:val="es-ES"/>
        </w:rPr>
        <w:t>.h</w:t>
      </w:r>
      <w:proofErr w:type="spellEnd"/>
    </w:p>
    <w:p w:rsidR="000E53A1" w:rsidRDefault="000E53A1" w:rsidP="000E53A1">
      <w:pPr>
        <w:rPr>
          <w:lang w:val="es-ES"/>
        </w:rPr>
      </w:pPr>
    </w:p>
    <w:p w:rsidR="000E53A1" w:rsidRDefault="000E53A1" w:rsidP="000E53A1">
      <w:pPr>
        <w:rPr>
          <w:b/>
          <w:u w:val="single"/>
          <w:lang w:val="es-ES_tradnl" w:eastAsia="ja-JP"/>
        </w:rPr>
      </w:pPr>
      <w:r w:rsidRPr="00F61463">
        <w:rPr>
          <w:b/>
          <w:u w:val="single"/>
          <w:lang w:val="es-ES_tradnl" w:eastAsia="ja-JP"/>
        </w:rPr>
        <w:t xml:space="preserve">Módulo </w:t>
      </w:r>
      <w:r>
        <w:rPr>
          <w:b/>
          <w:u w:val="single"/>
          <w:lang w:val="es-ES"/>
        </w:rPr>
        <w:t>PRINCIPAL</w:t>
      </w:r>
    </w:p>
    <w:p w:rsidR="000E53A1" w:rsidRPr="000E53A1" w:rsidRDefault="000E53A1" w:rsidP="000E53A1">
      <w:pPr>
        <w:rPr>
          <w:lang w:val="es-ES" w:eastAsia="ja-JP"/>
        </w:rPr>
      </w:pPr>
      <w:r>
        <w:rPr>
          <w:b/>
          <w:lang w:val="es-ES_tradnl" w:eastAsia="ja-JP"/>
        </w:rPr>
        <w:t>Funcionalidad:</w:t>
      </w:r>
      <w:r w:rsidRPr="00120F76">
        <w:rPr>
          <w:lang w:val="es-ES"/>
        </w:rPr>
        <w:t xml:space="preserve"> </w:t>
      </w:r>
      <w:r w:rsidRPr="000E53A1">
        <w:rPr>
          <w:lang w:val="es-ES"/>
        </w:rPr>
        <w:t>Módulo principal del sistema que se encarga de coordinar todos los demás. Es el módulo que decide las acciones a tomar en función del estado del sistema y de la información que reciba del resto de los módulos</w:t>
      </w:r>
      <w:r>
        <w:rPr>
          <w:lang w:val="es-ES"/>
        </w:rPr>
        <w:t>.</w:t>
      </w:r>
    </w:p>
    <w:p w:rsidR="000E53A1" w:rsidRDefault="000E53A1" w:rsidP="000E53A1">
      <w:pPr>
        <w:rPr>
          <w:lang w:val="es-ES"/>
        </w:rPr>
      </w:pPr>
      <w:r>
        <w:rPr>
          <w:b/>
          <w:lang w:val="es-ES_tradnl" w:eastAsia="ja-JP"/>
        </w:rPr>
        <w:t xml:space="preserve">Entrada: </w:t>
      </w:r>
      <w:r w:rsidRPr="00E34B43">
        <w:rPr>
          <w:lang w:val="es-ES"/>
        </w:rPr>
        <w:t xml:space="preserve">Método de sincronización: </w:t>
      </w:r>
      <w:proofErr w:type="spellStart"/>
      <w:r w:rsidRPr="00E34B43">
        <w:rPr>
          <w:lang w:val="es-ES"/>
        </w:rPr>
        <w:t>Message</w:t>
      </w:r>
      <w:proofErr w:type="spellEnd"/>
      <w:r w:rsidRPr="00E34B43">
        <w:rPr>
          <w:lang w:val="es-ES"/>
        </w:rPr>
        <w:t xml:space="preserve"> </w:t>
      </w:r>
      <w:proofErr w:type="spellStart"/>
      <w:r w:rsidRPr="00E34B43">
        <w:rPr>
          <w:lang w:val="es-ES"/>
        </w:rPr>
        <w:t>Queue</w:t>
      </w:r>
      <w:proofErr w:type="spellEnd"/>
      <w:r w:rsidRPr="00E34B43">
        <w:rPr>
          <w:lang w:val="es-ES"/>
        </w:rPr>
        <w:t xml:space="preserve"> </w:t>
      </w:r>
      <w:r w:rsidRPr="000E53A1">
        <w:rPr>
          <w:lang w:val="es-ES"/>
        </w:rPr>
        <w:t>y Variables Globales</w:t>
      </w:r>
    </w:p>
    <w:p w:rsidR="000E53A1" w:rsidRPr="000E53A1" w:rsidRDefault="000E53A1" w:rsidP="000E53A1">
      <w:pPr>
        <w:rPr>
          <w:lang w:val="es-ES"/>
        </w:rPr>
      </w:pPr>
      <w:r w:rsidRPr="005247A2">
        <w:rPr>
          <w:lang w:val="es-ES"/>
        </w:rPr>
        <w:tab/>
      </w:r>
      <w:r w:rsidRPr="000E53A1">
        <w:rPr>
          <w:lang w:val="es-ES"/>
        </w:rPr>
        <w:t>Todas las salidas del resto de los módulos.</w:t>
      </w:r>
    </w:p>
    <w:p w:rsidR="000E53A1" w:rsidRDefault="000E53A1" w:rsidP="000E53A1">
      <w:pPr>
        <w:rPr>
          <w:lang w:val="es-ES"/>
        </w:rPr>
      </w:pPr>
      <w:r>
        <w:rPr>
          <w:b/>
          <w:lang w:val="es-ES_tradnl" w:eastAsia="ja-JP"/>
        </w:rPr>
        <w:t>Salida:</w:t>
      </w:r>
      <w:r>
        <w:rPr>
          <w:b/>
          <w:lang w:val="es-ES_tradnl" w:eastAsia="ja-JP"/>
        </w:rPr>
        <w:tab/>
        <w:t xml:space="preserve"> </w:t>
      </w:r>
      <w:r w:rsidRPr="000E53A1">
        <w:rPr>
          <w:lang w:val="es-ES"/>
        </w:rPr>
        <w:t xml:space="preserve">Métodos de sincronización: </w:t>
      </w:r>
      <w:proofErr w:type="spellStart"/>
      <w:r w:rsidRPr="000E53A1">
        <w:rPr>
          <w:lang w:val="es-ES"/>
        </w:rPr>
        <w:t>Message</w:t>
      </w:r>
      <w:proofErr w:type="spellEnd"/>
      <w:r w:rsidRPr="000E53A1">
        <w:rPr>
          <w:lang w:val="es-ES"/>
        </w:rPr>
        <w:t xml:space="preserve"> </w:t>
      </w:r>
      <w:proofErr w:type="spellStart"/>
      <w:r w:rsidRPr="000E53A1">
        <w:rPr>
          <w:lang w:val="es-ES"/>
        </w:rPr>
        <w:t>Queue</w:t>
      </w:r>
      <w:proofErr w:type="spellEnd"/>
      <w:r w:rsidRPr="000E53A1">
        <w:rPr>
          <w:lang w:val="es-ES"/>
        </w:rPr>
        <w:t xml:space="preserve"> y </w:t>
      </w:r>
      <w:proofErr w:type="spellStart"/>
      <w:r w:rsidRPr="000E53A1">
        <w:rPr>
          <w:lang w:val="es-ES"/>
        </w:rPr>
        <w:t>Thread</w:t>
      </w:r>
      <w:proofErr w:type="spellEnd"/>
      <w:r w:rsidRPr="000E53A1">
        <w:rPr>
          <w:lang w:val="es-ES"/>
        </w:rPr>
        <w:t xml:space="preserve"> </w:t>
      </w:r>
      <w:proofErr w:type="spellStart"/>
      <w:r w:rsidRPr="000E53A1">
        <w:rPr>
          <w:lang w:val="es-ES"/>
        </w:rPr>
        <w:t>Flags</w:t>
      </w:r>
      <w:proofErr w:type="spellEnd"/>
    </w:p>
    <w:p w:rsidR="000E53A1" w:rsidRPr="000E53A1" w:rsidRDefault="000E53A1" w:rsidP="000E53A1">
      <w:pPr>
        <w:rPr>
          <w:b/>
          <w:lang w:val="es-ES" w:eastAsia="ja-JP"/>
        </w:rPr>
      </w:pPr>
      <w:r>
        <w:rPr>
          <w:lang w:val="es-ES"/>
        </w:rPr>
        <w:tab/>
      </w:r>
      <w:r w:rsidRPr="000E53A1">
        <w:rPr>
          <w:lang w:val="es-ES"/>
        </w:rPr>
        <w:t>Todas las entradas al resto de los módulos</w:t>
      </w:r>
      <w:r>
        <w:rPr>
          <w:lang w:val="es-ES"/>
        </w:rPr>
        <w:t>.</w:t>
      </w:r>
    </w:p>
    <w:p w:rsidR="00F61463" w:rsidRPr="000E53A1" w:rsidRDefault="000E53A1" w:rsidP="00F61463">
      <w:pPr>
        <w:rPr>
          <w:lang w:val="es-ES"/>
        </w:rPr>
      </w:pPr>
      <w:r w:rsidRPr="00E34B43">
        <w:rPr>
          <w:b/>
          <w:lang w:val="es-ES" w:eastAsia="ja-JP"/>
        </w:rPr>
        <w:t xml:space="preserve">Ficheros: </w:t>
      </w:r>
      <w:proofErr w:type="spellStart"/>
      <w:r w:rsidRPr="000E53A1">
        <w:rPr>
          <w:lang w:val="es-ES"/>
        </w:rPr>
        <w:t>principal.c</w:t>
      </w:r>
      <w:proofErr w:type="spellEnd"/>
      <w:r w:rsidRPr="000E53A1">
        <w:rPr>
          <w:lang w:val="es-ES"/>
        </w:rPr>
        <w:t xml:space="preserve"> y </w:t>
      </w:r>
      <w:proofErr w:type="spellStart"/>
      <w:r w:rsidRPr="000E53A1">
        <w:rPr>
          <w:lang w:val="es-ES"/>
        </w:rPr>
        <w:t>principal.h</w:t>
      </w:r>
      <w:proofErr w:type="spellEnd"/>
    </w:p>
    <w:p w:rsidR="002E7E6C" w:rsidRDefault="009A2EDC" w:rsidP="002E7E6C">
      <w:pPr>
        <w:pStyle w:val="Ttulo2"/>
        <w:rPr>
          <w:lang w:val="es-ES_tradnl"/>
        </w:rPr>
      </w:pPr>
      <w:r w:rsidRPr="00071A14">
        <w:rPr>
          <w:lang w:val="es-ES_tradnl"/>
        </w:rPr>
        <w:lastRenderedPageBreak/>
        <w:t xml:space="preserve">Descripción global del funcionamiento de la aplicación. </w:t>
      </w:r>
      <w:r w:rsidR="002E7E6C" w:rsidRPr="00071A14">
        <w:rPr>
          <w:lang w:val="es-ES_tradnl"/>
        </w:rPr>
        <w:t>Descripción del autómata con el comportamiento del software (si procede)</w:t>
      </w:r>
      <w:bookmarkEnd w:id="15"/>
      <w:r w:rsidR="005247A2">
        <w:rPr>
          <w:lang w:val="es-ES_tradnl"/>
        </w:rPr>
        <w:t>.</w:t>
      </w:r>
    </w:p>
    <w:p w:rsidR="007033C3" w:rsidRDefault="007033C3" w:rsidP="007033C3">
      <w:pPr>
        <w:rPr>
          <w:lang w:val="es-ES"/>
        </w:rPr>
      </w:pPr>
      <w:r w:rsidRPr="007033C3">
        <w:rPr>
          <w:lang w:val="es-ES"/>
        </w:rPr>
        <w:t>A continuación, explicaremos como gestiona el módulo principal, el resto de los módulos que componen el sistema</w:t>
      </w:r>
      <w:r w:rsidR="00AB699C">
        <w:rPr>
          <w:lang w:val="es-ES"/>
        </w:rPr>
        <w:t>:</w:t>
      </w:r>
    </w:p>
    <w:p w:rsidR="00AB699C" w:rsidRPr="007033C3" w:rsidRDefault="00AB699C" w:rsidP="007033C3">
      <w:pPr>
        <w:rPr>
          <w:lang w:val="es-ES"/>
        </w:rPr>
      </w:pPr>
    </w:p>
    <w:p w:rsidR="007033C3" w:rsidRPr="007033C3" w:rsidRDefault="007033C3" w:rsidP="007033C3">
      <w:pPr>
        <w:rPr>
          <w:lang w:val="es-ES"/>
        </w:rPr>
      </w:pPr>
      <w:bookmarkStart w:id="16" w:name="_GoBack"/>
      <w:bookmarkEnd w:id="16"/>
      <w:r w:rsidRPr="00AB699C">
        <w:rPr>
          <w:b/>
          <w:u w:val="single"/>
          <w:lang w:val="es-ES"/>
        </w:rPr>
        <w:t>MODO SELECTOR</w:t>
      </w:r>
      <w:r w:rsidRPr="007033C3">
        <w:rPr>
          <w:lang w:val="es-ES"/>
        </w:rPr>
        <w:t>:</w:t>
      </w:r>
    </w:p>
    <w:p w:rsidR="007033C3" w:rsidRPr="007033C3" w:rsidRDefault="007033C3" w:rsidP="007033C3">
      <w:pPr>
        <w:rPr>
          <w:lang w:val="es-ES"/>
        </w:rPr>
      </w:pPr>
      <w:r w:rsidRPr="007033C3">
        <w:rPr>
          <w:lang w:val="es-ES"/>
        </w:rPr>
        <w:t xml:space="preserve">Se usará un selector de modo que se gestiona desde un menú. El usuario interactúa con él a través de pulsaciones izquierdas y derechas del joystick. El </w:t>
      </w:r>
      <w:proofErr w:type="spellStart"/>
      <w:r w:rsidRPr="007033C3">
        <w:rPr>
          <w:lang w:val="es-ES"/>
        </w:rPr>
        <w:t>display</w:t>
      </w:r>
      <w:proofErr w:type="spellEnd"/>
      <w:r w:rsidRPr="007033C3">
        <w:rPr>
          <w:lang w:val="es-ES"/>
        </w:rPr>
        <w:t xml:space="preserve"> LCD, mostrará la hora actualizada en todo momento, que se inicializa en </w:t>
      </w:r>
      <w:r w:rsidRPr="00AB699C">
        <w:rPr>
          <w:b/>
          <w:i/>
          <w:lang w:val="es-ES"/>
        </w:rPr>
        <w:t>00:00:00</w:t>
      </w:r>
      <w:r w:rsidRPr="007033C3">
        <w:rPr>
          <w:lang w:val="es-ES"/>
        </w:rPr>
        <w:t xml:space="preserve"> y el modo al que queramos acceder. La radio se encontrará apagada inicialmente.</w:t>
      </w:r>
    </w:p>
    <w:p w:rsidR="007033C3" w:rsidRDefault="007033C3" w:rsidP="007033C3">
      <w:pPr>
        <w:rPr>
          <w:lang w:val="es-ES"/>
        </w:rPr>
      </w:pPr>
      <w:r w:rsidRPr="007033C3">
        <w:rPr>
          <w:lang w:val="es-ES"/>
        </w:rPr>
        <w:t>Una vez hagamos una pulsación central larga en el lugar que nos encontremos del menú, accederemos al modo que viene</w:t>
      </w:r>
      <w:r w:rsidR="005C2741">
        <w:rPr>
          <w:lang w:val="es-ES"/>
        </w:rPr>
        <w:t xml:space="preserve"> mostrado por pantalla (</w:t>
      </w:r>
      <w:r w:rsidR="005C2741" w:rsidRPr="005C2741">
        <w:rPr>
          <w:i/>
          <w:lang w:val="es-ES"/>
        </w:rPr>
        <w:t>Figura 3</w:t>
      </w:r>
      <w:r w:rsidRPr="007033C3">
        <w:rPr>
          <w:lang w:val="es-ES"/>
        </w:rPr>
        <w:t>).</w:t>
      </w:r>
    </w:p>
    <w:p w:rsidR="007033C3" w:rsidRPr="007033C3" w:rsidRDefault="007033C3" w:rsidP="007033C3">
      <w:pPr>
        <w:rPr>
          <w:lang w:val="es-ES"/>
        </w:rPr>
      </w:pPr>
    </w:p>
    <w:p w:rsidR="007033C3" w:rsidRDefault="007033C3" w:rsidP="007033C3">
      <w:pPr>
        <w:jc w:val="center"/>
      </w:pPr>
      <w:r>
        <w:rPr>
          <w:noProof/>
          <w:lang w:val="es-ES" w:eastAsia="es-ES"/>
        </w:rPr>
        <w:drawing>
          <wp:inline distT="0" distB="0" distL="0" distR="0">
            <wp:extent cx="1589066" cy="743156"/>
            <wp:effectExtent l="0" t="0" r="0" b="0"/>
            <wp:docPr id="1733031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444" t="23287" r="11111" b="12328"/>
                    <a:stretch>
                      <a:fillRect/>
                    </a:stretch>
                  </pic:blipFill>
                  <pic:spPr>
                    <a:xfrm>
                      <a:off x="0" y="0"/>
                      <a:ext cx="1589066" cy="743156"/>
                    </a:xfrm>
                    <a:prstGeom prst="rect">
                      <a:avLst/>
                    </a:prstGeom>
                  </pic:spPr>
                </pic:pic>
              </a:graphicData>
            </a:graphic>
          </wp:inline>
        </w:drawing>
      </w:r>
    </w:p>
    <w:p w:rsidR="007033C3" w:rsidRPr="005C2741" w:rsidRDefault="005C2741" w:rsidP="007033C3">
      <w:pPr>
        <w:jc w:val="center"/>
        <w:rPr>
          <w:b/>
          <w:i/>
          <w:lang w:val="es-ES"/>
        </w:rPr>
      </w:pPr>
      <w:r>
        <w:rPr>
          <w:b/>
          <w:i/>
          <w:lang w:val="es-ES"/>
        </w:rPr>
        <w:t>Figura 3</w:t>
      </w:r>
      <w:r w:rsidR="007033C3" w:rsidRPr="005C2741">
        <w:rPr>
          <w:b/>
          <w:i/>
          <w:lang w:val="es-ES"/>
        </w:rPr>
        <w:t>.</w:t>
      </w:r>
    </w:p>
    <w:p w:rsidR="007033C3" w:rsidRPr="005C2741" w:rsidRDefault="007033C3" w:rsidP="007033C3">
      <w:pPr>
        <w:jc w:val="center"/>
        <w:rPr>
          <w:b/>
          <w:i/>
          <w:lang w:val="es-ES"/>
        </w:rPr>
      </w:pPr>
    </w:p>
    <w:p w:rsidR="007033C3" w:rsidRPr="007033C3" w:rsidRDefault="007033C3" w:rsidP="007033C3">
      <w:pPr>
        <w:rPr>
          <w:lang w:val="es-ES"/>
        </w:rPr>
      </w:pPr>
      <w:r w:rsidRPr="007033C3">
        <w:rPr>
          <w:lang w:val="es-ES"/>
        </w:rPr>
        <w:t xml:space="preserve">Por lo tanto, este modo podemos decir que se gestiona gracias a un </w:t>
      </w:r>
      <w:r w:rsidR="00AB699C">
        <w:rPr>
          <w:lang w:val="es-ES"/>
        </w:rPr>
        <w:t>autómata con la siguiente configuración:</w:t>
      </w:r>
    </w:p>
    <w:p w:rsidR="007033C3" w:rsidRDefault="007033C3" w:rsidP="007033C3">
      <w:pPr>
        <w:jc w:val="center"/>
      </w:pPr>
      <w:r>
        <w:rPr>
          <w:noProof/>
          <w:lang w:val="es-ES" w:eastAsia="es-ES"/>
        </w:rPr>
        <w:drawing>
          <wp:inline distT="0" distB="0" distL="0" distR="0">
            <wp:extent cx="3619515" cy="3000448"/>
            <wp:effectExtent l="0" t="0" r="0" b="0"/>
            <wp:docPr id="1794804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625" t="13701" r="10208" b="10576"/>
                    <a:stretch>
                      <a:fillRect/>
                    </a:stretch>
                  </pic:blipFill>
                  <pic:spPr>
                    <a:xfrm>
                      <a:off x="0" y="0"/>
                      <a:ext cx="3619515" cy="3000448"/>
                    </a:xfrm>
                    <a:prstGeom prst="rect">
                      <a:avLst/>
                    </a:prstGeom>
                  </pic:spPr>
                </pic:pic>
              </a:graphicData>
            </a:graphic>
          </wp:inline>
        </w:drawing>
      </w:r>
    </w:p>
    <w:p w:rsidR="005C2741" w:rsidRDefault="005C2741" w:rsidP="007033C3">
      <w:pPr>
        <w:jc w:val="center"/>
      </w:pPr>
    </w:p>
    <w:p w:rsidR="007033C3" w:rsidRPr="005C2741" w:rsidRDefault="005C2741" w:rsidP="007033C3">
      <w:pPr>
        <w:jc w:val="center"/>
        <w:rPr>
          <w:b/>
          <w:i/>
        </w:rPr>
      </w:pPr>
      <w:proofErr w:type="spellStart"/>
      <w:r>
        <w:rPr>
          <w:b/>
          <w:i/>
        </w:rPr>
        <w:t>Figura</w:t>
      </w:r>
      <w:proofErr w:type="spellEnd"/>
      <w:r>
        <w:rPr>
          <w:b/>
          <w:i/>
        </w:rPr>
        <w:t xml:space="preserve"> 4.</w:t>
      </w:r>
    </w:p>
    <w:p w:rsidR="007033C3" w:rsidRPr="00AB699C" w:rsidRDefault="007033C3" w:rsidP="007033C3">
      <w:pPr>
        <w:rPr>
          <w:b/>
          <w:u w:val="single"/>
          <w:lang w:val="es-ES"/>
        </w:rPr>
      </w:pPr>
      <w:r w:rsidRPr="00AB699C">
        <w:rPr>
          <w:b/>
          <w:u w:val="single"/>
          <w:lang w:val="es-ES"/>
        </w:rPr>
        <w:t>MODO REPOSO:</w:t>
      </w:r>
    </w:p>
    <w:p w:rsidR="007033C3" w:rsidRPr="007033C3" w:rsidRDefault="007033C3" w:rsidP="007033C3">
      <w:pPr>
        <w:rPr>
          <w:lang w:val="es-ES"/>
        </w:rPr>
      </w:pPr>
      <w:r w:rsidRPr="007033C3">
        <w:rPr>
          <w:lang w:val="es-ES"/>
        </w:rPr>
        <w:t xml:space="preserve">En este modo se mostrará el mensaje </w:t>
      </w:r>
      <w:r w:rsidR="00AB699C" w:rsidRPr="00AB699C">
        <w:rPr>
          <w:i/>
          <w:lang w:val="es-ES"/>
        </w:rPr>
        <w:t>"</w:t>
      </w:r>
      <w:r w:rsidRPr="00AB699C">
        <w:rPr>
          <w:i/>
          <w:lang w:val="es-ES"/>
        </w:rPr>
        <w:t>SBM 2022</w:t>
      </w:r>
      <w:r w:rsidR="00AB699C" w:rsidRPr="00AB699C">
        <w:rPr>
          <w:i/>
          <w:lang w:val="es-ES"/>
        </w:rPr>
        <w:t>"</w:t>
      </w:r>
      <w:r w:rsidRPr="00AB699C">
        <w:rPr>
          <w:i/>
          <w:lang w:val="es-ES"/>
        </w:rPr>
        <w:t>,</w:t>
      </w:r>
      <w:r w:rsidRPr="007033C3">
        <w:rPr>
          <w:lang w:val="es-ES"/>
        </w:rPr>
        <w:t xml:space="preserve"> la temperatura que será recogida cada segundo y la hora</w:t>
      </w:r>
      <w:r w:rsidR="00AB699C">
        <w:rPr>
          <w:lang w:val="es-ES"/>
        </w:rPr>
        <w:t xml:space="preserve"> del sistema</w:t>
      </w:r>
      <w:r w:rsidRPr="007033C3">
        <w:rPr>
          <w:lang w:val="es-ES"/>
        </w:rPr>
        <w:t>. En caso de que la radio esté encendida, este modo la apagará. Para salir de este modo necesitaremos una pulsación central larga para así volver al menú de nuevo(</w:t>
      </w:r>
      <w:r w:rsidRPr="00AB699C">
        <w:rPr>
          <w:i/>
          <w:lang w:val="es-ES"/>
        </w:rPr>
        <w:t>MODO SELECTOR</w:t>
      </w:r>
      <w:r w:rsidRPr="007033C3">
        <w:rPr>
          <w:lang w:val="es-ES"/>
        </w:rPr>
        <w:t xml:space="preserve">). </w:t>
      </w:r>
    </w:p>
    <w:p w:rsidR="007033C3" w:rsidRPr="007033C3" w:rsidRDefault="007033C3" w:rsidP="007033C3">
      <w:pPr>
        <w:rPr>
          <w:lang w:val="es-ES"/>
        </w:rPr>
      </w:pPr>
    </w:p>
    <w:p w:rsidR="007033C3" w:rsidRPr="007033C3" w:rsidRDefault="007033C3" w:rsidP="007033C3">
      <w:pPr>
        <w:rPr>
          <w:lang w:val="es-ES"/>
        </w:rPr>
      </w:pPr>
    </w:p>
    <w:p w:rsidR="007033C3" w:rsidRPr="007033C3" w:rsidRDefault="007033C3" w:rsidP="007033C3">
      <w:pPr>
        <w:rPr>
          <w:lang w:val="es-ES"/>
        </w:rPr>
      </w:pPr>
    </w:p>
    <w:p w:rsidR="007033C3" w:rsidRDefault="007033C3" w:rsidP="007033C3">
      <w:pPr>
        <w:rPr>
          <w:lang w:val="es-ES"/>
        </w:rPr>
      </w:pPr>
    </w:p>
    <w:p w:rsidR="007033C3" w:rsidRPr="00AB699C" w:rsidRDefault="007033C3" w:rsidP="007033C3">
      <w:pPr>
        <w:rPr>
          <w:b/>
          <w:u w:val="single"/>
          <w:lang w:val="es-ES"/>
        </w:rPr>
      </w:pPr>
      <w:r w:rsidRPr="00AB699C">
        <w:rPr>
          <w:b/>
          <w:u w:val="single"/>
          <w:lang w:val="es-ES"/>
        </w:rPr>
        <w:lastRenderedPageBreak/>
        <w:t>MODO MANUAL:</w:t>
      </w:r>
    </w:p>
    <w:p w:rsidR="007033C3" w:rsidRPr="007033C3" w:rsidRDefault="007033C3" w:rsidP="007033C3">
      <w:pPr>
        <w:rPr>
          <w:lang w:val="es-ES"/>
        </w:rPr>
      </w:pPr>
      <w:r w:rsidRPr="007033C3">
        <w:rPr>
          <w:lang w:val="es-ES"/>
        </w:rPr>
        <w:t>La radio se activará y estará lista para usarse.</w:t>
      </w:r>
    </w:p>
    <w:p w:rsidR="007033C3" w:rsidRPr="007033C3" w:rsidRDefault="007033C3" w:rsidP="007033C3">
      <w:pPr>
        <w:rPr>
          <w:lang w:val="es-ES"/>
        </w:rPr>
      </w:pPr>
      <w:r w:rsidRPr="007033C3">
        <w:rPr>
          <w:lang w:val="es-ES"/>
        </w:rPr>
        <w:t>Se gestionará la radio a través de los pulsadores del Joystick de la siguiente manera:</w:t>
      </w:r>
    </w:p>
    <w:p w:rsidR="007033C3" w:rsidRPr="007033C3" w:rsidRDefault="007033C3" w:rsidP="00AB699C">
      <w:pPr>
        <w:pStyle w:val="Prrafodelista"/>
        <w:numPr>
          <w:ilvl w:val="0"/>
          <w:numId w:val="57"/>
        </w:numPr>
        <w:spacing w:before="0" w:after="160" w:line="259" w:lineRule="auto"/>
        <w:jc w:val="left"/>
        <w:rPr>
          <w:lang w:val="es-ES"/>
        </w:rPr>
      </w:pPr>
      <w:r w:rsidRPr="00AB699C">
        <w:rPr>
          <w:i/>
          <w:lang w:val="es-ES"/>
        </w:rPr>
        <w:t>Pulsación arriba</w:t>
      </w:r>
      <w:r w:rsidRPr="007033C3">
        <w:rPr>
          <w:lang w:val="es-ES"/>
        </w:rPr>
        <w:t xml:space="preserve"> : Búsqueda de frecuencias superior con la función </w:t>
      </w:r>
      <w:r w:rsidRPr="00AB699C">
        <w:rPr>
          <w:i/>
          <w:lang w:val="es-ES"/>
        </w:rPr>
        <w:t>SEEKUP</w:t>
      </w:r>
    </w:p>
    <w:p w:rsidR="007033C3" w:rsidRPr="007033C3" w:rsidRDefault="007033C3" w:rsidP="00AB699C">
      <w:pPr>
        <w:pStyle w:val="Prrafodelista"/>
        <w:numPr>
          <w:ilvl w:val="0"/>
          <w:numId w:val="57"/>
        </w:numPr>
        <w:spacing w:before="0" w:after="160" w:line="259" w:lineRule="auto"/>
        <w:jc w:val="left"/>
        <w:rPr>
          <w:lang w:val="es-ES"/>
        </w:rPr>
      </w:pPr>
      <w:r w:rsidRPr="00AB699C">
        <w:rPr>
          <w:i/>
          <w:lang w:val="es-ES"/>
        </w:rPr>
        <w:t>Pulsación abajo</w:t>
      </w:r>
      <w:r w:rsidRPr="007033C3">
        <w:rPr>
          <w:lang w:val="es-ES"/>
        </w:rPr>
        <w:t xml:space="preserve">: Búsqueda de frecuencias inferior con la función </w:t>
      </w:r>
      <w:r w:rsidRPr="00AB699C">
        <w:rPr>
          <w:i/>
          <w:lang w:val="es-ES"/>
        </w:rPr>
        <w:t>SEEKDOWN</w:t>
      </w:r>
    </w:p>
    <w:p w:rsidR="007033C3" w:rsidRPr="007033C3" w:rsidRDefault="007033C3" w:rsidP="00AB699C">
      <w:pPr>
        <w:pStyle w:val="Prrafodelista"/>
        <w:numPr>
          <w:ilvl w:val="0"/>
          <w:numId w:val="57"/>
        </w:numPr>
        <w:spacing w:before="0" w:after="160" w:line="259" w:lineRule="auto"/>
        <w:jc w:val="left"/>
        <w:rPr>
          <w:lang w:val="es-ES"/>
        </w:rPr>
      </w:pPr>
      <w:r w:rsidRPr="00AB699C">
        <w:rPr>
          <w:i/>
          <w:lang w:val="es-ES"/>
        </w:rPr>
        <w:t>Pulsación derecha</w:t>
      </w:r>
      <w:r w:rsidRPr="007033C3">
        <w:rPr>
          <w:lang w:val="es-ES"/>
        </w:rPr>
        <w:t xml:space="preserve">: Sumaremos a nuestra frecuencia actual </w:t>
      </w:r>
      <w:r w:rsidRPr="00AB699C">
        <w:rPr>
          <w:i/>
          <w:lang w:val="es-ES"/>
        </w:rPr>
        <w:t>+ 0.1</w:t>
      </w:r>
    </w:p>
    <w:p w:rsidR="007033C3" w:rsidRPr="007033C3" w:rsidRDefault="007033C3" w:rsidP="00AB699C">
      <w:pPr>
        <w:pStyle w:val="Prrafodelista"/>
        <w:numPr>
          <w:ilvl w:val="0"/>
          <w:numId w:val="57"/>
        </w:numPr>
        <w:spacing w:before="0" w:after="160" w:line="259" w:lineRule="auto"/>
        <w:jc w:val="left"/>
        <w:rPr>
          <w:lang w:val="es-ES"/>
        </w:rPr>
      </w:pPr>
      <w:r w:rsidRPr="00AB699C">
        <w:rPr>
          <w:i/>
          <w:lang w:val="es-ES"/>
        </w:rPr>
        <w:t>Pulsación izquierda</w:t>
      </w:r>
      <w:r w:rsidRPr="007033C3">
        <w:rPr>
          <w:lang w:val="es-ES"/>
        </w:rPr>
        <w:t xml:space="preserve">: Restaremos a nuestra frecuencia actual </w:t>
      </w:r>
      <w:r w:rsidRPr="00AB699C">
        <w:rPr>
          <w:i/>
          <w:lang w:val="es-ES"/>
        </w:rPr>
        <w:t>– 0.1</w:t>
      </w:r>
    </w:p>
    <w:p w:rsidR="007033C3" w:rsidRPr="007033C3" w:rsidRDefault="007033C3" w:rsidP="00AB699C">
      <w:pPr>
        <w:pStyle w:val="Prrafodelista"/>
        <w:numPr>
          <w:ilvl w:val="0"/>
          <w:numId w:val="57"/>
        </w:numPr>
        <w:spacing w:before="0" w:after="160" w:line="259" w:lineRule="auto"/>
        <w:jc w:val="left"/>
        <w:rPr>
          <w:lang w:val="es-ES"/>
        </w:rPr>
      </w:pPr>
      <w:r w:rsidRPr="00AB699C">
        <w:rPr>
          <w:i/>
          <w:lang w:val="es-ES"/>
        </w:rPr>
        <w:t>Pulsación central larga</w:t>
      </w:r>
      <w:r w:rsidRPr="007033C3">
        <w:rPr>
          <w:lang w:val="es-ES"/>
        </w:rPr>
        <w:t>: Volveremos al menú de selección de modo.</w:t>
      </w:r>
    </w:p>
    <w:p w:rsidR="007033C3" w:rsidRPr="007033C3" w:rsidRDefault="007033C3" w:rsidP="007033C3">
      <w:pPr>
        <w:rPr>
          <w:lang w:val="es-ES"/>
        </w:rPr>
      </w:pPr>
      <w:r w:rsidRPr="007033C3">
        <w:rPr>
          <w:lang w:val="es-ES"/>
        </w:rPr>
        <w:t>En todo momento, dentro de este modo, se mostrará la hora, la temperatura, la frecuencia actual y el volumen (gestionado por el potenciómetro).</w:t>
      </w:r>
    </w:p>
    <w:p w:rsidR="007033C3" w:rsidRDefault="007033C3" w:rsidP="007033C3">
      <w:pPr>
        <w:rPr>
          <w:lang w:val="es-ES"/>
        </w:rPr>
      </w:pPr>
      <w:r w:rsidRPr="007033C3">
        <w:rPr>
          <w:lang w:val="es-ES"/>
        </w:rPr>
        <w:t>Cuando salgamos del modo manual, la radio se quedará encendida y podremos navegar por los diferentes modos escuchando la última frecuencia registrada.</w:t>
      </w:r>
    </w:p>
    <w:p w:rsidR="00AB699C" w:rsidRPr="007033C3" w:rsidRDefault="00AB699C" w:rsidP="007033C3">
      <w:pPr>
        <w:rPr>
          <w:lang w:val="es-ES"/>
        </w:rPr>
      </w:pPr>
    </w:p>
    <w:p w:rsidR="007033C3" w:rsidRPr="00AB699C" w:rsidRDefault="007033C3" w:rsidP="007033C3">
      <w:pPr>
        <w:rPr>
          <w:b/>
          <w:u w:val="single"/>
          <w:lang w:val="es-ES"/>
        </w:rPr>
      </w:pPr>
      <w:r w:rsidRPr="00AB699C">
        <w:rPr>
          <w:b/>
          <w:u w:val="single"/>
          <w:lang w:val="es-ES"/>
        </w:rPr>
        <w:t>MODO MEMORIA:</w:t>
      </w:r>
    </w:p>
    <w:p w:rsidR="007033C3" w:rsidRPr="007033C3" w:rsidRDefault="007033C3" w:rsidP="007033C3">
      <w:pPr>
        <w:rPr>
          <w:lang w:val="es-ES"/>
        </w:rPr>
      </w:pPr>
      <w:r w:rsidRPr="007033C3">
        <w:rPr>
          <w:lang w:val="es-ES"/>
        </w:rPr>
        <w:t xml:space="preserve">Podremos almacenar hasta 16 frecuencias diferentes </w:t>
      </w:r>
    </w:p>
    <w:p w:rsidR="007033C3" w:rsidRPr="007033C3" w:rsidRDefault="007033C3" w:rsidP="007033C3">
      <w:pPr>
        <w:rPr>
          <w:lang w:val="es-ES"/>
        </w:rPr>
      </w:pPr>
      <w:r w:rsidRPr="007033C3">
        <w:rPr>
          <w:lang w:val="es-ES"/>
        </w:rPr>
        <w:t>Utilizaremos para navegar en este modo el joystick de la siguiente manera.</w:t>
      </w:r>
    </w:p>
    <w:p w:rsidR="007033C3" w:rsidRPr="007033C3" w:rsidRDefault="007033C3" w:rsidP="00AB699C">
      <w:pPr>
        <w:pStyle w:val="Prrafodelista"/>
        <w:numPr>
          <w:ilvl w:val="0"/>
          <w:numId w:val="58"/>
        </w:numPr>
        <w:spacing w:before="0" w:after="160" w:line="259" w:lineRule="auto"/>
        <w:jc w:val="left"/>
        <w:rPr>
          <w:lang w:val="es-ES"/>
        </w:rPr>
      </w:pPr>
      <w:r w:rsidRPr="00AB699C">
        <w:rPr>
          <w:i/>
          <w:lang w:val="es-ES"/>
        </w:rPr>
        <w:t>Pulsación arriba</w:t>
      </w:r>
      <w:r w:rsidRPr="007033C3">
        <w:rPr>
          <w:lang w:val="es-ES"/>
        </w:rPr>
        <w:t xml:space="preserve"> : Búsqueda de frecuencias superior con la función SEEKUP</w:t>
      </w:r>
    </w:p>
    <w:p w:rsidR="007033C3" w:rsidRPr="007033C3" w:rsidRDefault="007033C3" w:rsidP="00AB699C">
      <w:pPr>
        <w:pStyle w:val="Prrafodelista"/>
        <w:numPr>
          <w:ilvl w:val="0"/>
          <w:numId w:val="58"/>
        </w:numPr>
        <w:spacing w:before="0" w:after="160" w:line="259" w:lineRule="auto"/>
        <w:jc w:val="left"/>
        <w:rPr>
          <w:lang w:val="es-ES"/>
        </w:rPr>
      </w:pPr>
      <w:r w:rsidRPr="00AB699C">
        <w:rPr>
          <w:i/>
          <w:lang w:val="es-ES"/>
        </w:rPr>
        <w:t>Pulsación abajo</w:t>
      </w:r>
      <w:r w:rsidRPr="007033C3">
        <w:rPr>
          <w:lang w:val="es-ES"/>
        </w:rPr>
        <w:t>: Almacenamiento de la frecuencia actual en la posición que marque la pantalla.</w:t>
      </w:r>
    </w:p>
    <w:p w:rsidR="007033C3" w:rsidRPr="007033C3" w:rsidRDefault="007033C3" w:rsidP="00AB699C">
      <w:pPr>
        <w:pStyle w:val="Prrafodelista"/>
        <w:numPr>
          <w:ilvl w:val="0"/>
          <w:numId w:val="58"/>
        </w:numPr>
        <w:spacing w:before="0" w:after="160" w:line="259" w:lineRule="auto"/>
        <w:jc w:val="left"/>
        <w:rPr>
          <w:lang w:val="es-ES"/>
        </w:rPr>
      </w:pPr>
      <w:r w:rsidRPr="00AB699C">
        <w:rPr>
          <w:i/>
          <w:lang w:val="es-ES"/>
        </w:rPr>
        <w:t>Pulsación derecha</w:t>
      </w:r>
      <w:r w:rsidRPr="007033C3">
        <w:rPr>
          <w:lang w:val="es-ES"/>
        </w:rPr>
        <w:t xml:space="preserve">: </w:t>
      </w:r>
      <w:r w:rsidRPr="43801342">
        <w:rPr>
          <w:lang w:val="es-ES"/>
        </w:rPr>
        <w:t>Se selecciona y sintoniza la siguiente frecuencia memorizada</w:t>
      </w:r>
    </w:p>
    <w:p w:rsidR="007033C3" w:rsidRPr="007033C3" w:rsidRDefault="007033C3" w:rsidP="00AB699C">
      <w:pPr>
        <w:pStyle w:val="Prrafodelista"/>
        <w:numPr>
          <w:ilvl w:val="0"/>
          <w:numId w:val="58"/>
        </w:numPr>
        <w:spacing w:before="0" w:after="160" w:line="259" w:lineRule="auto"/>
        <w:jc w:val="left"/>
        <w:rPr>
          <w:lang w:val="es-ES"/>
        </w:rPr>
      </w:pPr>
      <w:r w:rsidRPr="00AB699C">
        <w:rPr>
          <w:i/>
          <w:lang w:val="es-ES"/>
        </w:rPr>
        <w:t>Pulsación izquierda</w:t>
      </w:r>
      <w:r w:rsidRPr="007033C3">
        <w:rPr>
          <w:lang w:val="es-ES"/>
        </w:rPr>
        <w:t xml:space="preserve">: </w:t>
      </w:r>
      <w:r w:rsidRPr="43801342">
        <w:rPr>
          <w:lang w:val="es-ES"/>
        </w:rPr>
        <w:t>Se selecciona y sintoniza la anterior frecuencia memorizada</w:t>
      </w:r>
    </w:p>
    <w:p w:rsidR="007033C3" w:rsidRPr="007033C3" w:rsidRDefault="007033C3" w:rsidP="00AB699C">
      <w:pPr>
        <w:pStyle w:val="Prrafodelista"/>
        <w:numPr>
          <w:ilvl w:val="0"/>
          <w:numId w:val="58"/>
        </w:numPr>
        <w:spacing w:before="0" w:after="160" w:line="259" w:lineRule="auto"/>
        <w:jc w:val="left"/>
        <w:rPr>
          <w:lang w:val="es-ES"/>
        </w:rPr>
      </w:pPr>
      <w:r w:rsidRPr="00AB699C">
        <w:rPr>
          <w:i/>
          <w:lang w:val="es-ES"/>
        </w:rPr>
        <w:t>Pulsación central larga</w:t>
      </w:r>
      <w:r w:rsidRPr="007033C3">
        <w:rPr>
          <w:lang w:val="es-ES"/>
        </w:rPr>
        <w:t>: Volveremos al menú</w:t>
      </w:r>
    </w:p>
    <w:p w:rsidR="007033C3" w:rsidRPr="007033C3" w:rsidRDefault="007033C3" w:rsidP="007033C3">
      <w:pPr>
        <w:rPr>
          <w:lang w:val="es-ES"/>
        </w:rPr>
      </w:pPr>
      <w:r w:rsidRPr="43801342">
        <w:rPr>
          <w:lang w:val="es-ES"/>
        </w:rPr>
        <w:t>Podremos ver en el LCD la información de la hora, temperatura, frecuencia actual, volumen y posición de almacenamiento.</w:t>
      </w:r>
    </w:p>
    <w:p w:rsidR="007033C3" w:rsidRPr="007033C3" w:rsidRDefault="007033C3" w:rsidP="007033C3">
      <w:pPr>
        <w:rPr>
          <w:lang w:val="es-ES"/>
        </w:rPr>
      </w:pPr>
    </w:p>
    <w:p w:rsidR="007033C3" w:rsidRPr="00AB699C" w:rsidRDefault="007033C3" w:rsidP="007033C3">
      <w:pPr>
        <w:rPr>
          <w:b/>
          <w:u w:val="single"/>
          <w:lang w:val="es-ES"/>
        </w:rPr>
      </w:pPr>
      <w:r w:rsidRPr="00AB699C">
        <w:rPr>
          <w:b/>
          <w:u w:val="single"/>
          <w:lang w:val="es-ES"/>
        </w:rPr>
        <w:t>MODO PROGRAMACIÓN DE HORA</w:t>
      </w:r>
      <w:r w:rsidR="00AB699C">
        <w:rPr>
          <w:b/>
          <w:u w:val="single"/>
          <w:lang w:val="es-ES"/>
        </w:rPr>
        <w:t>:</w:t>
      </w:r>
    </w:p>
    <w:p w:rsidR="007033C3" w:rsidRPr="007033C3" w:rsidRDefault="007033C3" w:rsidP="007033C3">
      <w:pPr>
        <w:rPr>
          <w:lang w:val="es-ES"/>
        </w:rPr>
      </w:pPr>
      <w:r w:rsidRPr="43801342">
        <w:rPr>
          <w:lang w:val="es-ES"/>
        </w:rPr>
        <w:t>Se podrá gestionar el reloj del programa modificando las horas, minutos y segundos a través del joystick.</w:t>
      </w:r>
    </w:p>
    <w:p w:rsidR="007033C3" w:rsidRPr="007033C3" w:rsidRDefault="007033C3" w:rsidP="007033C3">
      <w:pPr>
        <w:rPr>
          <w:lang w:val="es-ES"/>
        </w:rPr>
      </w:pPr>
      <w:r w:rsidRPr="43801342">
        <w:rPr>
          <w:lang w:val="es-ES"/>
        </w:rPr>
        <w:t>Se ha creado un pequeño autómata para que el usuario tenga una interfaz con la que poder moverse por el cambio de hora sin que sea confuso.</w:t>
      </w:r>
    </w:p>
    <w:p w:rsidR="007033C3" w:rsidRDefault="007033C3" w:rsidP="007033C3">
      <w:pPr>
        <w:jc w:val="center"/>
      </w:pPr>
      <w:r>
        <w:rPr>
          <w:noProof/>
          <w:lang w:val="es-ES" w:eastAsia="es-ES"/>
        </w:rPr>
        <w:drawing>
          <wp:inline distT="0" distB="0" distL="0" distR="0">
            <wp:extent cx="3667201" cy="2938516"/>
            <wp:effectExtent l="0" t="0" r="0" b="0"/>
            <wp:docPr id="899908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763" t="15224" r="9027" b="10616"/>
                    <a:stretch>
                      <a:fillRect/>
                    </a:stretch>
                  </pic:blipFill>
                  <pic:spPr>
                    <a:xfrm>
                      <a:off x="0" y="0"/>
                      <a:ext cx="3667201" cy="2938516"/>
                    </a:xfrm>
                    <a:prstGeom prst="rect">
                      <a:avLst/>
                    </a:prstGeom>
                  </pic:spPr>
                </pic:pic>
              </a:graphicData>
            </a:graphic>
          </wp:inline>
        </w:drawing>
      </w:r>
    </w:p>
    <w:p w:rsidR="005C2741" w:rsidRPr="005C2741" w:rsidRDefault="005C2741" w:rsidP="005C2741">
      <w:pPr>
        <w:jc w:val="center"/>
        <w:rPr>
          <w:b/>
          <w:i/>
        </w:rPr>
      </w:pPr>
      <w:proofErr w:type="spellStart"/>
      <w:r>
        <w:rPr>
          <w:b/>
          <w:i/>
        </w:rPr>
        <w:t>Figura</w:t>
      </w:r>
      <w:proofErr w:type="spellEnd"/>
      <w:r>
        <w:rPr>
          <w:b/>
          <w:i/>
        </w:rPr>
        <w:t xml:space="preserve"> 5.</w:t>
      </w:r>
    </w:p>
    <w:p w:rsidR="005C2741" w:rsidRDefault="005C2741" w:rsidP="007033C3">
      <w:pPr>
        <w:jc w:val="center"/>
      </w:pPr>
    </w:p>
    <w:p w:rsidR="00AB699C" w:rsidRDefault="007033C3" w:rsidP="007033C3">
      <w:pPr>
        <w:rPr>
          <w:lang w:val="es-ES"/>
        </w:rPr>
      </w:pPr>
      <w:r w:rsidRPr="007033C3">
        <w:rPr>
          <w:lang w:val="es-ES"/>
        </w:rPr>
        <w:lastRenderedPageBreak/>
        <w:t xml:space="preserve">En cada selección de horas, minutos y segundos, aparecerá en la parte superior de la pantalla la hora actual que vas a establecer. En su parte inferior, el parámetro del reloj que será modificado. Con una pulsación superior o inferior, aumentará o </w:t>
      </w:r>
      <w:proofErr w:type="spellStart"/>
      <w:r w:rsidRPr="007033C3">
        <w:rPr>
          <w:lang w:val="es-ES"/>
        </w:rPr>
        <w:t>decrementará</w:t>
      </w:r>
      <w:proofErr w:type="spellEnd"/>
      <w:r w:rsidRPr="007033C3">
        <w:rPr>
          <w:lang w:val="es-ES"/>
        </w:rPr>
        <w:t xml:space="preserve"> la variable que se esté actualizando. </w:t>
      </w:r>
    </w:p>
    <w:p w:rsidR="007033C3" w:rsidRPr="007033C3" w:rsidRDefault="007033C3" w:rsidP="007033C3">
      <w:pPr>
        <w:rPr>
          <w:lang w:val="es-ES"/>
        </w:rPr>
      </w:pPr>
      <w:r w:rsidRPr="007033C3">
        <w:rPr>
          <w:lang w:val="es-ES"/>
        </w:rPr>
        <w:t>Una vez conforme con la hora que se establecerá, con una pulsación larga central, se mostrará un mensaje de información con la hora nueva, una espera de 3 segundos y vuelta al menú inicial.</w:t>
      </w:r>
    </w:p>
    <w:p w:rsidR="007033C3" w:rsidRPr="005C2741" w:rsidRDefault="007033C3" w:rsidP="007033C3">
      <w:pPr>
        <w:rPr>
          <w:lang w:val="es-ES"/>
        </w:rPr>
      </w:pPr>
      <w:r w:rsidRPr="007033C3">
        <w:rPr>
          <w:lang w:val="es-ES"/>
        </w:rPr>
        <w:t xml:space="preserve">En la selección de eliminación, mostrará por pantalla un mensaje con la opción de borrar la memoria de las frecuencias almacenadas con una pulsación central larga. Si realizamos la pulsación, se eliminarán todas las memorias que estuvieran almacenadas. Además, actualizará la hora que se estableció en la selección de horas, minutos y segundos. A continuación, se visualizará, un mensaje informando que la memoria de frecuencias ha sido borrada y la hora establecida. </w:t>
      </w:r>
      <w:r w:rsidRPr="005C2741">
        <w:rPr>
          <w:lang w:val="es-ES"/>
        </w:rPr>
        <w:t>Posteriormente, retornará al menú inicial con la radio apagada.</w:t>
      </w:r>
    </w:p>
    <w:p w:rsidR="007033C3" w:rsidRDefault="007033C3" w:rsidP="007033C3">
      <w:pPr>
        <w:rPr>
          <w:lang w:val="es-ES_tradnl" w:eastAsia="ja-JP"/>
        </w:rPr>
      </w:pPr>
    </w:p>
    <w:p w:rsidR="00AB699C" w:rsidRPr="00AB699C" w:rsidRDefault="00AB699C" w:rsidP="00AB699C">
      <w:pPr>
        <w:rPr>
          <w:lang w:val="es-ES_tradnl" w:eastAsia="ja-JP"/>
        </w:rPr>
      </w:pPr>
      <w:r w:rsidRPr="00AB699C">
        <w:rPr>
          <w:lang w:val="es-ES_tradnl" w:eastAsia="ja-JP"/>
        </w:rPr>
        <w:t xml:space="preserve">Todos estos modos comparten las siguientes funcionalidades: </w:t>
      </w:r>
    </w:p>
    <w:p w:rsidR="00AB699C" w:rsidRPr="00AB699C" w:rsidRDefault="00AB699C" w:rsidP="00AB699C">
      <w:pPr>
        <w:rPr>
          <w:lang w:val="es-ES_tradnl" w:eastAsia="ja-JP"/>
        </w:rPr>
      </w:pPr>
    </w:p>
    <w:p w:rsidR="00AB699C" w:rsidRPr="00AB699C" w:rsidRDefault="00AB699C" w:rsidP="00AB699C">
      <w:pPr>
        <w:rPr>
          <w:lang w:val="es-ES_tradnl" w:eastAsia="ja-JP"/>
        </w:rPr>
      </w:pPr>
      <w:r w:rsidRPr="00AB699C">
        <w:rPr>
          <w:lang w:val="es-ES_tradnl" w:eastAsia="ja-JP"/>
        </w:rPr>
        <w:t>En todo momento</w:t>
      </w:r>
      <w:r>
        <w:rPr>
          <w:lang w:val="es-ES_tradnl" w:eastAsia="ja-JP"/>
        </w:rPr>
        <w:t>,</w:t>
      </w:r>
      <w:r w:rsidRPr="00AB699C">
        <w:rPr>
          <w:lang w:val="es-ES_tradnl" w:eastAsia="ja-JP"/>
        </w:rPr>
        <w:t xml:space="preserve"> el volumen</w:t>
      </w:r>
      <w:r>
        <w:rPr>
          <w:lang w:val="es-ES_tradnl" w:eastAsia="ja-JP"/>
        </w:rPr>
        <w:t>,</w:t>
      </w:r>
      <w:r w:rsidRPr="00AB699C">
        <w:rPr>
          <w:lang w:val="es-ES_tradnl" w:eastAsia="ja-JP"/>
        </w:rPr>
        <w:t xml:space="preserve"> cuando detecta un cambio</w:t>
      </w:r>
      <w:r>
        <w:rPr>
          <w:lang w:val="es-ES_tradnl" w:eastAsia="ja-JP"/>
        </w:rPr>
        <w:t xml:space="preserve"> en el potenciómetro,</w:t>
      </w:r>
      <w:r w:rsidRPr="00AB699C">
        <w:rPr>
          <w:lang w:val="es-ES_tradnl" w:eastAsia="ja-JP"/>
        </w:rPr>
        <w:t xml:space="preserve"> se actualiza</w:t>
      </w:r>
      <w:r>
        <w:rPr>
          <w:lang w:val="es-ES_tradnl" w:eastAsia="ja-JP"/>
        </w:rPr>
        <w:t>rá</w:t>
      </w:r>
      <w:r w:rsidRPr="00AB699C">
        <w:rPr>
          <w:lang w:val="es-ES_tradnl" w:eastAsia="ja-JP"/>
        </w:rPr>
        <w:t xml:space="preserve">. Se ha implementado </w:t>
      </w:r>
      <w:r>
        <w:rPr>
          <w:lang w:val="es-ES_tradnl" w:eastAsia="ja-JP"/>
        </w:rPr>
        <w:t>una</w:t>
      </w:r>
      <w:r w:rsidRPr="00AB699C">
        <w:rPr>
          <w:lang w:val="es-ES_tradnl" w:eastAsia="ja-JP"/>
        </w:rPr>
        <w:t xml:space="preserve"> comunicación visual con el usuario a través de un </w:t>
      </w:r>
      <w:r w:rsidRPr="00AB699C">
        <w:rPr>
          <w:i/>
          <w:lang w:val="es-ES_tradnl" w:eastAsia="ja-JP"/>
        </w:rPr>
        <w:t>LED RGB</w:t>
      </w:r>
      <w:r w:rsidRPr="00AB699C">
        <w:rPr>
          <w:lang w:val="es-ES_tradnl" w:eastAsia="ja-JP"/>
        </w:rPr>
        <w:t xml:space="preserve">. El volumen se encuentra en un rango del 0-15, por lo tanto, se ha establecido el siguiente código de colores: </w:t>
      </w:r>
      <w:r w:rsidRPr="00AB699C">
        <w:rPr>
          <w:i/>
          <w:lang w:val="es-ES_tradnl" w:eastAsia="ja-JP"/>
        </w:rPr>
        <w:t>Verde (0-5), Ámbar (5-10), Rojo (10-15)</w:t>
      </w:r>
      <w:r w:rsidRPr="00AB699C">
        <w:rPr>
          <w:lang w:val="es-ES_tradnl" w:eastAsia="ja-JP"/>
        </w:rPr>
        <w:t>. Este LED está constantemente activo ya que, si en algún moment</w:t>
      </w:r>
      <w:r>
        <w:rPr>
          <w:lang w:val="es-ES_tradnl" w:eastAsia="ja-JP"/>
        </w:rPr>
        <w:t>o se quiere inicializar la radio,</w:t>
      </w:r>
      <w:r w:rsidRPr="00AB699C">
        <w:rPr>
          <w:lang w:val="es-ES_tradnl" w:eastAsia="ja-JP"/>
        </w:rPr>
        <w:t xml:space="preserve"> se</w:t>
      </w:r>
      <w:r>
        <w:rPr>
          <w:lang w:val="es-ES_tradnl" w:eastAsia="ja-JP"/>
        </w:rPr>
        <w:t xml:space="preserve"> conozca</w:t>
      </w:r>
      <w:r w:rsidRPr="00AB699C">
        <w:rPr>
          <w:lang w:val="es-ES_tradnl" w:eastAsia="ja-JP"/>
        </w:rPr>
        <w:t xml:space="preserve"> el volumen inicial. </w:t>
      </w:r>
    </w:p>
    <w:p w:rsidR="00AB699C" w:rsidRPr="00AB699C" w:rsidRDefault="00AB699C" w:rsidP="00AB699C">
      <w:pPr>
        <w:rPr>
          <w:lang w:val="es-ES_tradnl" w:eastAsia="ja-JP"/>
        </w:rPr>
      </w:pPr>
    </w:p>
    <w:p w:rsidR="00AB699C" w:rsidRPr="00AB699C" w:rsidRDefault="00AB699C" w:rsidP="00AB699C">
      <w:pPr>
        <w:rPr>
          <w:lang w:val="es-ES_tradnl" w:eastAsia="ja-JP"/>
        </w:rPr>
      </w:pPr>
      <w:r w:rsidRPr="00AB699C">
        <w:rPr>
          <w:lang w:val="es-ES_tradnl" w:eastAsia="ja-JP"/>
        </w:rPr>
        <w:t xml:space="preserve">Todo comando que se le envié a la radio será registrado por la aplicación </w:t>
      </w:r>
      <w:proofErr w:type="spellStart"/>
      <w:r w:rsidRPr="00AB699C">
        <w:rPr>
          <w:lang w:val="es-ES_tradnl" w:eastAsia="ja-JP"/>
        </w:rPr>
        <w:t>TeraTerm</w:t>
      </w:r>
      <w:proofErr w:type="spellEnd"/>
      <w:r>
        <w:rPr>
          <w:lang w:val="es-ES_tradnl" w:eastAsia="ja-JP"/>
        </w:rPr>
        <w:t xml:space="preserve"> y mostrado en el </w:t>
      </w:r>
      <w:proofErr w:type="spellStart"/>
      <w:r>
        <w:rPr>
          <w:lang w:val="es-ES_tradnl" w:eastAsia="ja-JP"/>
        </w:rPr>
        <w:t>cmd</w:t>
      </w:r>
      <w:proofErr w:type="spellEnd"/>
      <w:r>
        <w:rPr>
          <w:lang w:val="es-ES_tradnl" w:eastAsia="ja-JP"/>
        </w:rPr>
        <w:t xml:space="preserve"> del PC</w:t>
      </w:r>
      <w:r w:rsidRPr="00AB699C">
        <w:rPr>
          <w:lang w:val="es-ES_tradnl" w:eastAsia="ja-JP"/>
        </w:rPr>
        <w:t xml:space="preserve">. La radio mandará la trama que se encuentra en los registros de escritura y la hora que se han modificado </w:t>
      </w:r>
      <w:r>
        <w:rPr>
          <w:lang w:val="es-ES_tradnl" w:eastAsia="ja-JP"/>
        </w:rPr>
        <w:t>con el siguiente formato</w:t>
      </w:r>
      <w:r w:rsidRPr="00AB699C">
        <w:rPr>
          <w:lang w:val="es-ES_tradnl" w:eastAsia="ja-JP"/>
        </w:rPr>
        <w:t xml:space="preserve">: </w:t>
      </w:r>
    </w:p>
    <w:p w:rsidR="00AB699C" w:rsidRPr="00AB699C" w:rsidRDefault="00AB699C" w:rsidP="00AB699C">
      <w:pPr>
        <w:rPr>
          <w:lang w:val="es-ES_tradnl" w:eastAsia="ja-JP"/>
        </w:rPr>
      </w:pPr>
    </w:p>
    <w:p w:rsidR="00AB699C" w:rsidRPr="00AB699C" w:rsidRDefault="00AB699C" w:rsidP="00AB699C">
      <w:pPr>
        <w:rPr>
          <w:i/>
          <w:lang w:val="en-US" w:eastAsia="ja-JP"/>
        </w:rPr>
      </w:pPr>
      <w:r w:rsidRPr="005C2741">
        <w:rPr>
          <w:i/>
          <w:lang w:val="es-ES" w:eastAsia="ja-JP"/>
        </w:rPr>
        <w:tab/>
      </w:r>
      <w:r w:rsidRPr="005C2741">
        <w:rPr>
          <w:i/>
          <w:lang w:val="es-ES" w:eastAsia="ja-JP"/>
        </w:rPr>
        <w:tab/>
      </w:r>
      <w:r w:rsidRPr="005C2741">
        <w:rPr>
          <w:i/>
          <w:lang w:val="es-ES" w:eastAsia="ja-JP"/>
        </w:rPr>
        <w:tab/>
      </w:r>
      <w:r w:rsidRPr="00AB699C">
        <w:rPr>
          <w:i/>
          <w:lang w:val="en-US" w:eastAsia="ja-JP"/>
        </w:rPr>
        <w:t xml:space="preserve">HH : MM : SS --&gt; XX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 xml:space="preserve"> </w:t>
      </w:r>
      <w:proofErr w:type="spellStart"/>
      <w:r w:rsidRPr="00AB699C">
        <w:rPr>
          <w:i/>
          <w:lang w:val="en-US" w:eastAsia="ja-JP"/>
        </w:rPr>
        <w:t>XX</w:t>
      </w:r>
      <w:proofErr w:type="spellEnd"/>
      <w:r w:rsidRPr="00AB699C">
        <w:rPr>
          <w:i/>
          <w:lang w:val="en-US" w:eastAsia="ja-JP"/>
        </w:rPr>
        <w:t>.</w:t>
      </w:r>
    </w:p>
    <w:p w:rsidR="006F2991" w:rsidRPr="00AB699C" w:rsidRDefault="006F2991" w:rsidP="006F2991">
      <w:pPr>
        <w:rPr>
          <w:lang w:val="en-US" w:eastAsia="ja-JP"/>
        </w:rPr>
      </w:pPr>
    </w:p>
    <w:p w:rsidR="002E7E6C" w:rsidRDefault="009A2EDC" w:rsidP="002E7E6C">
      <w:pPr>
        <w:pStyle w:val="Ttulo2"/>
        <w:rPr>
          <w:lang w:val="es-ES_tradnl"/>
        </w:rPr>
      </w:pPr>
      <w:bookmarkStart w:id="17" w:name="_Toc88129303"/>
      <w:r w:rsidRPr="00071A14">
        <w:rPr>
          <w:lang w:val="es-ES_tradnl"/>
        </w:rPr>
        <w:t>Descripción</w:t>
      </w:r>
      <w:r w:rsidR="002E7E6C" w:rsidRPr="00071A14">
        <w:rPr>
          <w:lang w:val="es-ES_tradnl"/>
        </w:rPr>
        <w:t xml:space="preserve"> de las rutinas más significativas que ha implementado.</w:t>
      </w:r>
      <w:bookmarkEnd w:id="17"/>
    </w:p>
    <w:p w:rsidR="00C52DE3" w:rsidRPr="00F55AA0" w:rsidRDefault="00C52DE3" w:rsidP="00C52DE3">
      <w:pPr>
        <w:rPr>
          <w:b/>
          <w:u w:val="single"/>
          <w:lang w:val="en-US" w:eastAsia="ja-JP"/>
        </w:rPr>
      </w:pPr>
      <w:bookmarkStart w:id="18" w:name="_Toc88129304"/>
      <w:proofErr w:type="spellStart"/>
      <w:r w:rsidRPr="00F55AA0">
        <w:rPr>
          <w:b/>
          <w:u w:val="single"/>
          <w:lang w:val="en-US" w:eastAsia="ja-JP"/>
        </w:rPr>
        <w:t>Módulo</w:t>
      </w:r>
      <w:proofErr w:type="spellEnd"/>
      <w:r w:rsidRPr="00F55AA0">
        <w:rPr>
          <w:b/>
          <w:u w:val="single"/>
          <w:lang w:val="en-US" w:eastAsia="ja-JP"/>
        </w:rPr>
        <w:t xml:space="preserve"> HORA</w:t>
      </w:r>
    </w:p>
    <w:p w:rsidR="00C52DE3" w:rsidRDefault="00F55AA0" w:rsidP="00C52DE3">
      <w:pPr>
        <w:rPr>
          <w:b/>
          <w:i/>
          <w:lang w:val="en-US" w:eastAsia="ja-JP"/>
        </w:rPr>
      </w:pPr>
      <w:r w:rsidRPr="00F55AA0">
        <w:rPr>
          <w:b/>
          <w:i/>
          <w:color w:val="0070C0"/>
          <w:lang w:val="en-US" w:eastAsia="ja-JP"/>
        </w:rPr>
        <w:t>static void</w:t>
      </w:r>
      <w:r w:rsidRPr="00F55AA0">
        <w:rPr>
          <w:b/>
          <w:i/>
          <w:lang w:val="en-US" w:eastAsia="ja-JP"/>
        </w:rPr>
        <w:t xml:space="preserve"> Timer2_Callback (</w:t>
      </w:r>
      <w:r w:rsidRPr="00F55AA0">
        <w:rPr>
          <w:b/>
          <w:i/>
          <w:color w:val="0070C0"/>
          <w:lang w:val="en-US" w:eastAsia="ja-JP"/>
        </w:rPr>
        <w:t>void const</w:t>
      </w:r>
      <w:r w:rsidRPr="00F55AA0">
        <w:rPr>
          <w:b/>
          <w:i/>
          <w:lang w:val="en-US" w:eastAsia="ja-JP"/>
        </w:rPr>
        <w:t xml:space="preserve"> *</w:t>
      </w:r>
      <w:proofErr w:type="spellStart"/>
      <w:r w:rsidRPr="00F55AA0">
        <w:rPr>
          <w:b/>
          <w:i/>
          <w:lang w:val="en-US" w:eastAsia="ja-JP"/>
        </w:rPr>
        <w:t>arg</w:t>
      </w:r>
      <w:proofErr w:type="spellEnd"/>
      <w:r w:rsidRPr="00F55AA0">
        <w:rPr>
          <w:b/>
          <w:i/>
          <w:lang w:val="en-US" w:eastAsia="ja-JP"/>
        </w:rPr>
        <w:t>)</w:t>
      </w:r>
    </w:p>
    <w:p w:rsidR="00F55AA0" w:rsidRPr="00F55AA0" w:rsidRDefault="00F55AA0" w:rsidP="00C52DE3">
      <w:pPr>
        <w:rPr>
          <w:lang w:val="es-ES" w:eastAsia="ja-JP"/>
        </w:rPr>
      </w:pPr>
      <w:proofErr w:type="spellStart"/>
      <w:r w:rsidRPr="00F55AA0">
        <w:rPr>
          <w:lang w:val="es-ES" w:eastAsia="ja-JP"/>
        </w:rPr>
        <w:t>Timer</w:t>
      </w:r>
      <w:proofErr w:type="spellEnd"/>
      <w:r w:rsidRPr="00F55AA0">
        <w:rPr>
          <w:lang w:val="es-ES" w:eastAsia="ja-JP"/>
        </w:rPr>
        <w:t xml:space="preserve"> </w:t>
      </w:r>
      <w:r w:rsidR="003035FC">
        <w:rPr>
          <w:lang w:val="es-ES" w:eastAsia="ja-JP"/>
        </w:rPr>
        <w:t xml:space="preserve">periódico </w:t>
      </w:r>
      <w:r w:rsidRPr="00F55AA0">
        <w:rPr>
          <w:lang w:val="es-ES" w:eastAsia="ja-JP"/>
        </w:rPr>
        <w:t>que gestiona el funcionamiento del reloj del sistema</w:t>
      </w:r>
      <w:r w:rsidR="003035FC">
        <w:rPr>
          <w:lang w:val="es-ES" w:eastAsia="ja-JP"/>
        </w:rPr>
        <w:t>. Actualizando las variables cada segundo.</w:t>
      </w:r>
    </w:p>
    <w:p w:rsidR="00F55AA0" w:rsidRPr="00F55AA0" w:rsidRDefault="00F55AA0" w:rsidP="00C52DE3">
      <w:pPr>
        <w:rPr>
          <w:lang w:val="es-ES" w:eastAsia="ja-JP"/>
        </w:rPr>
      </w:pPr>
    </w:p>
    <w:p w:rsidR="00C52DE3" w:rsidRDefault="00C52DE3" w:rsidP="00C52DE3">
      <w:pPr>
        <w:rPr>
          <w:b/>
          <w:u w:val="single"/>
          <w:lang w:val="es-ES_tradnl" w:eastAsia="ja-JP"/>
        </w:rPr>
      </w:pPr>
      <w:r w:rsidRPr="00F61463">
        <w:rPr>
          <w:b/>
          <w:u w:val="single"/>
          <w:lang w:val="es-ES_tradnl" w:eastAsia="ja-JP"/>
        </w:rPr>
        <w:t xml:space="preserve">Módulo </w:t>
      </w:r>
      <w:r>
        <w:rPr>
          <w:b/>
          <w:u w:val="single"/>
          <w:lang w:val="es-ES_tradnl" w:eastAsia="ja-JP"/>
        </w:rPr>
        <w:t>LCD</w:t>
      </w:r>
    </w:p>
    <w:p w:rsidR="00F55AA0" w:rsidRPr="005C2741" w:rsidRDefault="00F55AA0" w:rsidP="00C52DE3">
      <w:pPr>
        <w:rPr>
          <w:b/>
          <w:i/>
          <w:lang w:val="es-ES" w:eastAsia="ja-JP"/>
        </w:rPr>
      </w:pPr>
      <w:proofErr w:type="spellStart"/>
      <w:r w:rsidRPr="005C2741">
        <w:rPr>
          <w:b/>
          <w:i/>
          <w:color w:val="0070C0"/>
          <w:lang w:val="es-ES" w:eastAsia="ja-JP"/>
        </w:rPr>
        <w:t>void</w:t>
      </w:r>
      <w:proofErr w:type="spellEnd"/>
      <w:r w:rsidRPr="005C2741">
        <w:rPr>
          <w:b/>
          <w:i/>
          <w:color w:val="0070C0"/>
          <w:lang w:val="es-ES" w:eastAsia="ja-JP"/>
        </w:rPr>
        <w:t xml:space="preserve"> </w:t>
      </w:r>
      <w:proofErr w:type="spellStart"/>
      <w:r w:rsidRPr="005C2741">
        <w:rPr>
          <w:b/>
          <w:i/>
          <w:lang w:val="es-ES" w:eastAsia="ja-JP"/>
        </w:rPr>
        <w:t>Thread_MsgQueue_LCD</w:t>
      </w:r>
      <w:proofErr w:type="spellEnd"/>
      <w:r w:rsidRPr="005C2741">
        <w:rPr>
          <w:b/>
          <w:i/>
          <w:lang w:val="es-ES" w:eastAsia="ja-JP"/>
        </w:rPr>
        <w:t xml:space="preserve"> (</w:t>
      </w:r>
      <w:proofErr w:type="spellStart"/>
      <w:r w:rsidRPr="005C2741">
        <w:rPr>
          <w:b/>
          <w:i/>
          <w:color w:val="0070C0"/>
          <w:lang w:val="es-ES" w:eastAsia="ja-JP"/>
        </w:rPr>
        <w:t>void</w:t>
      </w:r>
      <w:proofErr w:type="spellEnd"/>
      <w:r w:rsidRPr="005C2741">
        <w:rPr>
          <w:b/>
          <w:i/>
          <w:color w:val="0070C0"/>
          <w:lang w:val="es-ES" w:eastAsia="ja-JP"/>
        </w:rPr>
        <w:t xml:space="preserve"> </w:t>
      </w:r>
      <w:r w:rsidRPr="005C2741">
        <w:rPr>
          <w:b/>
          <w:i/>
          <w:lang w:val="es-ES" w:eastAsia="ja-JP"/>
        </w:rPr>
        <w:t>*</w:t>
      </w:r>
      <w:proofErr w:type="spellStart"/>
      <w:r w:rsidRPr="005C2741">
        <w:rPr>
          <w:b/>
          <w:i/>
          <w:lang w:val="es-ES" w:eastAsia="ja-JP"/>
        </w:rPr>
        <w:t>argument</w:t>
      </w:r>
      <w:proofErr w:type="spellEnd"/>
      <w:r w:rsidRPr="005C2741">
        <w:rPr>
          <w:b/>
          <w:i/>
          <w:lang w:val="es-ES" w:eastAsia="ja-JP"/>
        </w:rPr>
        <w:t>)</w:t>
      </w:r>
    </w:p>
    <w:p w:rsidR="00F55AA0" w:rsidRPr="00F55AA0" w:rsidRDefault="00F55AA0" w:rsidP="00C52DE3">
      <w:pPr>
        <w:rPr>
          <w:lang w:val="es-ES" w:eastAsia="ja-JP"/>
        </w:rPr>
      </w:pPr>
      <w:proofErr w:type="spellStart"/>
      <w:r w:rsidRPr="00F55AA0">
        <w:rPr>
          <w:lang w:val="es-ES" w:eastAsia="ja-JP"/>
        </w:rPr>
        <w:t>Thread</w:t>
      </w:r>
      <w:proofErr w:type="spellEnd"/>
      <w:r w:rsidRPr="00F55AA0">
        <w:rPr>
          <w:lang w:val="es-ES" w:eastAsia="ja-JP"/>
        </w:rPr>
        <w:t xml:space="preserve"> que recibe por cola de mensajes la informaci</w:t>
      </w:r>
      <w:r>
        <w:rPr>
          <w:lang w:val="es-ES" w:eastAsia="ja-JP"/>
        </w:rPr>
        <w:t xml:space="preserve">ón que debe representarse y la línea en la que debe representarse. Con la información recibida, escribiremos en la pantalla del LCD mediante nuestra función </w:t>
      </w:r>
      <w:proofErr w:type="spellStart"/>
      <w:r w:rsidRPr="00F55AA0">
        <w:rPr>
          <w:i/>
          <w:lang w:val="es-ES" w:eastAsia="ja-JP"/>
        </w:rPr>
        <w:t>EscribeFrase</w:t>
      </w:r>
      <w:proofErr w:type="spellEnd"/>
      <w:r w:rsidRPr="00F55AA0">
        <w:rPr>
          <w:i/>
          <w:lang w:val="es-ES" w:eastAsia="ja-JP"/>
        </w:rPr>
        <w:t>(</w:t>
      </w:r>
      <w:proofErr w:type="spellStart"/>
      <w:r w:rsidRPr="00F55AA0">
        <w:rPr>
          <w:i/>
          <w:lang w:val="es-ES" w:eastAsia="ja-JP"/>
        </w:rPr>
        <w:t>char</w:t>
      </w:r>
      <w:proofErr w:type="spellEnd"/>
      <w:r w:rsidRPr="00F55AA0">
        <w:rPr>
          <w:i/>
          <w:lang w:val="es-ES" w:eastAsia="ja-JP"/>
        </w:rPr>
        <w:t xml:space="preserve"> *frase, uint8_t line)</w:t>
      </w:r>
      <w:r>
        <w:rPr>
          <w:i/>
          <w:lang w:val="es-ES" w:eastAsia="ja-JP"/>
        </w:rPr>
        <w:t>.</w:t>
      </w:r>
    </w:p>
    <w:p w:rsidR="00C52DE3" w:rsidRPr="00F55AA0" w:rsidRDefault="00C52DE3" w:rsidP="00C52DE3">
      <w:pPr>
        <w:pStyle w:val="Prrafodelista"/>
        <w:rPr>
          <w:lang w:val="es-ES"/>
        </w:rPr>
      </w:pPr>
    </w:p>
    <w:p w:rsidR="00C52DE3" w:rsidRPr="005C2741" w:rsidRDefault="00C52DE3" w:rsidP="00C52DE3">
      <w:pPr>
        <w:rPr>
          <w:b/>
          <w:u w:val="single"/>
          <w:lang w:val="en-US" w:eastAsia="ja-JP"/>
        </w:rPr>
      </w:pPr>
      <w:proofErr w:type="spellStart"/>
      <w:r w:rsidRPr="005C2741">
        <w:rPr>
          <w:b/>
          <w:u w:val="single"/>
          <w:lang w:val="en-US" w:eastAsia="ja-JP"/>
        </w:rPr>
        <w:t>Módulo</w:t>
      </w:r>
      <w:proofErr w:type="spellEnd"/>
      <w:r w:rsidRPr="005C2741">
        <w:rPr>
          <w:b/>
          <w:u w:val="single"/>
          <w:lang w:val="en-US" w:eastAsia="ja-JP"/>
        </w:rPr>
        <w:t xml:space="preserve"> JOYSTICK</w:t>
      </w:r>
    </w:p>
    <w:p w:rsidR="00C52DE3" w:rsidRDefault="00F55AA0" w:rsidP="00C52DE3">
      <w:pPr>
        <w:rPr>
          <w:b/>
          <w:i/>
          <w:lang w:val="en-US" w:eastAsia="ja-JP"/>
        </w:rPr>
      </w:pPr>
      <w:r w:rsidRPr="00F55AA0">
        <w:rPr>
          <w:b/>
          <w:i/>
          <w:color w:val="0070C0"/>
          <w:lang w:val="en-US" w:eastAsia="ja-JP"/>
        </w:rPr>
        <w:t>static void</w:t>
      </w:r>
      <w:r w:rsidRPr="00F55AA0">
        <w:rPr>
          <w:b/>
          <w:i/>
          <w:lang w:val="en-US" w:eastAsia="ja-JP"/>
        </w:rPr>
        <w:t xml:space="preserve"> Timer1_Callback (</w:t>
      </w:r>
      <w:r w:rsidRPr="00F55AA0">
        <w:rPr>
          <w:b/>
          <w:i/>
          <w:color w:val="0070C0"/>
          <w:lang w:val="en-US" w:eastAsia="ja-JP"/>
        </w:rPr>
        <w:t>void const</w:t>
      </w:r>
      <w:r w:rsidRPr="00F55AA0">
        <w:rPr>
          <w:b/>
          <w:i/>
          <w:lang w:val="en-US" w:eastAsia="ja-JP"/>
        </w:rPr>
        <w:t xml:space="preserve"> *</w:t>
      </w:r>
      <w:proofErr w:type="spellStart"/>
      <w:r w:rsidRPr="00F55AA0">
        <w:rPr>
          <w:b/>
          <w:i/>
          <w:lang w:val="en-US" w:eastAsia="ja-JP"/>
        </w:rPr>
        <w:t>arg</w:t>
      </w:r>
      <w:proofErr w:type="spellEnd"/>
      <w:r w:rsidRPr="00F55AA0">
        <w:rPr>
          <w:b/>
          <w:i/>
          <w:lang w:val="en-US" w:eastAsia="ja-JP"/>
        </w:rPr>
        <w:t>)</w:t>
      </w:r>
    </w:p>
    <w:p w:rsidR="00F55AA0" w:rsidRDefault="00F55AA0" w:rsidP="00C52DE3">
      <w:pPr>
        <w:rPr>
          <w:lang w:val="es-ES" w:eastAsia="ja-JP"/>
        </w:rPr>
      </w:pPr>
      <w:proofErr w:type="spellStart"/>
      <w:r w:rsidRPr="00F55AA0">
        <w:rPr>
          <w:lang w:val="es-ES" w:eastAsia="ja-JP"/>
        </w:rPr>
        <w:t>Callback</w:t>
      </w:r>
      <w:proofErr w:type="spellEnd"/>
      <w:r w:rsidRPr="00F55AA0">
        <w:rPr>
          <w:lang w:val="es-ES" w:eastAsia="ja-JP"/>
        </w:rPr>
        <w:t xml:space="preserve"> del Timer1</w:t>
      </w:r>
      <w:r w:rsidR="001D5E4D">
        <w:rPr>
          <w:lang w:val="es-ES" w:eastAsia="ja-JP"/>
        </w:rPr>
        <w:t>. Este</w:t>
      </w:r>
      <w:r w:rsidRPr="00F55AA0">
        <w:rPr>
          <w:lang w:val="es-ES" w:eastAsia="ja-JP"/>
        </w:rPr>
        <w:t xml:space="preserve"> se encarga de identificar si la pulsaci</w:t>
      </w:r>
      <w:r>
        <w:rPr>
          <w:lang w:val="es-ES" w:eastAsia="ja-JP"/>
        </w:rPr>
        <w:t xml:space="preserve">ón </w:t>
      </w:r>
      <w:r w:rsidR="003035FC">
        <w:rPr>
          <w:lang w:val="es-ES" w:eastAsia="ja-JP"/>
        </w:rPr>
        <w:t>central fue LARGA o CORTA. A</w:t>
      </w:r>
      <w:r w:rsidR="001D5E4D">
        <w:rPr>
          <w:lang w:val="es-ES" w:eastAsia="ja-JP"/>
        </w:rPr>
        <w:t xml:space="preserve"> partir del conteo de un </w:t>
      </w:r>
      <w:proofErr w:type="spellStart"/>
      <w:r w:rsidR="001D5E4D">
        <w:rPr>
          <w:lang w:val="es-ES" w:eastAsia="ja-JP"/>
        </w:rPr>
        <w:t>timer</w:t>
      </w:r>
      <w:proofErr w:type="spellEnd"/>
      <w:r w:rsidR="001D5E4D">
        <w:rPr>
          <w:lang w:val="es-ES" w:eastAsia="ja-JP"/>
        </w:rPr>
        <w:t xml:space="preserve"> periódico de 50ms</w:t>
      </w:r>
      <w:r w:rsidR="003035FC">
        <w:rPr>
          <w:lang w:val="es-ES" w:eastAsia="ja-JP"/>
        </w:rPr>
        <w:t xml:space="preserve">, envía </w:t>
      </w:r>
      <w:r w:rsidR="001D5E4D">
        <w:rPr>
          <w:lang w:val="es-ES" w:eastAsia="ja-JP"/>
        </w:rPr>
        <w:t xml:space="preserve">mediante la cola del pulsador el resultado obtenido. </w:t>
      </w:r>
      <w:proofErr w:type="spellStart"/>
      <w:r w:rsidR="001D5E4D">
        <w:rPr>
          <w:lang w:val="es-ES" w:eastAsia="ja-JP"/>
        </w:rPr>
        <w:t>Rearrancando</w:t>
      </w:r>
      <w:proofErr w:type="spellEnd"/>
      <w:r w:rsidR="001D5E4D">
        <w:rPr>
          <w:lang w:val="es-ES" w:eastAsia="ja-JP"/>
        </w:rPr>
        <w:t xml:space="preserve"> el propio </w:t>
      </w:r>
      <w:proofErr w:type="spellStart"/>
      <w:r w:rsidR="001D5E4D">
        <w:rPr>
          <w:lang w:val="es-ES" w:eastAsia="ja-JP"/>
        </w:rPr>
        <w:t>Timer</w:t>
      </w:r>
      <w:proofErr w:type="spellEnd"/>
      <w:r w:rsidR="001D5E4D">
        <w:rPr>
          <w:lang w:val="es-ES" w:eastAsia="ja-JP"/>
        </w:rPr>
        <w:t xml:space="preserve"> si el botón siguiera pulsado y deteniéndolo si lo </w:t>
      </w:r>
      <w:proofErr w:type="spellStart"/>
      <w:r w:rsidR="001D5E4D">
        <w:rPr>
          <w:lang w:val="es-ES" w:eastAsia="ja-JP"/>
        </w:rPr>
        <w:t>deja</w:t>
      </w:r>
      <w:r w:rsidR="003035FC">
        <w:rPr>
          <w:lang w:val="es-ES" w:eastAsia="ja-JP"/>
        </w:rPr>
        <w:t>se</w:t>
      </w:r>
      <w:r w:rsidR="001D5E4D">
        <w:rPr>
          <w:lang w:val="es-ES" w:eastAsia="ja-JP"/>
        </w:rPr>
        <w:t>mos</w:t>
      </w:r>
      <w:proofErr w:type="spellEnd"/>
      <w:r w:rsidR="001D5E4D">
        <w:rPr>
          <w:lang w:val="es-ES" w:eastAsia="ja-JP"/>
        </w:rPr>
        <w:t xml:space="preserve"> de pulsar. </w:t>
      </w:r>
    </w:p>
    <w:p w:rsidR="001D5E4D" w:rsidRDefault="001D5E4D" w:rsidP="00C52DE3">
      <w:pPr>
        <w:rPr>
          <w:lang w:val="es-ES" w:eastAsia="ja-JP"/>
        </w:rPr>
      </w:pPr>
    </w:p>
    <w:p w:rsidR="001D5E4D" w:rsidRPr="005C2741" w:rsidRDefault="001D5E4D" w:rsidP="001D5E4D">
      <w:pPr>
        <w:rPr>
          <w:b/>
          <w:i/>
          <w:lang w:val="en-US" w:eastAsia="ja-JP"/>
        </w:rPr>
      </w:pPr>
      <w:r w:rsidRPr="005C2741">
        <w:rPr>
          <w:b/>
          <w:i/>
          <w:color w:val="0070C0"/>
          <w:lang w:val="en-US" w:eastAsia="ja-JP"/>
        </w:rPr>
        <w:t>static void</w:t>
      </w:r>
      <w:r w:rsidRPr="005C2741">
        <w:rPr>
          <w:b/>
          <w:i/>
          <w:lang w:val="en-US" w:eastAsia="ja-JP"/>
        </w:rPr>
        <w:t xml:space="preserve"> Timer2_Callback (</w:t>
      </w:r>
      <w:r w:rsidRPr="005C2741">
        <w:rPr>
          <w:b/>
          <w:i/>
          <w:color w:val="0070C0"/>
          <w:lang w:val="en-US" w:eastAsia="ja-JP"/>
        </w:rPr>
        <w:t>void const</w:t>
      </w:r>
      <w:r w:rsidRPr="005C2741">
        <w:rPr>
          <w:b/>
          <w:i/>
          <w:lang w:val="en-US" w:eastAsia="ja-JP"/>
        </w:rPr>
        <w:t xml:space="preserve"> *</w:t>
      </w:r>
      <w:proofErr w:type="spellStart"/>
      <w:r w:rsidRPr="005C2741">
        <w:rPr>
          <w:b/>
          <w:i/>
          <w:lang w:val="en-US" w:eastAsia="ja-JP"/>
        </w:rPr>
        <w:t>arg</w:t>
      </w:r>
      <w:proofErr w:type="spellEnd"/>
      <w:r w:rsidRPr="005C2741">
        <w:rPr>
          <w:b/>
          <w:i/>
          <w:lang w:val="en-US" w:eastAsia="ja-JP"/>
        </w:rPr>
        <w:t>)</w:t>
      </w:r>
    </w:p>
    <w:p w:rsidR="001D5E4D" w:rsidRPr="001D5E4D" w:rsidRDefault="001D5E4D" w:rsidP="00C52DE3">
      <w:pPr>
        <w:rPr>
          <w:lang w:val="es-ES" w:eastAsia="ja-JP"/>
        </w:rPr>
      </w:pPr>
      <w:proofErr w:type="spellStart"/>
      <w:r w:rsidRPr="001D5E4D">
        <w:rPr>
          <w:lang w:val="es-ES" w:eastAsia="ja-JP"/>
        </w:rPr>
        <w:t>Callback</w:t>
      </w:r>
      <w:proofErr w:type="spellEnd"/>
      <w:r w:rsidRPr="001D5E4D">
        <w:rPr>
          <w:lang w:val="es-ES" w:eastAsia="ja-JP"/>
        </w:rPr>
        <w:t xml:space="preserve"> del Timer2.</w:t>
      </w:r>
      <w:r>
        <w:rPr>
          <w:lang w:val="es-ES" w:eastAsia="ja-JP"/>
        </w:rPr>
        <w:t xml:space="preserve"> Enc</w:t>
      </w:r>
      <w:r w:rsidR="003035FC">
        <w:rPr>
          <w:lang w:val="es-ES" w:eastAsia="ja-JP"/>
        </w:rPr>
        <w:t>argado de la gestión de rebote. M</w:t>
      </w:r>
      <w:r>
        <w:rPr>
          <w:lang w:val="es-ES" w:eastAsia="ja-JP"/>
        </w:rPr>
        <w:t xml:space="preserve">ediante un </w:t>
      </w:r>
      <w:proofErr w:type="spellStart"/>
      <w:r>
        <w:rPr>
          <w:lang w:val="es-ES" w:eastAsia="ja-JP"/>
        </w:rPr>
        <w:t>timer</w:t>
      </w:r>
      <w:proofErr w:type="spellEnd"/>
      <w:r>
        <w:rPr>
          <w:lang w:val="es-ES" w:eastAsia="ja-JP"/>
        </w:rPr>
        <w:t xml:space="preserve"> individual de 50 ms</w:t>
      </w:r>
      <w:r w:rsidR="003035FC">
        <w:rPr>
          <w:lang w:val="es-ES" w:eastAsia="ja-JP"/>
        </w:rPr>
        <w:t>,</w:t>
      </w:r>
      <w:r>
        <w:rPr>
          <w:lang w:val="es-ES" w:eastAsia="ja-JP"/>
        </w:rPr>
        <w:t xml:space="preserve"> </w:t>
      </w:r>
      <w:r w:rsidR="003035FC">
        <w:rPr>
          <w:lang w:val="es-ES" w:eastAsia="ja-JP"/>
        </w:rPr>
        <w:t>evitando</w:t>
      </w:r>
      <w:r>
        <w:rPr>
          <w:lang w:val="es-ES" w:eastAsia="ja-JP"/>
        </w:rPr>
        <w:t xml:space="preserve"> los posibles fla</w:t>
      </w:r>
      <w:r w:rsidR="003035FC">
        <w:rPr>
          <w:lang w:val="es-ES" w:eastAsia="ja-JP"/>
        </w:rPr>
        <w:t>n</w:t>
      </w:r>
      <w:r>
        <w:rPr>
          <w:lang w:val="es-ES" w:eastAsia="ja-JP"/>
        </w:rPr>
        <w:t>cos de subida</w:t>
      </w:r>
      <w:r w:rsidR="003035FC">
        <w:rPr>
          <w:lang w:val="es-ES" w:eastAsia="ja-JP"/>
        </w:rPr>
        <w:t xml:space="preserve"> o bajada</w:t>
      </w:r>
      <w:r>
        <w:rPr>
          <w:lang w:val="es-ES" w:eastAsia="ja-JP"/>
        </w:rPr>
        <w:t xml:space="preserve"> en caso de </w:t>
      </w:r>
      <w:r w:rsidR="003035FC">
        <w:rPr>
          <w:lang w:val="es-ES" w:eastAsia="ja-JP"/>
        </w:rPr>
        <w:t xml:space="preserve">la existencia de </w:t>
      </w:r>
      <w:r>
        <w:rPr>
          <w:lang w:val="es-ES" w:eastAsia="ja-JP"/>
        </w:rPr>
        <w:t>rebote</w:t>
      </w:r>
      <w:r w:rsidR="003035FC">
        <w:rPr>
          <w:lang w:val="es-ES" w:eastAsia="ja-JP"/>
        </w:rPr>
        <w:t>s</w:t>
      </w:r>
      <w:r>
        <w:rPr>
          <w:lang w:val="es-ES" w:eastAsia="ja-JP"/>
        </w:rPr>
        <w:t>. Envía a la cola del pulsador la identificación de cada uno de los gestos que realicemos</w:t>
      </w:r>
      <w:r w:rsidR="003035FC">
        <w:rPr>
          <w:lang w:val="es-ES" w:eastAsia="ja-JP"/>
        </w:rPr>
        <w:t xml:space="preserve"> con el Joystick</w:t>
      </w:r>
      <w:r>
        <w:rPr>
          <w:lang w:val="es-ES" w:eastAsia="ja-JP"/>
        </w:rPr>
        <w:t>.</w:t>
      </w:r>
    </w:p>
    <w:p w:rsidR="00C52DE3" w:rsidRDefault="00C52DE3" w:rsidP="001D5E4D">
      <w:pPr>
        <w:rPr>
          <w:b/>
          <w:u w:val="single"/>
          <w:lang w:val="es-ES_tradnl" w:eastAsia="ja-JP"/>
        </w:rPr>
      </w:pPr>
      <w:r w:rsidRPr="00F61463">
        <w:rPr>
          <w:b/>
          <w:u w:val="single"/>
          <w:lang w:val="es-ES_tradnl" w:eastAsia="ja-JP"/>
        </w:rPr>
        <w:lastRenderedPageBreak/>
        <w:t xml:space="preserve">Módulo </w:t>
      </w:r>
      <w:r>
        <w:rPr>
          <w:b/>
          <w:u w:val="single"/>
          <w:lang w:val="es-ES_tradnl" w:eastAsia="ja-JP"/>
        </w:rPr>
        <w:t>TEMPERATURA</w:t>
      </w:r>
    </w:p>
    <w:p w:rsidR="001D5E4D" w:rsidRDefault="001D5E4D" w:rsidP="001D5E4D">
      <w:pPr>
        <w:rPr>
          <w:b/>
          <w:i/>
          <w:lang w:val="es-ES_tradnl" w:eastAsia="ja-JP"/>
        </w:rPr>
      </w:pPr>
      <w:proofErr w:type="spellStart"/>
      <w:r w:rsidRPr="001A7623">
        <w:rPr>
          <w:b/>
          <w:i/>
          <w:color w:val="0070C0"/>
          <w:lang w:val="es-ES_tradnl" w:eastAsia="ja-JP"/>
        </w:rPr>
        <w:t>void</w:t>
      </w:r>
      <w:proofErr w:type="spellEnd"/>
      <w:r w:rsidRPr="001A7623">
        <w:rPr>
          <w:b/>
          <w:i/>
          <w:lang w:val="es-ES_tradnl" w:eastAsia="ja-JP"/>
        </w:rPr>
        <w:t xml:space="preserve"> </w:t>
      </w:r>
      <w:proofErr w:type="spellStart"/>
      <w:r w:rsidRPr="001A7623">
        <w:rPr>
          <w:b/>
          <w:i/>
          <w:lang w:val="es-ES_tradnl" w:eastAsia="ja-JP"/>
        </w:rPr>
        <w:t>Thread_MsgQueue_Temp</w:t>
      </w:r>
      <w:proofErr w:type="spellEnd"/>
      <w:r w:rsidRPr="001A7623">
        <w:rPr>
          <w:b/>
          <w:i/>
          <w:lang w:val="es-ES_tradnl" w:eastAsia="ja-JP"/>
        </w:rPr>
        <w:t xml:space="preserve"> (</w:t>
      </w:r>
      <w:proofErr w:type="spellStart"/>
      <w:r w:rsidRPr="001A7623">
        <w:rPr>
          <w:b/>
          <w:i/>
          <w:color w:val="0070C0"/>
          <w:lang w:val="es-ES_tradnl" w:eastAsia="ja-JP"/>
        </w:rPr>
        <w:t>void</w:t>
      </w:r>
      <w:proofErr w:type="spellEnd"/>
      <w:r w:rsidRPr="001A7623">
        <w:rPr>
          <w:b/>
          <w:i/>
          <w:lang w:val="es-ES_tradnl" w:eastAsia="ja-JP"/>
        </w:rPr>
        <w:t xml:space="preserve"> *</w:t>
      </w:r>
      <w:proofErr w:type="spellStart"/>
      <w:r w:rsidRPr="001A7623">
        <w:rPr>
          <w:b/>
          <w:i/>
          <w:lang w:val="es-ES_tradnl" w:eastAsia="ja-JP"/>
        </w:rPr>
        <w:t>argument</w:t>
      </w:r>
      <w:proofErr w:type="spellEnd"/>
      <w:r w:rsidRPr="001A7623">
        <w:rPr>
          <w:b/>
          <w:i/>
          <w:lang w:val="es-ES_tradnl" w:eastAsia="ja-JP"/>
        </w:rPr>
        <w:t>)</w:t>
      </w:r>
    </w:p>
    <w:p w:rsidR="001A7623" w:rsidRPr="001A7623" w:rsidRDefault="001A7623" w:rsidP="001D5E4D">
      <w:pPr>
        <w:rPr>
          <w:lang w:val="es-ES_tradnl" w:eastAsia="ja-JP"/>
        </w:rPr>
      </w:pPr>
      <w:r>
        <w:rPr>
          <w:lang w:val="es-ES_tradnl" w:eastAsia="ja-JP"/>
        </w:rPr>
        <w:t>Recoge la temperatura medida cada segundo en una variable, comprobando si es positiva o negativa, y la envía por una cola de mensajes.</w:t>
      </w:r>
    </w:p>
    <w:p w:rsidR="001A7623" w:rsidRPr="001A7623" w:rsidRDefault="001A7623" w:rsidP="001D5E4D">
      <w:pPr>
        <w:rPr>
          <w:b/>
          <w:i/>
          <w:lang w:val="es-ES_tradnl" w:eastAsia="ja-JP"/>
        </w:rPr>
      </w:pPr>
    </w:p>
    <w:p w:rsidR="00C52DE3" w:rsidRDefault="00C52DE3" w:rsidP="00C52DE3">
      <w:pPr>
        <w:rPr>
          <w:b/>
          <w:u w:val="single"/>
          <w:lang w:val="es-ES_tradnl" w:eastAsia="ja-JP"/>
        </w:rPr>
      </w:pPr>
      <w:r w:rsidRPr="00F61463">
        <w:rPr>
          <w:b/>
          <w:u w:val="single"/>
          <w:lang w:val="es-ES_tradnl" w:eastAsia="ja-JP"/>
        </w:rPr>
        <w:t xml:space="preserve">Módulo </w:t>
      </w:r>
      <w:r>
        <w:rPr>
          <w:b/>
          <w:u w:val="single"/>
          <w:lang w:val="es-ES_tradnl" w:eastAsia="ja-JP"/>
        </w:rPr>
        <w:t>RDA5807M</w:t>
      </w:r>
    </w:p>
    <w:p w:rsidR="00C52DE3" w:rsidRDefault="001A7623" w:rsidP="00C52DE3">
      <w:pPr>
        <w:rPr>
          <w:b/>
          <w:i/>
          <w:lang w:val="es-ES_tradnl" w:eastAsia="ja-JP"/>
        </w:rPr>
      </w:pPr>
      <w:proofErr w:type="spellStart"/>
      <w:r w:rsidRPr="001A7623">
        <w:rPr>
          <w:b/>
          <w:i/>
          <w:color w:val="0070C0"/>
          <w:lang w:val="es-ES_tradnl" w:eastAsia="ja-JP"/>
        </w:rPr>
        <w:t>void</w:t>
      </w:r>
      <w:proofErr w:type="spellEnd"/>
      <w:r w:rsidRPr="001A7623">
        <w:rPr>
          <w:b/>
          <w:i/>
          <w:lang w:val="es-ES_tradnl" w:eastAsia="ja-JP"/>
        </w:rPr>
        <w:t xml:space="preserve"> </w:t>
      </w:r>
      <w:proofErr w:type="spellStart"/>
      <w:r w:rsidRPr="001A7623">
        <w:rPr>
          <w:b/>
          <w:i/>
          <w:lang w:val="es-ES_tradnl" w:eastAsia="ja-JP"/>
        </w:rPr>
        <w:t>Thread_MsgQueue_RDA</w:t>
      </w:r>
      <w:proofErr w:type="spellEnd"/>
      <w:r w:rsidRPr="001A7623">
        <w:rPr>
          <w:b/>
          <w:i/>
          <w:lang w:val="es-ES_tradnl" w:eastAsia="ja-JP"/>
        </w:rPr>
        <w:t xml:space="preserve"> (</w:t>
      </w:r>
      <w:proofErr w:type="spellStart"/>
      <w:r w:rsidRPr="001A7623">
        <w:rPr>
          <w:b/>
          <w:i/>
          <w:color w:val="0070C0"/>
          <w:lang w:val="es-ES_tradnl" w:eastAsia="ja-JP"/>
        </w:rPr>
        <w:t>void</w:t>
      </w:r>
      <w:proofErr w:type="spellEnd"/>
      <w:r w:rsidRPr="001A7623">
        <w:rPr>
          <w:b/>
          <w:i/>
          <w:lang w:val="es-ES_tradnl" w:eastAsia="ja-JP"/>
        </w:rPr>
        <w:t xml:space="preserve"> *</w:t>
      </w:r>
      <w:proofErr w:type="spellStart"/>
      <w:r w:rsidRPr="001A7623">
        <w:rPr>
          <w:b/>
          <w:i/>
          <w:lang w:val="es-ES_tradnl" w:eastAsia="ja-JP"/>
        </w:rPr>
        <w:t>argument</w:t>
      </w:r>
      <w:proofErr w:type="spellEnd"/>
      <w:r w:rsidRPr="001A7623">
        <w:rPr>
          <w:b/>
          <w:i/>
          <w:lang w:val="es-ES_tradnl" w:eastAsia="ja-JP"/>
        </w:rPr>
        <w:t>)</w:t>
      </w:r>
    </w:p>
    <w:p w:rsidR="001A7623" w:rsidRDefault="001A7623" w:rsidP="00C52DE3">
      <w:pPr>
        <w:rPr>
          <w:lang w:val="es-ES_tradnl" w:eastAsia="ja-JP"/>
        </w:rPr>
      </w:pPr>
      <w:r>
        <w:rPr>
          <w:lang w:val="es-ES_tradnl" w:eastAsia="ja-JP"/>
        </w:rPr>
        <w:t xml:space="preserve">Hilo responsabilizado en leer de una cola de mensajes </w:t>
      </w:r>
      <w:r w:rsidR="001E7FA7">
        <w:rPr>
          <w:lang w:val="es-ES_tradnl" w:eastAsia="ja-JP"/>
        </w:rPr>
        <w:t xml:space="preserve">la identificación del comando que queremos enviar al sintonizador, con su función correspondiente. También a partir de este </w:t>
      </w:r>
      <w:proofErr w:type="spellStart"/>
      <w:r w:rsidR="001E7FA7">
        <w:rPr>
          <w:lang w:val="es-ES_tradnl" w:eastAsia="ja-JP"/>
        </w:rPr>
        <w:t>Thread</w:t>
      </w:r>
      <w:proofErr w:type="spellEnd"/>
      <w:r w:rsidR="003035FC">
        <w:rPr>
          <w:lang w:val="es-ES_tradnl" w:eastAsia="ja-JP"/>
        </w:rPr>
        <w:t>,</w:t>
      </w:r>
      <w:r w:rsidR="001E7FA7">
        <w:rPr>
          <w:lang w:val="es-ES_tradnl" w:eastAsia="ja-JP"/>
        </w:rPr>
        <w:t xml:space="preserve"> leemos la trama de cada comando, que luego enviaremos al módulo COM-PC.</w:t>
      </w:r>
    </w:p>
    <w:p w:rsidR="001E7FA7" w:rsidRPr="001A7623" w:rsidRDefault="001E7FA7" w:rsidP="00C52DE3">
      <w:pPr>
        <w:rPr>
          <w:lang w:val="es-ES_tradnl" w:eastAsia="ja-JP"/>
        </w:rPr>
      </w:pPr>
    </w:p>
    <w:p w:rsidR="00C52DE3" w:rsidRPr="001E7FA7" w:rsidRDefault="00C52DE3" w:rsidP="00C52DE3">
      <w:pPr>
        <w:rPr>
          <w:b/>
          <w:u w:val="single"/>
          <w:lang w:val="en-US" w:eastAsia="ja-JP"/>
        </w:rPr>
      </w:pPr>
      <w:proofErr w:type="spellStart"/>
      <w:r w:rsidRPr="001E7FA7">
        <w:rPr>
          <w:b/>
          <w:u w:val="single"/>
          <w:lang w:val="en-US" w:eastAsia="ja-JP"/>
        </w:rPr>
        <w:t>Módulo</w:t>
      </w:r>
      <w:proofErr w:type="spellEnd"/>
      <w:r w:rsidRPr="001E7FA7">
        <w:rPr>
          <w:b/>
          <w:u w:val="single"/>
          <w:lang w:val="en-US" w:eastAsia="ja-JP"/>
        </w:rPr>
        <w:t xml:space="preserve"> VOLUMEN</w:t>
      </w:r>
    </w:p>
    <w:p w:rsidR="001E7FA7" w:rsidRDefault="001E7FA7" w:rsidP="001E7FA7">
      <w:pPr>
        <w:rPr>
          <w:b/>
          <w:i/>
          <w:lang w:val="en-US" w:eastAsia="ja-JP"/>
        </w:rPr>
      </w:pPr>
      <w:r w:rsidRPr="001E7FA7">
        <w:rPr>
          <w:b/>
          <w:i/>
          <w:color w:val="0070C0"/>
          <w:lang w:val="en-US" w:eastAsia="ja-JP"/>
        </w:rPr>
        <w:t>void</w:t>
      </w:r>
      <w:r w:rsidRPr="001E7FA7">
        <w:rPr>
          <w:b/>
          <w:i/>
          <w:lang w:val="en-US" w:eastAsia="ja-JP"/>
        </w:rPr>
        <w:t xml:space="preserve"> </w:t>
      </w:r>
      <w:proofErr w:type="spellStart"/>
      <w:r w:rsidRPr="001E7FA7">
        <w:rPr>
          <w:b/>
          <w:i/>
          <w:lang w:val="en-US" w:eastAsia="ja-JP"/>
        </w:rPr>
        <w:t>Thread_Vol</w:t>
      </w:r>
      <w:proofErr w:type="spellEnd"/>
      <w:r w:rsidRPr="001E7FA7">
        <w:rPr>
          <w:b/>
          <w:i/>
          <w:lang w:val="en-US" w:eastAsia="ja-JP"/>
        </w:rPr>
        <w:t xml:space="preserve"> (</w:t>
      </w:r>
      <w:r w:rsidRPr="001E7FA7">
        <w:rPr>
          <w:b/>
          <w:i/>
          <w:color w:val="0070C0"/>
          <w:lang w:val="en-US" w:eastAsia="ja-JP"/>
        </w:rPr>
        <w:t>void</w:t>
      </w:r>
      <w:r w:rsidRPr="001E7FA7">
        <w:rPr>
          <w:b/>
          <w:i/>
          <w:lang w:val="en-US" w:eastAsia="ja-JP"/>
        </w:rPr>
        <w:t xml:space="preserve"> *argument)</w:t>
      </w:r>
    </w:p>
    <w:p w:rsidR="001E7FA7" w:rsidRDefault="001E7FA7" w:rsidP="001E7FA7">
      <w:pPr>
        <w:rPr>
          <w:lang w:val="es-ES" w:eastAsia="ja-JP"/>
        </w:rPr>
      </w:pPr>
      <w:r w:rsidRPr="001E7FA7">
        <w:rPr>
          <w:lang w:val="es-ES" w:eastAsia="ja-JP"/>
        </w:rPr>
        <w:t>Su primera función es re</w:t>
      </w:r>
      <w:r>
        <w:rPr>
          <w:lang w:val="es-ES" w:eastAsia="ja-JP"/>
        </w:rPr>
        <w:t>coger en una variable el voltaje del canal ADC</w:t>
      </w:r>
      <w:r w:rsidR="0014591C">
        <w:rPr>
          <w:lang w:val="es-ES" w:eastAsia="ja-JP"/>
        </w:rPr>
        <w:t xml:space="preserve">. Mediante la fórmula explicada en el apartado 2.2 de este documento la adecuamos a nuestro rango y lo enviamos por la cola. Después, </w:t>
      </w:r>
      <w:r w:rsidR="003035FC">
        <w:rPr>
          <w:lang w:val="es-ES" w:eastAsia="ja-JP"/>
        </w:rPr>
        <w:t>se irá</w:t>
      </w:r>
      <w:r w:rsidR="0014591C">
        <w:rPr>
          <w:lang w:val="es-ES" w:eastAsia="ja-JP"/>
        </w:rPr>
        <w:t xml:space="preserve"> recogiendo y transformando constantemente. Si el valor recogido es diferente al anterior, lo enviaremos por la cola. </w:t>
      </w:r>
    </w:p>
    <w:p w:rsidR="0014591C" w:rsidRPr="001E7FA7" w:rsidRDefault="0014591C" w:rsidP="001E7FA7">
      <w:pPr>
        <w:rPr>
          <w:lang w:val="es-ES" w:eastAsia="ja-JP"/>
        </w:rPr>
      </w:pPr>
      <w:r>
        <w:rPr>
          <w:lang w:val="es-ES" w:eastAsia="ja-JP"/>
        </w:rPr>
        <w:t>Con la implementación extra que incorporamos, dividimos el rango del volumen en 3 y asignamos</w:t>
      </w:r>
      <w:r w:rsidR="003035FC">
        <w:rPr>
          <w:lang w:val="es-ES" w:eastAsia="ja-JP"/>
        </w:rPr>
        <w:t xml:space="preserve"> a cada tercio el encendido de un LED diferente.</w:t>
      </w:r>
    </w:p>
    <w:p w:rsidR="00C52DE3" w:rsidRPr="001E7FA7" w:rsidRDefault="00C52DE3" w:rsidP="00C52DE3">
      <w:pPr>
        <w:rPr>
          <w:b/>
          <w:u w:val="single"/>
          <w:lang w:val="es-ES" w:eastAsia="ja-JP"/>
        </w:rPr>
      </w:pPr>
    </w:p>
    <w:p w:rsidR="00C52DE3" w:rsidRPr="001E7FA7" w:rsidRDefault="00C52DE3" w:rsidP="00C52DE3">
      <w:pPr>
        <w:rPr>
          <w:b/>
          <w:u w:val="single"/>
          <w:lang w:val="es-ES" w:eastAsia="ja-JP"/>
        </w:rPr>
      </w:pPr>
    </w:p>
    <w:p w:rsidR="00C52DE3" w:rsidRPr="005C2741" w:rsidRDefault="00C52DE3" w:rsidP="00C52DE3">
      <w:pPr>
        <w:rPr>
          <w:b/>
          <w:u w:val="single"/>
          <w:lang w:val="es-ES" w:eastAsia="ja-JP"/>
        </w:rPr>
      </w:pPr>
      <w:r w:rsidRPr="005C2741">
        <w:rPr>
          <w:b/>
          <w:u w:val="single"/>
          <w:lang w:val="es-ES" w:eastAsia="ja-JP"/>
        </w:rPr>
        <w:t>Módulo ZUMBADOR</w:t>
      </w:r>
    </w:p>
    <w:p w:rsidR="0014591C" w:rsidRPr="005C2741" w:rsidRDefault="0014591C" w:rsidP="0014591C">
      <w:pPr>
        <w:rPr>
          <w:b/>
          <w:i/>
          <w:lang w:val="es-ES" w:eastAsia="ja-JP"/>
        </w:rPr>
      </w:pPr>
      <w:proofErr w:type="spellStart"/>
      <w:r w:rsidRPr="005C2741">
        <w:rPr>
          <w:b/>
          <w:i/>
          <w:color w:val="0070C0"/>
          <w:lang w:val="es-ES" w:eastAsia="ja-JP"/>
        </w:rPr>
        <w:t>void</w:t>
      </w:r>
      <w:proofErr w:type="spellEnd"/>
      <w:r w:rsidRPr="005C2741">
        <w:rPr>
          <w:b/>
          <w:i/>
          <w:lang w:val="es-ES" w:eastAsia="ja-JP"/>
        </w:rPr>
        <w:t xml:space="preserve"> </w:t>
      </w:r>
      <w:proofErr w:type="spellStart"/>
      <w:r w:rsidRPr="005C2741">
        <w:rPr>
          <w:b/>
          <w:i/>
          <w:lang w:val="es-ES" w:eastAsia="ja-JP"/>
        </w:rPr>
        <w:t>Thread_Zumbador</w:t>
      </w:r>
      <w:proofErr w:type="spellEnd"/>
      <w:r w:rsidRPr="005C2741">
        <w:rPr>
          <w:b/>
          <w:i/>
          <w:lang w:val="es-ES" w:eastAsia="ja-JP"/>
        </w:rPr>
        <w:t xml:space="preserve"> (</w:t>
      </w:r>
      <w:proofErr w:type="spellStart"/>
      <w:r w:rsidRPr="005C2741">
        <w:rPr>
          <w:b/>
          <w:i/>
          <w:color w:val="0070C0"/>
          <w:lang w:val="es-ES" w:eastAsia="ja-JP"/>
        </w:rPr>
        <w:t>void</w:t>
      </w:r>
      <w:proofErr w:type="spellEnd"/>
      <w:r w:rsidRPr="005C2741">
        <w:rPr>
          <w:b/>
          <w:i/>
          <w:lang w:val="es-ES" w:eastAsia="ja-JP"/>
        </w:rPr>
        <w:t xml:space="preserve"> *</w:t>
      </w:r>
      <w:proofErr w:type="spellStart"/>
      <w:r w:rsidRPr="005C2741">
        <w:rPr>
          <w:b/>
          <w:i/>
          <w:lang w:val="es-ES" w:eastAsia="ja-JP"/>
        </w:rPr>
        <w:t>argument</w:t>
      </w:r>
      <w:proofErr w:type="spellEnd"/>
      <w:r w:rsidRPr="005C2741">
        <w:rPr>
          <w:b/>
          <w:i/>
          <w:lang w:val="es-ES" w:eastAsia="ja-JP"/>
        </w:rPr>
        <w:t>)</w:t>
      </w:r>
    </w:p>
    <w:p w:rsidR="0014591C" w:rsidRPr="0014591C" w:rsidRDefault="003035FC" w:rsidP="0014591C">
      <w:pPr>
        <w:rPr>
          <w:lang w:val="es-ES" w:eastAsia="ja-JP"/>
        </w:rPr>
      </w:pPr>
      <w:r>
        <w:rPr>
          <w:lang w:val="es-ES" w:eastAsia="ja-JP"/>
        </w:rPr>
        <w:t>Espera a</w:t>
      </w:r>
      <w:r w:rsidR="0014591C" w:rsidRPr="0014591C">
        <w:rPr>
          <w:lang w:val="es-ES" w:eastAsia="ja-JP"/>
        </w:rPr>
        <w:t xml:space="preserve">l </w:t>
      </w:r>
      <w:proofErr w:type="spellStart"/>
      <w:r w:rsidR="0014591C" w:rsidRPr="0014591C">
        <w:rPr>
          <w:lang w:val="es-ES" w:eastAsia="ja-JP"/>
        </w:rPr>
        <w:t>flag</w:t>
      </w:r>
      <w:proofErr w:type="spellEnd"/>
      <w:r w:rsidR="0014591C" w:rsidRPr="0014591C">
        <w:rPr>
          <w:lang w:val="es-ES" w:eastAsia="ja-JP"/>
        </w:rPr>
        <w:t xml:space="preserve"> para que comience su funcionamiento</w:t>
      </w:r>
      <w:r w:rsidR="0021095A">
        <w:rPr>
          <w:lang w:val="es-ES" w:eastAsia="ja-JP"/>
        </w:rPr>
        <w:t xml:space="preserve"> (pitido)</w:t>
      </w:r>
      <w:r w:rsidR="0014591C">
        <w:rPr>
          <w:lang w:val="es-ES" w:eastAsia="ja-JP"/>
        </w:rPr>
        <w:t xml:space="preserve"> y posteriormente, arrancha el timer2 en el </w:t>
      </w:r>
      <w:proofErr w:type="spellStart"/>
      <w:r w:rsidR="0014591C">
        <w:rPr>
          <w:lang w:val="es-ES" w:eastAsia="ja-JP"/>
        </w:rPr>
        <w:t>channel</w:t>
      </w:r>
      <w:proofErr w:type="spellEnd"/>
      <w:r w:rsidR="0014591C">
        <w:rPr>
          <w:lang w:val="es-ES" w:eastAsia="ja-JP"/>
        </w:rPr>
        <w:t xml:space="preserve"> 4</w:t>
      </w:r>
      <w:r>
        <w:rPr>
          <w:lang w:val="es-ES" w:eastAsia="ja-JP"/>
        </w:rPr>
        <w:t>. P</w:t>
      </w:r>
      <w:r w:rsidR="0021095A">
        <w:rPr>
          <w:lang w:val="es-ES" w:eastAsia="ja-JP"/>
        </w:rPr>
        <w:t>ara</w:t>
      </w:r>
      <w:r>
        <w:rPr>
          <w:lang w:val="es-ES" w:eastAsia="ja-JP"/>
        </w:rPr>
        <w:t xml:space="preserve"> la generación de una señal PWM, se establece un nivel alto durante 250ms(tiempo que dormimos el hilo) y a continuación, un nivel bajo en la señal.</w:t>
      </w:r>
    </w:p>
    <w:p w:rsidR="00C52DE3" w:rsidRPr="0014591C" w:rsidRDefault="00C52DE3" w:rsidP="00C52DE3">
      <w:pPr>
        <w:rPr>
          <w:b/>
          <w:u w:val="single"/>
          <w:lang w:val="es-ES" w:eastAsia="ja-JP"/>
        </w:rPr>
      </w:pPr>
    </w:p>
    <w:p w:rsidR="00C52DE3" w:rsidRPr="005C2741" w:rsidRDefault="00C52DE3" w:rsidP="0021095A">
      <w:pPr>
        <w:rPr>
          <w:b/>
          <w:u w:val="single"/>
          <w:lang w:val="en-US"/>
        </w:rPr>
      </w:pPr>
      <w:proofErr w:type="spellStart"/>
      <w:r w:rsidRPr="005C2741">
        <w:rPr>
          <w:b/>
          <w:u w:val="single"/>
          <w:lang w:val="en-US" w:eastAsia="ja-JP"/>
        </w:rPr>
        <w:t>Módulo</w:t>
      </w:r>
      <w:proofErr w:type="spellEnd"/>
      <w:r w:rsidRPr="005C2741">
        <w:rPr>
          <w:b/>
          <w:u w:val="single"/>
          <w:lang w:val="en-US" w:eastAsia="ja-JP"/>
        </w:rPr>
        <w:t xml:space="preserve"> </w:t>
      </w:r>
      <w:r w:rsidRPr="005C2741">
        <w:rPr>
          <w:b/>
          <w:u w:val="single"/>
          <w:lang w:val="en-US"/>
        </w:rPr>
        <w:t>COM-PC</w:t>
      </w:r>
    </w:p>
    <w:p w:rsidR="0021095A" w:rsidRDefault="0021095A" w:rsidP="0021095A">
      <w:pPr>
        <w:rPr>
          <w:b/>
          <w:i/>
          <w:lang w:val="en-US" w:eastAsia="ja-JP"/>
        </w:rPr>
      </w:pPr>
      <w:r w:rsidRPr="001E7FA7">
        <w:rPr>
          <w:b/>
          <w:i/>
          <w:color w:val="0070C0"/>
          <w:lang w:val="en-US" w:eastAsia="ja-JP"/>
        </w:rPr>
        <w:t>void</w:t>
      </w:r>
      <w:r w:rsidRPr="001E7FA7">
        <w:rPr>
          <w:b/>
          <w:i/>
          <w:lang w:val="en-US" w:eastAsia="ja-JP"/>
        </w:rPr>
        <w:t xml:space="preserve"> </w:t>
      </w:r>
      <w:proofErr w:type="spellStart"/>
      <w:r w:rsidRPr="0014591C">
        <w:rPr>
          <w:b/>
          <w:i/>
          <w:lang w:val="en-US" w:eastAsia="ja-JP"/>
        </w:rPr>
        <w:t>Thread_</w:t>
      </w:r>
      <w:r>
        <w:rPr>
          <w:b/>
          <w:i/>
          <w:lang w:val="en-US" w:eastAsia="ja-JP"/>
        </w:rPr>
        <w:t>COM</w:t>
      </w:r>
      <w:proofErr w:type="spellEnd"/>
      <w:r w:rsidRPr="0014591C">
        <w:rPr>
          <w:b/>
          <w:i/>
          <w:lang w:val="en-US" w:eastAsia="ja-JP"/>
        </w:rPr>
        <w:t xml:space="preserve"> </w:t>
      </w:r>
      <w:r w:rsidRPr="001E7FA7">
        <w:rPr>
          <w:b/>
          <w:i/>
          <w:lang w:val="en-US" w:eastAsia="ja-JP"/>
        </w:rPr>
        <w:t>(</w:t>
      </w:r>
      <w:r w:rsidRPr="001E7FA7">
        <w:rPr>
          <w:b/>
          <w:i/>
          <w:color w:val="0070C0"/>
          <w:lang w:val="en-US" w:eastAsia="ja-JP"/>
        </w:rPr>
        <w:t>void</w:t>
      </w:r>
      <w:r w:rsidRPr="001E7FA7">
        <w:rPr>
          <w:b/>
          <w:i/>
          <w:lang w:val="en-US" w:eastAsia="ja-JP"/>
        </w:rPr>
        <w:t xml:space="preserve"> *argument)</w:t>
      </w:r>
    </w:p>
    <w:p w:rsidR="0021095A" w:rsidRPr="0021095A" w:rsidRDefault="0021095A" w:rsidP="0021095A">
      <w:pPr>
        <w:rPr>
          <w:lang w:val="es-ES" w:eastAsia="ja-JP"/>
        </w:rPr>
      </w:pPr>
      <w:r w:rsidRPr="0021095A">
        <w:rPr>
          <w:lang w:val="es-ES" w:eastAsia="ja-JP"/>
        </w:rPr>
        <w:t xml:space="preserve">Hilo que gestiona la comunicación con el </w:t>
      </w:r>
      <w:proofErr w:type="spellStart"/>
      <w:r w:rsidRPr="0021095A">
        <w:rPr>
          <w:lang w:val="es-ES" w:eastAsia="ja-JP"/>
        </w:rPr>
        <w:t>TeraTerm</w:t>
      </w:r>
      <w:proofErr w:type="spellEnd"/>
      <w:r w:rsidRPr="0021095A">
        <w:rPr>
          <w:lang w:val="es-ES" w:eastAsia="ja-JP"/>
        </w:rPr>
        <w:t>.</w:t>
      </w:r>
      <w:r>
        <w:rPr>
          <w:lang w:val="es-ES" w:eastAsia="ja-JP"/>
        </w:rPr>
        <w:t xml:space="preserve"> Lee de la cola de mensajes, la información con la hora del sistema y la trama generada por el sintonizador. La convierte en un </w:t>
      </w:r>
      <w:proofErr w:type="spellStart"/>
      <w:r>
        <w:rPr>
          <w:lang w:val="es-ES" w:eastAsia="ja-JP"/>
        </w:rPr>
        <w:t>array</w:t>
      </w:r>
      <w:proofErr w:type="spellEnd"/>
      <w:r>
        <w:rPr>
          <w:lang w:val="es-ES" w:eastAsia="ja-JP"/>
        </w:rPr>
        <w:t xml:space="preserve"> de caracteres, y la envía al </w:t>
      </w:r>
      <w:proofErr w:type="spellStart"/>
      <w:r>
        <w:rPr>
          <w:lang w:val="es-ES" w:eastAsia="ja-JP"/>
        </w:rPr>
        <w:t>TeraTerm</w:t>
      </w:r>
      <w:proofErr w:type="spellEnd"/>
      <w:r>
        <w:rPr>
          <w:lang w:val="es-ES" w:eastAsia="ja-JP"/>
        </w:rPr>
        <w:t xml:space="preserve"> a través del driver del USART, previamente inicializado.</w:t>
      </w:r>
    </w:p>
    <w:p w:rsidR="00C52DE3" w:rsidRPr="0021095A" w:rsidRDefault="00C52DE3" w:rsidP="00C52DE3">
      <w:pPr>
        <w:pStyle w:val="Prrafodelista"/>
        <w:rPr>
          <w:lang w:val="es-ES" w:eastAsia="ja-JP"/>
        </w:rPr>
      </w:pPr>
    </w:p>
    <w:p w:rsidR="00C52DE3" w:rsidRPr="005C2741" w:rsidRDefault="00C52DE3" w:rsidP="00C52DE3">
      <w:pPr>
        <w:rPr>
          <w:b/>
          <w:u w:val="single"/>
          <w:lang w:val="en-US"/>
        </w:rPr>
      </w:pPr>
      <w:proofErr w:type="spellStart"/>
      <w:r w:rsidRPr="005C2741">
        <w:rPr>
          <w:b/>
          <w:u w:val="single"/>
          <w:lang w:val="en-US" w:eastAsia="ja-JP"/>
        </w:rPr>
        <w:t>Módulo</w:t>
      </w:r>
      <w:proofErr w:type="spellEnd"/>
      <w:r w:rsidRPr="005C2741">
        <w:rPr>
          <w:b/>
          <w:u w:val="single"/>
          <w:lang w:val="en-US" w:eastAsia="ja-JP"/>
        </w:rPr>
        <w:t xml:space="preserve"> </w:t>
      </w:r>
      <w:r w:rsidRPr="005C2741">
        <w:rPr>
          <w:b/>
          <w:u w:val="single"/>
          <w:lang w:val="en-US"/>
        </w:rPr>
        <w:t>PRINCIPAL</w:t>
      </w:r>
    </w:p>
    <w:p w:rsidR="0021095A" w:rsidRDefault="0021095A" w:rsidP="0021095A">
      <w:pPr>
        <w:rPr>
          <w:b/>
          <w:i/>
          <w:lang w:val="en-US" w:eastAsia="ja-JP"/>
        </w:rPr>
      </w:pPr>
      <w:r w:rsidRPr="001E7FA7">
        <w:rPr>
          <w:b/>
          <w:i/>
          <w:color w:val="0070C0"/>
          <w:lang w:val="en-US" w:eastAsia="ja-JP"/>
        </w:rPr>
        <w:t>void</w:t>
      </w:r>
      <w:r w:rsidRPr="001E7FA7">
        <w:rPr>
          <w:b/>
          <w:i/>
          <w:lang w:val="en-US" w:eastAsia="ja-JP"/>
        </w:rPr>
        <w:t xml:space="preserve"> </w:t>
      </w:r>
      <w:proofErr w:type="spellStart"/>
      <w:r w:rsidRPr="0021095A">
        <w:rPr>
          <w:b/>
          <w:i/>
          <w:lang w:val="en-US" w:eastAsia="ja-JP"/>
        </w:rPr>
        <w:t>Thread_Principal</w:t>
      </w:r>
      <w:proofErr w:type="spellEnd"/>
      <w:r w:rsidRPr="0021095A">
        <w:rPr>
          <w:b/>
          <w:i/>
          <w:lang w:val="en-US" w:eastAsia="ja-JP"/>
        </w:rPr>
        <w:t xml:space="preserve"> </w:t>
      </w:r>
      <w:r w:rsidRPr="001E7FA7">
        <w:rPr>
          <w:b/>
          <w:i/>
          <w:lang w:val="en-US" w:eastAsia="ja-JP"/>
        </w:rPr>
        <w:t>(</w:t>
      </w:r>
      <w:r w:rsidRPr="001E7FA7">
        <w:rPr>
          <w:b/>
          <w:i/>
          <w:color w:val="0070C0"/>
          <w:lang w:val="en-US" w:eastAsia="ja-JP"/>
        </w:rPr>
        <w:t>void</w:t>
      </w:r>
      <w:r w:rsidRPr="001E7FA7">
        <w:rPr>
          <w:b/>
          <w:i/>
          <w:lang w:val="en-US" w:eastAsia="ja-JP"/>
        </w:rPr>
        <w:t xml:space="preserve"> *argument)</w:t>
      </w:r>
    </w:p>
    <w:p w:rsidR="00223B17" w:rsidRPr="00223B17" w:rsidRDefault="00223B17" w:rsidP="0021095A">
      <w:pPr>
        <w:rPr>
          <w:lang w:val="es-ES" w:eastAsia="ja-JP"/>
        </w:rPr>
      </w:pPr>
      <w:proofErr w:type="spellStart"/>
      <w:r w:rsidRPr="00223B17">
        <w:rPr>
          <w:lang w:val="es-ES" w:eastAsia="ja-JP"/>
        </w:rPr>
        <w:t>Thread</w:t>
      </w:r>
      <w:proofErr w:type="spellEnd"/>
      <w:r w:rsidRPr="00223B17">
        <w:rPr>
          <w:lang w:val="es-ES" w:eastAsia="ja-JP"/>
        </w:rPr>
        <w:t xml:space="preserve"> que asume la coordinaci</w:t>
      </w:r>
      <w:r>
        <w:rPr>
          <w:lang w:val="es-ES" w:eastAsia="ja-JP"/>
        </w:rPr>
        <w:t>ón del resto de módulos. Decide las acciones a realizar en función del estado y la información que vaya recibiendo desde las variables globales y las colas de mensajes. Con las identificaciones de los gestos del Joystick, va cambiando el modo del sistema.</w:t>
      </w:r>
    </w:p>
    <w:p w:rsidR="0021095A" w:rsidRPr="00223B17" w:rsidRDefault="0021095A" w:rsidP="0021095A">
      <w:pPr>
        <w:rPr>
          <w:lang w:val="es-ES" w:eastAsia="ja-JP"/>
        </w:rPr>
      </w:pPr>
    </w:p>
    <w:p w:rsidR="0021095A" w:rsidRPr="00223B17" w:rsidRDefault="0021095A" w:rsidP="00C52DE3">
      <w:pPr>
        <w:rPr>
          <w:b/>
          <w:u w:val="single"/>
          <w:lang w:val="es-ES" w:eastAsia="ja-JP"/>
        </w:rPr>
      </w:pPr>
    </w:p>
    <w:p w:rsidR="009A2EDC" w:rsidRPr="00071A14" w:rsidRDefault="009A2EDC" w:rsidP="00D86488">
      <w:pPr>
        <w:pStyle w:val="Ttulo1"/>
        <w:ind w:left="0" w:firstLine="0"/>
        <w:rPr>
          <w:lang w:val="es-ES_tradnl" w:eastAsia="ja-JP"/>
        </w:rPr>
      </w:pPr>
      <w:r w:rsidRPr="00071A14">
        <w:rPr>
          <w:lang w:val="es-ES_tradnl" w:eastAsia="ja-JP"/>
        </w:rPr>
        <w:lastRenderedPageBreak/>
        <w:t>DEPURACION Y TEST</w:t>
      </w:r>
      <w:bookmarkEnd w:id="18"/>
    </w:p>
    <w:p w:rsidR="00071A14" w:rsidRPr="00C52DE3" w:rsidRDefault="009A2EDC" w:rsidP="009A2EDC">
      <w:pPr>
        <w:pStyle w:val="Ttulo2"/>
        <w:rPr>
          <w:lang w:val="es-ES_tradnl"/>
        </w:rPr>
      </w:pPr>
      <w:bookmarkStart w:id="19" w:name="_Toc88129305"/>
      <w:r w:rsidRPr="00071A14">
        <w:rPr>
          <w:lang w:val="es-ES_tradnl"/>
        </w:rPr>
        <w:t>Pruebas realizadas.</w:t>
      </w:r>
      <w:bookmarkEnd w:id="19"/>
    </w:p>
    <w:p w:rsidR="009A2EDC" w:rsidRPr="00D25C96" w:rsidRDefault="00CB46EF" w:rsidP="009A2EDC">
      <w:pPr>
        <w:rPr>
          <w:b/>
          <w:u w:val="single"/>
          <w:lang w:val="es-ES_tradnl" w:eastAsia="ja-JP"/>
        </w:rPr>
      </w:pPr>
      <w:r w:rsidRPr="00D25C96">
        <w:rPr>
          <w:b/>
          <w:u w:val="single"/>
          <w:lang w:val="es-ES_tradnl" w:eastAsia="ja-JP"/>
        </w:rPr>
        <w:t>Módulo HORA</w:t>
      </w:r>
    </w:p>
    <w:p w:rsidR="009A2EDC" w:rsidRPr="001125CE" w:rsidRDefault="00CB46EF" w:rsidP="009A2EDC">
      <w:pPr>
        <w:pStyle w:val="Prrafodelista"/>
        <w:numPr>
          <w:ilvl w:val="0"/>
          <w:numId w:val="47"/>
        </w:numPr>
        <w:rPr>
          <w:lang w:val="es-ES_tradnl" w:eastAsia="ja-JP"/>
        </w:rPr>
      </w:pPr>
      <w:r w:rsidRPr="001125CE">
        <w:rPr>
          <w:lang w:val="es-ES_tradnl" w:eastAsia="ja-JP"/>
        </w:rPr>
        <w:t xml:space="preserve">La primera prueba que realizamos después de codificar el fichero </w:t>
      </w:r>
      <w:proofErr w:type="spellStart"/>
      <w:r w:rsidRPr="001125CE">
        <w:rPr>
          <w:i/>
          <w:lang w:val="es-ES_tradnl" w:eastAsia="ja-JP"/>
        </w:rPr>
        <w:t>clock.c</w:t>
      </w:r>
      <w:proofErr w:type="spellEnd"/>
      <w:r w:rsidRPr="001125CE">
        <w:rPr>
          <w:lang w:val="es-ES_tradnl" w:eastAsia="ja-JP"/>
        </w:rPr>
        <w:t xml:space="preserve"> fue comprobar mediante las ventanas </w:t>
      </w:r>
      <w:proofErr w:type="spellStart"/>
      <w:r w:rsidRPr="001125CE">
        <w:rPr>
          <w:lang w:val="es-ES_tradnl" w:eastAsia="ja-JP"/>
        </w:rPr>
        <w:t>Watch</w:t>
      </w:r>
      <w:proofErr w:type="spellEnd"/>
      <w:r w:rsidRPr="001125CE">
        <w:rPr>
          <w:lang w:val="es-ES_tradnl" w:eastAsia="ja-JP"/>
        </w:rPr>
        <w:t xml:space="preserve">, visualizar que las variables </w:t>
      </w:r>
      <w:r w:rsidRPr="001125CE">
        <w:rPr>
          <w:lang w:val="es-ES"/>
        </w:rPr>
        <w:t>“horas”, “minutos” y “segundos” incrementaran de manera correcta</w:t>
      </w:r>
      <w:r w:rsidR="001125CE">
        <w:rPr>
          <w:lang w:val="es-ES"/>
        </w:rPr>
        <w:t xml:space="preserve"> cada segundo</w:t>
      </w:r>
      <w:r w:rsidRPr="001125CE">
        <w:rPr>
          <w:lang w:val="es-ES"/>
        </w:rPr>
        <w:t xml:space="preserve">. El resultado obtenido fue casi el buscado a excepción de que se nos había olvidado </w:t>
      </w:r>
      <w:r w:rsidR="001125CE" w:rsidRPr="001125CE">
        <w:rPr>
          <w:lang w:val="es-ES"/>
        </w:rPr>
        <w:t>estable</w:t>
      </w:r>
      <w:r w:rsidR="001125CE">
        <w:rPr>
          <w:lang w:val="es-ES"/>
        </w:rPr>
        <w:t xml:space="preserve">cer la variable "horas" a 0 después de que se pasara de 23. </w:t>
      </w:r>
    </w:p>
    <w:p w:rsidR="001125CE" w:rsidRDefault="001125CE" w:rsidP="009A2EDC">
      <w:pPr>
        <w:pStyle w:val="Prrafodelista"/>
        <w:numPr>
          <w:ilvl w:val="0"/>
          <w:numId w:val="47"/>
        </w:numPr>
        <w:rPr>
          <w:lang w:val="es-ES_tradnl" w:eastAsia="ja-JP"/>
        </w:rPr>
      </w:pPr>
      <w:r>
        <w:rPr>
          <w:lang w:val="es-ES_tradnl"/>
        </w:rPr>
        <w:t>Corregimos este pequeño error y volvimos a realizar la prueba anterior con un resultado exitoso.</w:t>
      </w:r>
    </w:p>
    <w:p w:rsidR="008C3636" w:rsidRDefault="008C3636" w:rsidP="008C3636">
      <w:pPr>
        <w:rPr>
          <w:b/>
          <w:lang w:val="es-ES" w:eastAsia="ja-JP"/>
        </w:rPr>
      </w:pPr>
    </w:p>
    <w:p w:rsidR="00365EEA" w:rsidRDefault="00365EEA" w:rsidP="00365EEA">
      <w:pPr>
        <w:rPr>
          <w:b/>
          <w:u w:val="single"/>
          <w:lang w:val="es-ES_tradnl" w:eastAsia="ja-JP"/>
        </w:rPr>
      </w:pPr>
      <w:r w:rsidRPr="00F61463">
        <w:rPr>
          <w:b/>
          <w:u w:val="single"/>
          <w:lang w:val="es-ES_tradnl" w:eastAsia="ja-JP"/>
        </w:rPr>
        <w:t xml:space="preserve">Módulo </w:t>
      </w:r>
      <w:r>
        <w:rPr>
          <w:b/>
          <w:u w:val="single"/>
          <w:lang w:val="es-ES_tradnl" w:eastAsia="ja-JP"/>
        </w:rPr>
        <w:t>LCD</w:t>
      </w:r>
    </w:p>
    <w:p w:rsidR="00365EEA" w:rsidRDefault="00365EEA" w:rsidP="00DD6326">
      <w:pPr>
        <w:pStyle w:val="Prrafodelista"/>
        <w:numPr>
          <w:ilvl w:val="0"/>
          <w:numId w:val="48"/>
        </w:numPr>
        <w:rPr>
          <w:lang w:val="es-ES"/>
        </w:rPr>
      </w:pPr>
      <w:r>
        <w:rPr>
          <w:lang w:val="es-ES"/>
        </w:rPr>
        <w:t xml:space="preserve">Al tener ya todas las funciones del </w:t>
      </w:r>
      <w:proofErr w:type="spellStart"/>
      <w:r w:rsidRPr="00BF60DB">
        <w:rPr>
          <w:i/>
          <w:lang w:val="es-ES"/>
        </w:rPr>
        <w:t>lcd.c</w:t>
      </w:r>
      <w:proofErr w:type="spellEnd"/>
      <w:r>
        <w:rPr>
          <w:lang w:val="es-ES"/>
        </w:rPr>
        <w:t xml:space="preserve"> codificadas y testeadas de prácticas anteriores,  simplemente probamos que el </w:t>
      </w:r>
      <w:proofErr w:type="spellStart"/>
      <w:r>
        <w:rPr>
          <w:lang w:val="es-ES"/>
        </w:rPr>
        <w:t>Thread</w:t>
      </w:r>
      <w:proofErr w:type="spellEnd"/>
      <w:r>
        <w:rPr>
          <w:lang w:val="es-ES"/>
        </w:rPr>
        <w:t xml:space="preserve"> leyera unas frases y la elección de la línea, que le pasábamos por la cola y los mostrase por pantalla como correspondía. El resultado fue el esperado.</w:t>
      </w:r>
    </w:p>
    <w:p w:rsidR="00017AB5" w:rsidRDefault="00D25C96" w:rsidP="00017AB5">
      <w:pPr>
        <w:pStyle w:val="Prrafodelista"/>
        <w:rPr>
          <w:lang w:val="es-ES"/>
        </w:rPr>
      </w:pPr>
      <w:r>
        <w:rPr>
          <w:lang w:val="es-ES"/>
        </w:rPr>
        <w:t>Luego comprobamos que se representara correctamente el módulo HORA, con esto tuvimos un problema el cual era que cuando alguna de las variables tenía el valor de una sola cifra se mostraba esa sola cifra en vez de un 0 delante.</w:t>
      </w:r>
      <w:r w:rsidR="00017AB5">
        <w:rPr>
          <w:lang w:val="es-ES"/>
        </w:rPr>
        <w:t xml:space="preserve"> </w:t>
      </w:r>
      <w:r w:rsidR="00017AB5">
        <w:rPr>
          <w:lang w:val="es-ES"/>
        </w:rPr>
        <w:tab/>
        <w:t xml:space="preserve"> EJEMPLO: </w:t>
      </w:r>
      <w:r w:rsidR="00017AB5" w:rsidRPr="00017AB5">
        <w:rPr>
          <w:b/>
          <w:i/>
          <w:lang w:val="es-ES"/>
        </w:rPr>
        <w:t>2:15:4</w:t>
      </w:r>
      <w:r w:rsidR="00017AB5">
        <w:rPr>
          <w:lang w:val="es-ES"/>
        </w:rPr>
        <w:t xml:space="preserve"> en vez de </w:t>
      </w:r>
      <w:r w:rsidR="00017AB5">
        <w:rPr>
          <w:b/>
          <w:i/>
          <w:lang w:val="es-ES"/>
        </w:rPr>
        <w:t xml:space="preserve">02:15:04. </w:t>
      </w:r>
    </w:p>
    <w:p w:rsidR="00017AB5" w:rsidRPr="00017AB5" w:rsidRDefault="00017AB5" w:rsidP="00017AB5">
      <w:pPr>
        <w:pStyle w:val="Prrafodelista"/>
        <w:rPr>
          <w:lang w:val="es-ES"/>
        </w:rPr>
      </w:pPr>
      <w:r>
        <w:rPr>
          <w:lang w:val="es-ES"/>
        </w:rPr>
        <w:t xml:space="preserve">Esto lo solucionamos </w:t>
      </w:r>
      <w:proofErr w:type="spellStart"/>
      <w:r>
        <w:rPr>
          <w:lang w:val="es-ES"/>
        </w:rPr>
        <w:t>corregiendo</w:t>
      </w:r>
      <w:proofErr w:type="spellEnd"/>
      <w:r>
        <w:rPr>
          <w:lang w:val="es-ES"/>
        </w:rPr>
        <w:t xml:space="preserve"> los </w:t>
      </w:r>
      <w:r w:rsidRPr="00017AB5">
        <w:rPr>
          <w:i/>
          <w:lang w:val="es-ES"/>
        </w:rPr>
        <w:t>"%"</w:t>
      </w:r>
      <w:r>
        <w:rPr>
          <w:lang w:val="es-ES"/>
        </w:rPr>
        <w:t xml:space="preserve"> que introducíamos en la función </w:t>
      </w:r>
      <w:proofErr w:type="spellStart"/>
      <w:r w:rsidRPr="00017AB5">
        <w:rPr>
          <w:i/>
          <w:lang w:val="es-ES"/>
        </w:rPr>
        <w:t>sprintf</w:t>
      </w:r>
      <w:proofErr w:type="spellEnd"/>
      <w:r>
        <w:rPr>
          <w:i/>
          <w:lang w:val="es-ES"/>
        </w:rPr>
        <w:t xml:space="preserve">(), </w:t>
      </w:r>
      <w:r>
        <w:rPr>
          <w:lang w:val="es-ES"/>
        </w:rPr>
        <w:t>consiguiendo un éxito en esta última prueba.</w:t>
      </w:r>
    </w:p>
    <w:p w:rsidR="00D25C96" w:rsidRDefault="00D25C96" w:rsidP="00017AB5">
      <w:pPr>
        <w:pStyle w:val="Prrafodelista"/>
        <w:rPr>
          <w:lang w:val="es-ES"/>
        </w:rPr>
      </w:pPr>
    </w:p>
    <w:p w:rsidR="00017AB5" w:rsidRDefault="00017AB5" w:rsidP="00017AB5">
      <w:pPr>
        <w:rPr>
          <w:b/>
          <w:u w:val="single"/>
          <w:lang w:val="es-ES_tradnl" w:eastAsia="ja-JP"/>
        </w:rPr>
      </w:pPr>
      <w:r w:rsidRPr="00F61463">
        <w:rPr>
          <w:b/>
          <w:u w:val="single"/>
          <w:lang w:val="es-ES_tradnl" w:eastAsia="ja-JP"/>
        </w:rPr>
        <w:t xml:space="preserve">Módulo </w:t>
      </w:r>
      <w:r>
        <w:rPr>
          <w:b/>
          <w:u w:val="single"/>
          <w:lang w:val="es-ES_tradnl" w:eastAsia="ja-JP"/>
        </w:rPr>
        <w:t>JOYSTICK</w:t>
      </w:r>
    </w:p>
    <w:p w:rsidR="00017AB5" w:rsidRPr="00017AB5" w:rsidRDefault="00017AB5" w:rsidP="00DD6326">
      <w:pPr>
        <w:pStyle w:val="Prrafodelista"/>
        <w:numPr>
          <w:ilvl w:val="0"/>
          <w:numId w:val="49"/>
        </w:numPr>
        <w:rPr>
          <w:lang w:val="es-ES_tradnl" w:eastAsia="ja-JP"/>
        </w:rPr>
      </w:pPr>
      <w:r>
        <w:rPr>
          <w:lang w:val="es-ES_tradnl" w:eastAsia="ja-JP"/>
        </w:rPr>
        <w:t xml:space="preserve">En este caso usamos tanto el módulo LCD como la visualización en ventana </w:t>
      </w:r>
      <w:proofErr w:type="spellStart"/>
      <w:r>
        <w:rPr>
          <w:lang w:val="es-ES_tradnl" w:eastAsia="ja-JP"/>
        </w:rPr>
        <w:t>Watch</w:t>
      </w:r>
      <w:proofErr w:type="spellEnd"/>
      <w:r>
        <w:rPr>
          <w:lang w:val="es-ES_tradnl" w:eastAsia="ja-JP"/>
        </w:rPr>
        <w:t xml:space="preserve">. Creamos unos contadores para cada pulsación que fue lo que fuimos visualizando en el </w:t>
      </w:r>
      <w:proofErr w:type="spellStart"/>
      <w:r>
        <w:rPr>
          <w:lang w:val="es-ES_tradnl" w:eastAsia="ja-JP"/>
        </w:rPr>
        <w:t>Watch</w:t>
      </w:r>
      <w:proofErr w:type="spellEnd"/>
      <w:r>
        <w:rPr>
          <w:lang w:val="es-ES_tradnl" w:eastAsia="ja-JP"/>
        </w:rPr>
        <w:t xml:space="preserve"> para ver que no hubiera rebote,  mientras que el LCD mostraba la pulsación actual. El resultado fue óptimo.</w:t>
      </w:r>
    </w:p>
    <w:p w:rsidR="00017AB5" w:rsidRPr="00017AB5" w:rsidRDefault="00017AB5" w:rsidP="00017AB5">
      <w:pPr>
        <w:rPr>
          <w:lang w:val="es-ES_tradnl" w:eastAsia="ja-JP"/>
        </w:rPr>
      </w:pPr>
    </w:p>
    <w:p w:rsidR="008C3636" w:rsidRDefault="008C3636" w:rsidP="008C3636">
      <w:pPr>
        <w:rPr>
          <w:b/>
          <w:u w:val="single"/>
          <w:lang w:val="es-ES_tradnl" w:eastAsia="ja-JP"/>
        </w:rPr>
      </w:pPr>
      <w:r w:rsidRPr="00F61463">
        <w:rPr>
          <w:b/>
          <w:u w:val="single"/>
          <w:lang w:val="es-ES_tradnl" w:eastAsia="ja-JP"/>
        </w:rPr>
        <w:t xml:space="preserve">Módulo </w:t>
      </w:r>
      <w:r>
        <w:rPr>
          <w:b/>
          <w:u w:val="single"/>
          <w:lang w:val="es-ES_tradnl" w:eastAsia="ja-JP"/>
        </w:rPr>
        <w:t>TEMPERATURA</w:t>
      </w:r>
    </w:p>
    <w:p w:rsidR="008C3636" w:rsidRDefault="00CA7DAA" w:rsidP="00DD6326">
      <w:pPr>
        <w:pStyle w:val="Prrafodelista"/>
        <w:numPr>
          <w:ilvl w:val="0"/>
          <w:numId w:val="50"/>
        </w:numPr>
        <w:rPr>
          <w:lang w:val="es-ES_tradnl" w:eastAsia="ja-JP"/>
        </w:rPr>
      </w:pPr>
      <w:r>
        <w:rPr>
          <w:lang w:val="es-ES_tradnl" w:eastAsia="ja-JP"/>
        </w:rPr>
        <w:t xml:space="preserve">Al igual que el módulo anterior, nos hemos apoyado tanto en el módulo LCD como en la ventana </w:t>
      </w:r>
      <w:proofErr w:type="spellStart"/>
      <w:r>
        <w:rPr>
          <w:lang w:val="es-ES_tradnl" w:eastAsia="ja-JP"/>
        </w:rPr>
        <w:t>Watch</w:t>
      </w:r>
      <w:proofErr w:type="spellEnd"/>
      <w:r>
        <w:rPr>
          <w:lang w:val="es-ES_tradnl" w:eastAsia="ja-JP"/>
        </w:rPr>
        <w:t xml:space="preserve">. Con esta última visualizábamos la variable "temperatura" y simultáneamente lo enviábamos al LCD. Comprobamos también los aumentos y disminuciones de la temperatura acercando el dedo al sensor. Los resultados fueron los esperados. </w:t>
      </w:r>
    </w:p>
    <w:p w:rsidR="00CA7DAA" w:rsidRPr="00CA7DAA" w:rsidRDefault="00CA7DAA" w:rsidP="00CA7DAA">
      <w:pPr>
        <w:pStyle w:val="Prrafodelista"/>
        <w:rPr>
          <w:lang w:val="es-ES_tradnl" w:eastAsia="ja-JP"/>
        </w:rPr>
      </w:pPr>
    </w:p>
    <w:p w:rsidR="00CA7DAA" w:rsidRDefault="00CA7DAA" w:rsidP="00CA7DAA">
      <w:pPr>
        <w:rPr>
          <w:b/>
          <w:u w:val="single"/>
          <w:lang w:val="es-ES_tradnl" w:eastAsia="ja-JP"/>
        </w:rPr>
      </w:pPr>
      <w:r w:rsidRPr="00F61463">
        <w:rPr>
          <w:b/>
          <w:u w:val="single"/>
          <w:lang w:val="es-ES_tradnl" w:eastAsia="ja-JP"/>
        </w:rPr>
        <w:t xml:space="preserve">Módulo </w:t>
      </w:r>
      <w:r>
        <w:rPr>
          <w:b/>
          <w:u w:val="single"/>
          <w:lang w:val="es-ES_tradnl" w:eastAsia="ja-JP"/>
        </w:rPr>
        <w:t>RDA5807M</w:t>
      </w:r>
    </w:p>
    <w:p w:rsidR="00CA7DAA" w:rsidRPr="00BE74A0" w:rsidRDefault="00CA7DAA" w:rsidP="00DD6326">
      <w:pPr>
        <w:pStyle w:val="Prrafodelista"/>
        <w:numPr>
          <w:ilvl w:val="0"/>
          <w:numId w:val="50"/>
        </w:numPr>
        <w:rPr>
          <w:b/>
          <w:u w:val="single"/>
          <w:lang w:val="es-ES_tradnl" w:eastAsia="ja-JP"/>
        </w:rPr>
      </w:pPr>
      <w:r>
        <w:rPr>
          <w:lang w:val="es-ES_tradnl" w:eastAsia="ja-JP"/>
        </w:rPr>
        <w:t>Tras cometer varios errores en la implementación del módulo por cuestiones de no entendimiento total del funcionamiento del chip</w:t>
      </w:r>
      <w:r w:rsidR="00BE74A0">
        <w:rPr>
          <w:lang w:val="es-ES_tradnl" w:eastAsia="ja-JP"/>
        </w:rPr>
        <w:t xml:space="preserve"> y obtener resultados nada satisfactorios</w:t>
      </w:r>
      <w:r>
        <w:rPr>
          <w:lang w:val="es-ES_tradnl" w:eastAsia="ja-JP"/>
        </w:rPr>
        <w:t xml:space="preserve">, gracias a la ayuda del profesor, conseguimos solucionarlos. </w:t>
      </w:r>
      <w:r w:rsidR="00BE74A0">
        <w:rPr>
          <w:lang w:val="es-ES_tradnl" w:eastAsia="ja-JP"/>
        </w:rPr>
        <w:t>A partir de aquí, utilizamos el módulo JOYSTICK para, con las distintas pulsaciones, probar las funcionalidades del sintonizador.  Los resultados de estas pruebas fueron mayoritariamente bien. El único fallo que teníamos es que recibíamos un ruido blanco constante de desconocida procedencia. Varias pruebas después, identificamos que era un problema de rendimiento y lo solucionamos. Consiguiendo un perfecto funcionamiento final.</w:t>
      </w:r>
    </w:p>
    <w:p w:rsidR="00BE74A0" w:rsidRPr="00BE74A0" w:rsidRDefault="00BE74A0" w:rsidP="00BE74A0">
      <w:pPr>
        <w:rPr>
          <w:b/>
          <w:u w:val="single"/>
          <w:lang w:val="es-ES_tradnl" w:eastAsia="ja-JP"/>
        </w:rPr>
      </w:pPr>
    </w:p>
    <w:p w:rsidR="008C3636" w:rsidRDefault="008C3636" w:rsidP="008C3636">
      <w:pPr>
        <w:rPr>
          <w:b/>
          <w:u w:val="single"/>
          <w:lang w:val="es-ES_tradnl" w:eastAsia="ja-JP"/>
        </w:rPr>
      </w:pPr>
      <w:r w:rsidRPr="00F61463">
        <w:rPr>
          <w:b/>
          <w:u w:val="single"/>
          <w:lang w:val="es-ES_tradnl" w:eastAsia="ja-JP"/>
        </w:rPr>
        <w:t xml:space="preserve">Módulo </w:t>
      </w:r>
      <w:r>
        <w:rPr>
          <w:b/>
          <w:u w:val="single"/>
          <w:lang w:val="es-ES_tradnl" w:eastAsia="ja-JP"/>
        </w:rPr>
        <w:t>VOLUMEN</w:t>
      </w:r>
    </w:p>
    <w:p w:rsidR="00BE74A0" w:rsidRDefault="00BE74A0" w:rsidP="00DD6326">
      <w:pPr>
        <w:pStyle w:val="Prrafodelista"/>
        <w:numPr>
          <w:ilvl w:val="0"/>
          <w:numId w:val="50"/>
        </w:numPr>
        <w:rPr>
          <w:lang w:val="es-ES_tradnl" w:eastAsia="ja-JP"/>
        </w:rPr>
      </w:pPr>
      <w:r>
        <w:rPr>
          <w:lang w:val="es-ES_tradnl" w:eastAsia="ja-JP"/>
        </w:rPr>
        <w:t>Utilizando tanto la visualización de variables como el módulo del RDA, tras la codificación, realizamos las siguientes pruebas:</w:t>
      </w:r>
    </w:p>
    <w:p w:rsidR="00BE74A0" w:rsidRPr="00BE74A0" w:rsidRDefault="00BE74A0" w:rsidP="00BE74A0">
      <w:pPr>
        <w:pStyle w:val="Prrafodelista"/>
        <w:rPr>
          <w:lang w:val="es-ES_tradnl" w:eastAsia="ja-JP"/>
        </w:rPr>
      </w:pPr>
      <w:r>
        <w:rPr>
          <w:lang w:val="es-ES_tradnl" w:eastAsia="ja-JP"/>
        </w:rPr>
        <w:t xml:space="preserve">Mientras observábamos la variable en el </w:t>
      </w:r>
      <w:proofErr w:type="spellStart"/>
      <w:r>
        <w:rPr>
          <w:lang w:val="es-ES_tradnl" w:eastAsia="ja-JP"/>
        </w:rPr>
        <w:t>Watch</w:t>
      </w:r>
      <w:proofErr w:type="spellEnd"/>
      <w:r>
        <w:rPr>
          <w:lang w:val="es-ES_tradnl" w:eastAsia="ja-JP"/>
        </w:rPr>
        <w:t xml:space="preserve">, con los auriculares puestos y la radio en funcionamiento, fuimos variando el potenciómetro en todo el rango de valores para ver si se adecuaba a lo que esperamos. Obtuvimos unos buenos </w:t>
      </w:r>
      <w:proofErr w:type="spellStart"/>
      <w:r>
        <w:rPr>
          <w:lang w:val="es-ES_tradnl" w:eastAsia="ja-JP"/>
        </w:rPr>
        <w:t>resulltados</w:t>
      </w:r>
      <w:proofErr w:type="spellEnd"/>
      <w:r>
        <w:rPr>
          <w:lang w:val="es-ES_tradnl" w:eastAsia="ja-JP"/>
        </w:rPr>
        <w:t xml:space="preserve"> en la prueba.</w:t>
      </w:r>
    </w:p>
    <w:p w:rsidR="00BF60DB" w:rsidRDefault="00BF60DB" w:rsidP="008C3636">
      <w:pPr>
        <w:rPr>
          <w:b/>
          <w:u w:val="single"/>
          <w:lang w:val="es-ES_tradnl" w:eastAsia="ja-JP"/>
        </w:rPr>
      </w:pPr>
    </w:p>
    <w:p w:rsidR="00C52DE3" w:rsidRDefault="00C52DE3" w:rsidP="008C3636">
      <w:pPr>
        <w:rPr>
          <w:b/>
          <w:u w:val="single"/>
          <w:lang w:val="es-ES_tradnl" w:eastAsia="ja-JP"/>
        </w:rPr>
      </w:pPr>
    </w:p>
    <w:p w:rsidR="00C52DE3" w:rsidRDefault="00C52DE3" w:rsidP="008C3636">
      <w:pPr>
        <w:rPr>
          <w:b/>
          <w:u w:val="single"/>
          <w:lang w:val="es-ES_tradnl" w:eastAsia="ja-JP"/>
        </w:rPr>
      </w:pPr>
    </w:p>
    <w:p w:rsidR="008C3636" w:rsidRDefault="008C3636" w:rsidP="008C3636">
      <w:pPr>
        <w:rPr>
          <w:b/>
          <w:u w:val="single"/>
          <w:lang w:val="es-ES_tradnl" w:eastAsia="ja-JP"/>
        </w:rPr>
      </w:pPr>
      <w:r w:rsidRPr="00F61463">
        <w:rPr>
          <w:b/>
          <w:u w:val="single"/>
          <w:lang w:val="es-ES_tradnl" w:eastAsia="ja-JP"/>
        </w:rPr>
        <w:lastRenderedPageBreak/>
        <w:t xml:space="preserve">Módulo </w:t>
      </w:r>
      <w:r>
        <w:rPr>
          <w:b/>
          <w:u w:val="single"/>
          <w:lang w:val="es-ES_tradnl" w:eastAsia="ja-JP"/>
        </w:rPr>
        <w:t>ZUMBADOR</w:t>
      </w:r>
    </w:p>
    <w:p w:rsidR="00BF60DB" w:rsidRDefault="00DD6326" w:rsidP="00DD6326">
      <w:pPr>
        <w:pStyle w:val="Prrafodelista"/>
        <w:numPr>
          <w:ilvl w:val="0"/>
          <w:numId w:val="50"/>
        </w:numPr>
        <w:rPr>
          <w:lang w:val="es-ES_tradnl" w:eastAsia="ja-JP"/>
        </w:rPr>
      </w:pPr>
      <w:r>
        <w:rPr>
          <w:lang w:val="es-ES_tradnl" w:eastAsia="ja-JP"/>
        </w:rPr>
        <w:t xml:space="preserve">A diferencia de otros, en este módulo, no vimos necesario el soporte de otro módulo. Establecimos una primera frecuencia a la señal PWM, con un acierto en el ensayo. </w:t>
      </w:r>
    </w:p>
    <w:p w:rsidR="00DD6326" w:rsidRPr="00DD6326" w:rsidRDefault="00DD6326" w:rsidP="00DD6326">
      <w:pPr>
        <w:pStyle w:val="Prrafodelista"/>
        <w:numPr>
          <w:ilvl w:val="0"/>
          <w:numId w:val="50"/>
        </w:numPr>
        <w:rPr>
          <w:lang w:val="es-ES_tradnl" w:eastAsia="ja-JP"/>
        </w:rPr>
      </w:pPr>
      <w:r>
        <w:rPr>
          <w:lang w:val="es-ES_tradnl" w:eastAsia="ja-JP"/>
        </w:rPr>
        <w:t>A partir de aquí, realizamos un estudio con diversas frecuencias, hasta obtener un sonido que nos gustase.</w:t>
      </w:r>
    </w:p>
    <w:p w:rsidR="00BF60DB" w:rsidRDefault="00BF60DB" w:rsidP="008C3636">
      <w:pPr>
        <w:rPr>
          <w:b/>
          <w:u w:val="single"/>
          <w:lang w:val="es-ES_tradnl" w:eastAsia="ja-JP"/>
        </w:rPr>
      </w:pPr>
    </w:p>
    <w:p w:rsidR="008C3636" w:rsidRDefault="008C3636" w:rsidP="008C3636">
      <w:pPr>
        <w:rPr>
          <w:lang w:val="es-ES"/>
        </w:rPr>
      </w:pPr>
      <w:r w:rsidRPr="00F61463">
        <w:rPr>
          <w:b/>
          <w:u w:val="single"/>
          <w:lang w:val="es-ES_tradnl" w:eastAsia="ja-JP"/>
        </w:rPr>
        <w:t xml:space="preserve">Módulo </w:t>
      </w:r>
      <w:r w:rsidRPr="000E53A1">
        <w:rPr>
          <w:b/>
          <w:u w:val="single"/>
          <w:lang w:val="es-ES"/>
        </w:rPr>
        <w:t>COM-PC</w:t>
      </w:r>
    </w:p>
    <w:p w:rsidR="00BF60DB" w:rsidRDefault="00BF60DB" w:rsidP="00DD6326">
      <w:pPr>
        <w:pStyle w:val="Prrafodelista"/>
        <w:numPr>
          <w:ilvl w:val="0"/>
          <w:numId w:val="51"/>
        </w:numPr>
        <w:rPr>
          <w:lang w:val="es-ES"/>
        </w:rPr>
      </w:pPr>
      <w:r>
        <w:rPr>
          <w:lang w:val="es-ES"/>
        </w:rPr>
        <w:t xml:space="preserve">Después de codificar </w:t>
      </w:r>
      <w:proofErr w:type="spellStart"/>
      <w:r>
        <w:rPr>
          <w:i/>
          <w:lang w:val="es-ES"/>
        </w:rPr>
        <w:t>com.c</w:t>
      </w:r>
      <w:proofErr w:type="spellEnd"/>
      <w:r>
        <w:rPr>
          <w:i/>
          <w:lang w:val="es-ES"/>
        </w:rPr>
        <w:t xml:space="preserve"> </w:t>
      </w:r>
      <w:r>
        <w:rPr>
          <w:lang w:val="es-ES"/>
        </w:rPr>
        <w:t>, primero probamos a mandar un</w:t>
      </w:r>
      <w:r w:rsidR="0006093F">
        <w:rPr>
          <w:lang w:val="es-ES"/>
        </w:rPr>
        <w:t>a variable privada de</w:t>
      </w:r>
      <w:r>
        <w:rPr>
          <w:lang w:val="es-ES"/>
        </w:rPr>
        <w:t xml:space="preserve"> </w:t>
      </w:r>
      <w:proofErr w:type="spellStart"/>
      <w:r>
        <w:rPr>
          <w:lang w:val="es-ES"/>
        </w:rPr>
        <w:t>array</w:t>
      </w:r>
      <w:proofErr w:type="spellEnd"/>
      <w:r>
        <w:rPr>
          <w:lang w:val="es-ES"/>
        </w:rPr>
        <w:t xml:space="preserve"> de caracteres </w:t>
      </w:r>
      <w:r w:rsidR="0006093F">
        <w:rPr>
          <w:lang w:val="es-ES"/>
        </w:rPr>
        <w:t>con un mensaje que establecimos nosotros, en el propio fichero y com</w:t>
      </w:r>
      <w:r w:rsidR="0097484D">
        <w:rPr>
          <w:lang w:val="es-ES"/>
        </w:rPr>
        <w:t xml:space="preserve">probar que la configuración estaba correcta y que mostraba en el </w:t>
      </w:r>
      <w:proofErr w:type="spellStart"/>
      <w:r w:rsidR="0097484D">
        <w:rPr>
          <w:lang w:val="es-ES"/>
        </w:rPr>
        <w:t>cmd</w:t>
      </w:r>
      <w:proofErr w:type="spellEnd"/>
      <w:r w:rsidR="0097484D">
        <w:rPr>
          <w:lang w:val="es-ES"/>
        </w:rPr>
        <w:t>.</w:t>
      </w:r>
    </w:p>
    <w:p w:rsidR="00DD6326" w:rsidRDefault="00EF6526" w:rsidP="00DD6326">
      <w:pPr>
        <w:pStyle w:val="Prrafodelista"/>
        <w:numPr>
          <w:ilvl w:val="0"/>
          <w:numId w:val="51"/>
        </w:numPr>
        <w:rPr>
          <w:lang w:val="es-ES"/>
        </w:rPr>
      </w:pPr>
      <w:r>
        <w:rPr>
          <w:lang w:val="es-ES"/>
        </w:rPr>
        <w:t xml:space="preserve">A continuación, intentamos pasar las variables del módulo HORA por colas de mensaje y mostrarlas en el </w:t>
      </w:r>
      <w:proofErr w:type="spellStart"/>
      <w:r>
        <w:rPr>
          <w:lang w:val="es-ES"/>
        </w:rPr>
        <w:t>cmd</w:t>
      </w:r>
      <w:proofErr w:type="spellEnd"/>
      <w:r>
        <w:rPr>
          <w:lang w:val="es-ES"/>
        </w:rPr>
        <w:t>, también con un resultado esperado.</w:t>
      </w:r>
    </w:p>
    <w:p w:rsidR="00EF6526" w:rsidRPr="00BF60DB" w:rsidRDefault="00EF6526" w:rsidP="00DD6326">
      <w:pPr>
        <w:pStyle w:val="Prrafodelista"/>
        <w:numPr>
          <w:ilvl w:val="0"/>
          <w:numId w:val="51"/>
        </w:numPr>
        <w:rPr>
          <w:lang w:val="es-ES"/>
        </w:rPr>
      </w:pPr>
      <w:r>
        <w:rPr>
          <w:lang w:val="es-ES"/>
        </w:rPr>
        <w:t xml:space="preserve">Por último, con lo que más inconvenientes nos surgieron fue a la hora de recoger la trama y enviarla. Tras varias pruebas e intentos con resultados nada positivos, ya que primero la pasábamos en decimal, luego datos que no eran, etc. Conseguimos recoger correctamente la trama junto con </w:t>
      </w:r>
      <w:r w:rsidR="006F2991">
        <w:rPr>
          <w:lang w:val="es-ES"/>
        </w:rPr>
        <w:t xml:space="preserve">las órdenes que realizábamos en el sintonizador. El resultado que buscábamos era que inicialmente nos saliera la trama que los profesores nos habían facilitado como ejemplo en el enunciado, el cual correspondía a la inicialización del sistema. El test acabo siendo exitoso. A partir de aquí, observábamos que registros y bytes iban cambiando dependiendo de la orden. </w:t>
      </w:r>
    </w:p>
    <w:p w:rsidR="00BF60DB" w:rsidRPr="00BF60DB" w:rsidRDefault="00BF60DB" w:rsidP="00BF60DB">
      <w:pPr>
        <w:pStyle w:val="Prrafodelista"/>
        <w:rPr>
          <w:b/>
          <w:u w:val="single"/>
          <w:lang w:val="es-ES"/>
        </w:rPr>
      </w:pPr>
    </w:p>
    <w:p w:rsidR="00BF60DB" w:rsidRPr="00BF60DB" w:rsidRDefault="00BF60DB" w:rsidP="00BF60DB">
      <w:pPr>
        <w:pStyle w:val="Prrafodelista"/>
        <w:rPr>
          <w:lang w:val="es-ES_tradnl" w:eastAsia="ja-JP"/>
        </w:rPr>
      </w:pPr>
    </w:p>
    <w:p w:rsidR="008C3636" w:rsidRDefault="008C3636" w:rsidP="008C3636">
      <w:pPr>
        <w:rPr>
          <w:b/>
          <w:u w:val="single"/>
          <w:lang w:val="es-ES_tradnl" w:eastAsia="ja-JP"/>
        </w:rPr>
      </w:pPr>
      <w:r w:rsidRPr="00F61463">
        <w:rPr>
          <w:b/>
          <w:u w:val="single"/>
          <w:lang w:val="es-ES_tradnl" w:eastAsia="ja-JP"/>
        </w:rPr>
        <w:t xml:space="preserve">Módulo </w:t>
      </w:r>
      <w:r>
        <w:rPr>
          <w:b/>
          <w:u w:val="single"/>
          <w:lang w:val="es-ES"/>
        </w:rPr>
        <w:t>PRINCIPAL</w:t>
      </w:r>
    </w:p>
    <w:p w:rsidR="008C3636" w:rsidRDefault="00AB6856" w:rsidP="00AB6856">
      <w:pPr>
        <w:pStyle w:val="Prrafodelista"/>
        <w:rPr>
          <w:lang w:val="es-ES"/>
        </w:rPr>
      </w:pPr>
      <w:r w:rsidRPr="00AB6856">
        <w:rPr>
          <w:lang w:val="es-ES"/>
        </w:rPr>
        <w:t>La implementación de este m</w:t>
      </w:r>
      <w:r>
        <w:rPr>
          <w:lang w:val="es-ES"/>
        </w:rPr>
        <w:t>ódulo fue la más compleja ya que son casi 1000 líneas de código. Por lo que, tuvimos que realizar gran cantidad de pruebas para comprobar el funcionamiento y correcta interacción de cada pequeña parte del modulo con el resto de módulos. A la que íbamos obteniendo tanto resultados positivos como negativos, fuimos cambiando y perfeccionando el código hasta la versión definitiva. Las pruebas más significativas fueron las siguientes:</w:t>
      </w:r>
    </w:p>
    <w:p w:rsidR="00AB6856" w:rsidRDefault="00AB6856" w:rsidP="00AB6856">
      <w:pPr>
        <w:pStyle w:val="Prrafodelista"/>
        <w:rPr>
          <w:lang w:val="es-ES"/>
        </w:rPr>
      </w:pPr>
    </w:p>
    <w:p w:rsidR="00AB6856" w:rsidRDefault="00AB6856" w:rsidP="00AB6856">
      <w:pPr>
        <w:pStyle w:val="Prrafodelista"/>
        <w:numPr>
          <w:ilvl w:val="0"/>
          <w:numId w:val="52"/>
        </w:numPr>
        <w:rPr>
          <w:lang w:val="es-ES"/>
        </w:rPr>
      </w:pPr>
      <w:r>
        <w:rPr>
          <w:lang w:val="es-ES"/>
        </w:rPr>
        <w:t xml:space="preserve">Comprobación del </w:t>
      </w:r>
      <w:r w:rsidR="00E46D36">
        <w:rPr>
          <w:lang w:val="es-ES"/>
        </w:rPr>
        <w:t>sincronizado</w:t>
      </w:r>
      <w:r>
        <w:rPr>
          <w:lang w:val="es-ES"/>
        </w:rPr>
        <w:t xml:space="preserve"> recibimiento de variables globales procedentes del módulo HORA.</w:t>
      </w:r>
    </w:p>
    <w:p w:rsidR="00AB6856" w:rsidRDefault="00E46D36" w:rsidP="00AB6856">
      <w:pPr>
        <w:pStyle w:val="Prrafodelista"/>
        <w:numPr>
          <w:ilvl w:val="0"/>
          <w:numId w:val="52"/>
        </w:numPr>
        <w:rPr>
          <w:lang w:val="es-ES"/>
        </w:rPr>
      </w:pPr>
      <w:r>
        <w:rPr>
          <w:lang w:val="es-ES"/>
        </w:rPr>
        <w:t>Verificación de la correcta entrada de colas de mensajes de mediciones provenientes de los diferentes módulos como por ejemplo el volumen o la temperatura.</w:t>
      </w:r>
    </w:p>
    <w:p w:rsidR="00E46D36" w:rsidRDefault="00E46D36" w:rsidP="00AB6856">
      <w:pPr>
        <w:pStyle w:val="Prrafodelista"/>
        <w:numPr>
          <w:ilvl w:val="0"/>
          <w:numId w:val="52"/>
        </w:numPr>
        <w:rPr>
          <w:lang w:val="es-ES"/>
        </w:rPr>
      </w:pPr>
      <w:r>
        <w:rPr>
          <w:lang w:val="es-ES"/>
        </w:rPr>
        <w:t>Identificación de la pulsaciones recogidas en el módulo JOYSTICK y posteriormente, control del cambio de modos.</w:t>
      </w:r>
    </w:p>
    <w:p w:rsidR="005C4F10" w:rsidRPr="00AB6856" w:rsidRDefault="005C4F10" w:rsidP="00AB6856">
      <w:pPr>
        <w:pStyle w:val="Prrafodelista"/>
        <w:numPr>
          <w:ilvl w:val="0"/>
          <w:numId w:val="52"/>
        </w:numPr>
        <w:rPr>
          <w:lang w:val="es-ES"/>
        </w:rPr>
      </w:pPr>
      <w:r>
        <w:rPr>
          <w:lang w:val="es-ES"/>
        </w:rPr>
        <w:t>Envío de colas de mensajes a los diferentes módulos con la información necesaria para la gestión de estos.</w:t>
      </w:r>
    </w:p>
    <w:sectPr w:rsidR="005C4F10" w:rsidRPr="00AB6856" w:rsidSect="008B2C92">
      <w:headerReference w:type="even" r:id="rId32"/>
      <w:headerReference w:type="default" r:id="rId33"/>
      <w:footerReference w:type="even" r:id="rId34"/>
      <w:footerReference w:type="default" r:id="rId35"/>
      <w:type w:val="continuous"/>
      <w:pgSz w:w="11907" w:h="16840" w:code="9"/>
      <w:pgMar w:top="1134" w:right="1134" w:bottom="1134" w:left="1134" w:header="720" w:footer="646" w:gutter="0"/>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F93" w:rsidRDefault="00DB7F93" w:rsidP="00C7226A">
      <w:r>
        <w:separator/>
      </w:r>
    </w:p>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p w:rsidR="00DB7F93" w:rsidRDefault="00DB7F93" w:rsidP="00486017"/>
    <w:p w:rsidR="00DB7F93" w:rsidRDefault="00DB7F93"/>
  </w:endnote>
  <w:endnote w:type="continuationSeparator" w:id="0">
    <w:p w:rsidR="00DB7F93" w:rsidRDefault="00DB7F93" w:rsidP="00C7226A">
      <w:r>
        <w:continuationSeparator/>
      </w:r>
    </w:p>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p w:rsidR="00DB7F93" w:rsidRDefault="00DB7F93" w:rsidP="00486017"/>
    <w:p w:rsidR="00DB7F93" w:rsidRDefault="00DB7F9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平成明朝">
    <w:altName w:val="Arial Unicode MS"/>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0"/>
    <w:family w:val="roman"/>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3A1" w:rsidRDefault="000E53A1" w:rsidP="00C7226A">
    <w:pPr>
      <w:pStyle w:val="Piedepgina"/>
    </w:pPr>
  </w:p>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p w:rsidR="000E53A1" w:rsidRDefault="000E53A1" w:rsidP="00486017"/>
  <w:p w:rsidR="000E53A1" w:rsidRDefault="000E53A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3A1" w:rsidRDefault="000E53A1" w:rsidP="00027449">
    <w:pPr>
      <w:jc w:val="right"/>
    </w:pPr>
    <w:proofErr w:type="spellStart"/>
    <w:r>
      <w:t>Página</w:t>
    </w:r>
    <w:proofErr w:type="spellEnd"/>
    <w:r>
      <w:t xml:space="preserve"> </w:t>
    </w:r>
    <w:fldSimple w:instr=" PAGE ">
      <w:r w:rsidR="00895E13">
        <w:rPr>
          <w:noProof/>
        </w:rPr>
        <w:t>13</w:t>
      </w:r>
    </w:fldSimple>
    <w:r>
      <w:t xml:space="preserve"> of </w:t>
    </w:r>
    <w:fldSimple w:instr=" NUMPAGES  ">
      <w:r w:rsidR="00895E13">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F93" w:rsidRDefault="00DB7F93" w:rsidP="00C7226A">
      <w:r>
        <w:separator/>
      </w:r>
    </w:p>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p w:rsidR="00DB7F93" w:rsidRDefault="00DB7F93" w:rsidP="00486017"/>
    <w:p w:rsidR="00DB7F93" w:rsidRDefault="00DB7F93"/>
  </w:footnote>
  <w:footnote w:type="continuationSeparator" w:id="0">
    <w:p w:rsidR="00DB7F93" w:rsidRDefault="00DB7F93" w:rsidP="00C7226A">
      <w:r>
        <w:continuationSeparator/>
      </w:r>
    </w:p>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rsidP="00C7226A"/>
    <w:p w:rsidR="00DB7F93" w:rsidRDefault="00DB7F93"/>
    <w:p w:rsidR="00DB7F93" w:rsidRDefault="00DB7F93" w:rsidP="00486017"/>
    <w:p w:rsidR="00DB7F93" w:rsidRDefault="00DB7F9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rsidP="00C7226A"/>
  <w:p w:rsidR="000E53A1" w:rsidRDefault="000E53A1"/>
  <w:p w:rsidR="000E53A1" w:rsidRDefault="000E53A1" w:rsidP="00486017"/>
  <w:p w:rsidR="000E53A1" w:rsidRDefault="000E53A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3A1" w:rsidRDefault="000E53A1" w:rsidP="00C7226A"/>
  <w:p w:rsidR="000E53A1" w:rsidRDefault="000E53A1"/>
  <w:p w:rsidR="000E53A1" w:rsidRDefault="000E53A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nsid w:val="049732FD"/>
    <w:multiLevelType w:val="hybridMultilevel"/>
    <w:tmpl w:val="DA101E42"/>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B13D08"/>
    <w:multiLevelType w:val="hybridMultilevel"/>
    <w:tmpl w:val="7CAE996E"/>
    <w:lvl w:ilvl="0" w:tplc="555E6B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CE60E8E"/>
    <w:multiLevelType w:val="hybridMultilevel"/>
    <w:tmpl w:val="1A6033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11">
    <w:nsid w:val="13FA7FA5"/>
    <w:multiLevelType w:val="hybridMultilevel"/>
    <w:tmpl w:val="4418AD1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3">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4">
    <w:nsid w:val="27051F2B"/>
    <w:multiLevelType w:val="hybridMultilevel"/>
    <w:tmpl w:val="84820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6">
    <w:nsid w:val="31350365"/>
    <w:multiLevelType w:val="hybridMultilevel"/>
    <w:tmpl w:val="4DF2B988"/>
    <w:lvl w:ilvl="0" w:tplc="555E6B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9">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pPr>
        <w:tabs>
          <w:tab w:val="num" w:pos="576"/>
        </w:tabs>
        <w:ind w:left="576" w:hanging="576"/>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8850A11"/>
    <w:multiLevelType w:val="hybridMultilevel"/>
    <w:tmpl w:val="0BAE8FD0"/>
    <w:lvl w:ilvl="0" w:tplc="D6144F3C">
      <w:numFmt w:val="bullet"/>
      <w:lvlText w:val="-"/>
      <w:lvlJc w:val="left"/>
      <w:pPr>
        <w:ind w:left="720" w:hanging="360"/>
      </w:pPr>
      <w:rPr>
        <w:rFonts w:ascii="Calibri" w:eastAsia="平成明朝"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C41E218"/>
    <w:multiLevelType w:val="hybridMultilevel"/>
    <w:tmpl w:val="61FED664"/>
    <w:lvl w:ilvl="0" w:tplc="33BC302C">
      <w:start w:val="1"/>
      <w:numFmt w:val="lowerLetter"/>
      <w:lvlText w:val="%1)"/>
      <w:lvlJc w:val="left"/>
      <w:pPr>
        <w:ind w:left="720" w:hanging="360"/>
      </w:pPr>
    </w:lvl>
    <w:lvl w:ilvl="1" w:tplc="604E171A">
      <w:start w:val="1"/>
      <w:numFmt w:val="lowerLetter"/>
      <w:lvlText w:val="%2."/>
      <w:lvlJc w:val="left"/>
      <w:pPr>
        <w:ind w:left="1440" w:hanging="360"/>
      </w:pPr>
    </w:lvl>
    <w:lvl w:ilvl="2" w:tplc="A1CA6AAA">
      <w:start w:val="1"/>
      <w:numFmt w:val="lowerRoman"/>
      <w:lvlText w:val="%3."/>
      <w:lvlJc w:val="right"/>
      <w:pPr>
        <w:ind w:left="2160" w:hanging="180"/>
      </w:pPr>
    </w:lvl>
    <w:lvl w:ilvl="3" w:tplc="8146D5F0">
      <w:start w:val="1"/>
      <w:numFmt w:val="decimal"/>
      <w:lvlText w:val="%4."/>
      <w:lvlJc w:val="left"/>
      <w:pPr>
        <w:ind w:left="2880" w:hanging="360"/>
      </w:pPr>
    </w:lvl>
    <w:lvl w:ilvl="4" w:tplc="FC4CA3F6">
      <w:start w:val="1"/>
      <w:numFmt w:val="lowerLetter"/>
      <w:lvlText w:val="%5."/>
      <w:lvlJc w:val="left"/>
      <w:pPr>
        <w:ind w:left="3600" w:hanging="360"/>
      </w:pPr>
    </w:lvl>
    <w:lvl w:ilvl="5" w:tplc="901AB55E">
      <w:start w:val="1"/>
      <w:numFmt w:val="lowerRoman"/>
      <w:lvlText w:val="%6."/>
      <w:lvlJc w:val="right"/>
      <w:pPr>
        <w:ind w:left="4320" w:hanging="180"/>
      </w:pPr>
    </w:lvl>
    <w:lvl w:ilvl="6" w:tplc="8C48252C">
      <w:start w:val="1"/>
      <w:numFmt w:val="decimal"/>
      <w:lvlText w:val="%7."/>
      <w:lvlJc w:val="left"/>
      <w:pPr>
        <w:ind w:left="5040" w:hanging="360"/>
      </w:pPr>
    </w:lvl>
    <w:lvl w:ilvl="7" w:tplc="686A2158">
      <w:start w:val="1"/>
      <w:numFmt w:val="lowerLetter"/>
      <w:lvlText w:val="%8."/>
      <w:lvlJc w:val="left"/>
      <w:pPr>
        <w:ind w:left="5760" w:hanging="360"/>
      </w:pPr>
    </w:lvl>
    <w:lvl w:ilvl="8" w:tplc="9444A07A">
      <w:start w:val="1"/>
      <w:numFmt w:val="lowerRoman"/>
      <w:lvlText w:val="%9."/>
      <w:lvlJc w:val="right"/>
      <w:pPr>
        <w:ind w:left="6480" w:hanging="180"/>
      </w:pPr>
    </w:lvl>
  </w:abstractNum>
  <w:abstractNum w:abstractNumId="23">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3908"/>
        </w:tabs>
        <w:ind w:left="3908" w:hanging="576"/>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25">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46C94630"/>
    <w:multiLevelType w:val="hybridMultilevel"/>
    <w:tmpl w:val="ADE0E6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8">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30">
    <w:nsid w:val="4A887FB1"/>
    <w:multiLevelType w:val="hybridMultilevel"/>
    <w:tmpl w:val="D8F25D9E"/>
    <w:lvl w:ilvl="0" w:tplc="8D380B54">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2">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33">
    <w:nsid w:val="4C813E58"/>
    <w:multiLevelType w:val="hybridMultilevel"/>
    <w:tmpl w:val="DBB41BC8"/>
    <w:lvl w:ilvl="0" w:tplc="0C0A0003">
      <w:start w:val="1"/>
      <w:numFmt w:val="bullet"/>
      <w:lvlText w:val="o"/>
      <w:lvlJc w:val="left"/>
      <w:pPr>
        <w:ind w:left="720" w:hanging="360"/>
      </w:pPr>
      <w:rPr>
        <w:rFonts w:ascii="Courier New" w:hAnsi="Courier New" w:cs="Courier New" w:hint="default"/>
      </w:rPr>
    </w:lvl>
    <w:lvl w:ilvl="1" w:tplc="604E171A">
      <w:start w:val="1"/>
      <w:numFmt w:val="lowerLetter"/>
      <w:lvlText w:val="%2."/>
      <w:lvlJc w:val="left"/>
      <w:pPr>
        <w:ind w:left="1440" w:hanging="360"/>
      </w:pPr>
    </w:lvl>
    <w:lvl w:ilvl="2" w:tplc="A1CA6AAA">
      <w:start w:val="1"/>
      <w:numFmt w:val="lowerRoman"/>
      <w:lvlText w:val="%3."/>
      <w:lvlJc w:val="right"/>
      <w:pPr>
        <w:ind w:left="2160" w:hanging="180"/>
      </w:pPr>
    </w:lvl>
    <w:lvl w:ilvl="3" w:tplc="8146D5F0">
      <w:start w:val="1"/>
      <w:numFmt w:val="decimal"/>
      <w:lvlText w:val="%4."/>
      <w:lvlJc w:val="left"/>
      <w:pPr>
        <w:ind w:left="2880" w:hanging="360"/>
      </w:pPr>
    </w:lvl>
    <w:lvl w:ilvl="4" w:tplc="FC4CA3F6">
      <w:start w:val="1"/>
      <w:numFmt w:val="lowerLetter"/>
      <w:lvlText w:val="%5."/>
      <w:lvlJc w:val="left"/>
      <w:pPr>
        <w:ind w:left="3600" w:hanging="360"/>
      </w:pPr>
    </w:lvl>
    <w:lvl w:ilvl="5" w:tplc="901AB55E">
      <w:start w:val="1"/>
      <w:numFmt w:val="lowerRoman"/>
      <w:lvlText w:val="%6."/>
      <w:lvlJc w:val="right"/>
      <w:pPr>
        <w:ind w:left="4320" w:hanging="180"/>
      </w:pPr>
    </w:lvl>
    <w:lvl w:ilvl="6" w:tplc="8C48252C">
      <w:start w:val="1"/>
      <w:numFmt w:val="decimal"/>
      <w:lvlText w:val="%7."/>
      <w:lvlJc w:val="left"/>
      <w:pPr>
        <w:ind w:left="5040" w:hanging="360"/>
      </w:pPr>
    </w:lvl>
    <w:lvl w:ilvl="7" w:tplc="686A2158">
      <w:start w:val="1"/>
      <w:numFmt w:val="lowerLetter"/>
      <w:lvlText w:val="%8."/>
      <w:lvlJc w:val="left"/>
      <w:pPr>
        <w:ind w:left="5760" w:hanging="360"/>
      </w:pPr>
    </w:lvl>
    <w:lvl w:ilvl="8" w:tplc="9444A07A">
      <w:start w:val="1"/>
      <w:numFmt w:val="lowerRoman"/>
      <w:lvlText w:val="%9."/>
      <w:lvlJc w:val="right"/>
      <w:pPr>
        <w:ind w:left="6480" w:hanging="180"/>
      </w:pPr>
    </w:lvl>
  </w:abstractNum>
  <w:abstractNum w:abstractNumId="34">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35">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36">
    <w:nsid w:val="52CC350C"/>
    <w:multiLevelType w:val="hybridMultilevel"/>
    <w:tmpl w:val="93965DF2"/>
    <w:lvl w:ilvl="0" w:tplc="0C0A0003">
      <w:start w:val="1"/>
      <w:numFmt w:val="bullet"/>
      <w:lvlText w:val="o"/>
      <w:lvlJc w:val="left"/>
      <w:pPr>
        <w:ind w:left="720" w:hanging="360"/>
      </w:pPr>
      <w:rPr>
        <w:rFonts w:ascii="Courier New" w:hAnsi="Courier New" w:cs="Courier New" w:hint="default"/>
      </w:rPr>
    </w:lvl>
    <w:lvl w:ilvl="1" w:tplc="604E171A">
      <w:start w:val="1"/>
      <w:numFmt w:val="lowerLetter"/>
      <w:lvlText w:val="%2."/>
      <w:lvlJc w:val="left"/>
      <w:pPr>
        <w:ind w:left="1440" w:hanging="360"/>
      </w:pPr>
    </w:lvl>
    <w:lvl w:ilvl="2" w:tplc="A1CA6AAA">
      <w:start w:val="1"/>
      <w:numFmt w:val="lowerRoman"/>
      <w:lvlText w:val="%3."/>
      <w:lvlJc w:val="right"/>
      <w:pPr>
        <w:ind w:left="2160" w:hanging="180"/>
      </w:pPr>
    </w:lvl>
    <w:lvl w:ilvl="3" w:tplc="8146D5F0">
      <w:start w:val="1"/>
      <w:numFmt w:val="decimal"/>
      <w:lvlText w:val="%4."/>
      <w:lvlJc w:val="left"/>
      <w:pPr>
        <w:ind w:left="2880" w:hanging="360"/>
      </w:pPr>
    </w:lvl>
    <w:lvl w:ilvl="4" w:tplc="FC4CA3F6">
      <w:start w:val="1"/>
      <w:numFmt w:val="lowerLetter"/>
      <w:lvlText w:val="%5."/>
      <w:lvlJc w:val="left"/>
      <w:pPr>
        <w:ind w:left="3600" w:hanging="360"/>
      </w:pPr>
    </w:lvl>
    <w:lvl w:ilvl="5" w:tplc="901AB55E">
      <w:start w:val="1"/>
      <w:numFmt w:val="lowerRoman"/>
      <w:lvlText w:val="%6."/>
      <w:lvlJc w:val="right"/>
      <w:pPr>
        <w:ind w:left="4320" w:hanging="180"/>
      </w:pPr>
    </w:lvl>
    <w:lvl w:ilvl="6" w:tplc="8C48252C">
      <w:start w:val="1"/>
      <w:numFmt w:val="decimal"/>
      <w:lvlText w:val="%7."/>
      <w:lvlJc w:val="left"/>
      <w:pPr>
        <w:ind w:left="5040" w:hanging="360"/>
      </w:pPr>
    </w:lvl>
    <w:lvl w:ilvl="7" w:tplc="686A2158">
      <w:start w:val="1"/>
      <w:numFmt w:val="lowerLetter"/>
      <w:lvlText w:val="%8."/>
      <w:lvlJc w:val="left"/>
      <w:pPr>
        <w:ind w:left="5760" w:hanging="360"/>
      </w:pPr>
    </w:lvl>
    <w:lvl w:ilvl="8" w:tplc="9444A07A">
      <w:start w:val="1"/>
      <w:numFmt w:val="lowerRoman"/>
      <w:lvlText w:val="%9."/>
      <w:lvlJc w:val="right"/>
      <w:pPr>
        <w:ind w:left="6480" w:hanging="180"/>
      </w:pPr>
    </w:lvl>
  </w:abstractNum>
  <w:abstractNum w:abstractNumId="37">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38">
    <w:nsid w:val="59BB2345"/>
    <w:multiLevelType w:val="hybridMultilevel"/>
    <w:tmpl w:val="B302045A"/>
    <w:lvl w:ilvl="0" w:tplc="0C0A0009">
      <w:start w:val="1"/>
      <w:numFmt w:val="bullet"/>
      <w:lvlText w:val=""/>
      <w:lvlJc w:val="left"/>
      <w:pPr>
        <w:ind w:left="720" w:hanging="360"/>
      </w:pPr>
      <w:rPr>
        <w:rFonts w:ascii="Wingdings" w:hAnsi="Wingdings" w:hint="default"/>
      </w:rPr>
    </w:lvl>
    <w:lvl w:ilvl="1" w:tplc="604E171A">
      <w:start w:val="1"/>
      <w:numFmt w:val="lowerLetter"/>
      <w:lvlText w:val="%2."/>
      <w:lvlJc w:val="left"/>
      <w:pPr>
        <w:ind w:left="1440" w:hanging="360"/>
      </w:pPr>
    </w:lvl>
    <w:lvl w:ilvl="2" w:tplc="A1CA6AAA">
      <w:start w:val="1"/>
      <w:numFmt w:val="lowerRoman"/>
      <w:lvlText w:val="%3."/>
      <w:lvlJc w:val="right"/>
      <w:pPr>
        <w:ind w:left="2160" w:hanging="180"/>
      </w:pPr>
    </w:lvl>
    <w:lvl w:ilvl="3" w:tplc="8146D5F0">
      <w:start w:val="1"/>
      <w:numFmt w:val="decimal"/>
      <w:lvlText w:val="%4."/>
      <w:lvlJc w:val="left"/>
      <w:pPr>
        <w:ind w:left="2880" w:hanging="360"/>
      </w:pPr>
    </w:lvl>
    <w:lvl w:ilvl="4" w:tplc="FC4CA3F6">
      <w:start w:val="1"/>
      <w:numFmt w:val="lowerLetter"/>
      <w:lvlText w:val="%5."/>
      <w:lvlJc w:val="left"/>
      <w:pPr>
        <w:ind w:left="3600" w:hanging="360"/>
      </w:pPr>
    </w:lvl>
    <w:lvl w:ilvl="5" w:tplc="901AB55E">
      <w:start w:val="1"/>
      <w:numFmt w:val="lowerRoman"/>
      <w:lvlText w:val="%6."/>
      <w:lvlJc w:val="right"/>
      <w:pPr>
        <w:ind w:left="4320" w:hanging="180"/>
      </w:pPr>
    </w:lvl>
    <w:lvl w:ilvl="6" w:tplc="8C48252C">
      <w:start w:val="1"/>
      <w:numFmt w:val="decimal"/>
      <w:lvlText w:val="%7."/>
      <w:lvlJc w:val="left"/>
      <w:pPr>
        <w:ind w:left="5040" w:hanging="360"/>
      </w:pPr>
    </w:lvl>
    <w:lvl w:ilvl="7" w:tplc="686A2158">
      <w:start w:val="1"/>
      <w:numFmt w:val="lowerLetter"/>
      <w:lvlText w:val="%8."/>
      <w:lvlJc w:val="left"/>
      <w:pPr>
        <w:ind w:left="5760" w:hanging="360"/>
      </w:pPr>
    </w:lvl>
    <w:lvl w:ilvl="8" w:tplc="9444A07A">
      <w:start w:val="1"/>
      <w:numFmt w:val="lowerRoman"/>
      <w:lvlText w:val="%9."/>
      <w:lvlJc w:val="right"/>
      <w:pPr>
        <w:ind w:left="6480" w:hanging="180"/>
      </w:pPr>
    </w:lvl>
  </w:abstractNum>
  <w:abstractNum w:abstractNumId="39">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4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nsid w:val="5EE84758"/>
    <w:multiLevelType w:val="hybridMultilevel"/>
    <w:tmpl w:val="79A676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45">
    <w:nsid w:val="66714349"/>
    <w:multiLevelType w:val="multilevel"/>
    <w:tmpl w:val="4A2ABA0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pPr>
        <w:tabs>
          <w:tab w:val="num" w:pos="1134"/>
        </w:tabs>
        <w:ind w:left="113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pPr>
        <w:tabs>
          <w:tab w:val="num" w:pos="864"/>
        </w:tabs>
        <w:ind w:left="864" w:hanging="864"/>
      </w:pPr>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6">
    <w:nsid w:val="680017B2"/>
    <w:multiLevelType w:val="hybridMultilevel"/>
    <w:tmpl w:val="70E09F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nsid w:val="720F0128"/>
    <w:multiLevelType w:val="hybridMultilevel"/>
    <w:tmpl w:val="054A4956"/>
    <w:lvl w:ilvl="0" w:tplc="0C0A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nsid w:val="76AE4221"/>
    <w:multiLevelType w:val="hybridMultilevel"/>
    <w:tmpl w:val="F59025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53">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D020A76"/>
    <w:multiLevelType w:val="hybridMultilevel"/>
    <w:tmpl w:val="920A1C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nsid w:val="7E1D015F"/>
    <w:multiLevelType w:val="hybridMultilevel"/>
    <w:tmpl w:val="83086C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FEF4CE6"/>
    <w:multiLevelType w:val="multilevel"/>
    <w:tmpl w:val="697E7524"/>
    <w:styleLink w:val="RULE"/>
    <w:lvl w:ilvl="0">
      <w:start w:val="1"/>
      <w:numFmt w:val="upperRoman"/>
      <w:lvlText w:val="%1."/>
      <w:lvlJc w:val="left"/>
      <w:pPr>
        <w:tabs>
          <w:tab w:val="num" w:pos="720"/>
        </w:tabs>
        <w:ind w:left="288" w:hanging="288"/>
      </w:pPr>
      <w:rPr>
        <w:b/>
        <w:i w:val="0"/>
        <w:caps/>
        <w:smallCaps w:val="0"/>
        <w:strike w:val="0"/>
        <w:dstrike w:val="0"/>
        <w:vanish w:val="0"/>
        <w:color w:val="000000"/>
        <w:u w:val="none"/>
        <w:effect w:val="none"/>
        <w:vertAlign w:val="baseline"/>
      </w:rPr>
    </w:lvl>
    <w:lvl w:ilvl="1">
      <w:start w:val="1"/>
      <w:numFmt w:val="upperLetter"/>
      <w:lvlText w:val="%2."/>
      <w:lvlJc w:val="left"/>
      <w:pPr>
        <w:tabs>
          <w:tab w:val="num" w:pos="720"/>
        </w:tabs>
        <w:ind w:left="720" w:hanging="720"/>
      </w:pPr>
      <w:rPr>
        <w:b/>
        <w:i w:val="0"/>
        <w:caps w:val="0"/>
        <w:smallCaps w:val="0"/>
        <w:strike w:val="0"/>
        <w:dstrike w:val="0"/>
        <w:vanish w:val="0"/>
        <w:color w:val="000000"/>
        <w:u w:val="none"/>
        <w:effect w:val="none"/>
        <w:vertAlign w:val="baseline"/>
      </w:rPr>
    </w:lvl>
    <w:lvl w:ilvl="2">
      <w:start w:val="1"/>
      <w:numFmt w:val="decimal"/>
      <w:lvlText w:val="%3."/>
      <w:lvlJc w:val="left"/>
      <w:pPr>
        <w:tabs>
          <w:tab w:val="num" w:pos="720"/>
        </w:tabs>
        <w:ind w:left="720" w:hanging="720"/>
      </w:pPr>
      <w:rPr>
        <w:b w:val="0"/>
        <w:i w:val="0"/>
        <w:caps w:val="0"/>
        <w:smallCaps w:val="0"/>
        <w:strike w:val="0"/>
        <w:dstrike w:val="0"/>
        <w:vanish w:val="0"/>
        <w:color w:val="000000"/>
        <w:u w:val="none"/>
        <w:effect w:val="none"/>
        <w:vertAlign w:val="baseline"/>
      </w:rPr>
    </w:lvl>
    <w:lvl w:ilvl="3">
      <w:start w:val="1"/>
      <w:numFmt w:val="lowerLetter"/>
      <w:lvlText w:val="(%4)"/>
      <w:lvlJc w:val="left"/>
      <w:pPr>
        <w:tabs>
          <w:tab w:val="num" w:pos="1440"/>
        </w:tabs>
        <w:ind w:left="1440" w:hanging="720"/>
      </w:pPr>
      <w:rPr>
        <w:b w:val="0"/>
        <w:i w:val="0"/>
        <w:caps w:val="0"/>
        <w:smallCaps w:val="0"/>
        <w:strike w:val="0"/>
        <w:dstrike w:val="0"/>
        <w:vanish w:val="0"/>
        <w:color w:val="000000"/>
        <w:u w:val="none"/>
        <w:effect w:val="none"/>
        <w:vertAlign w:val="baseline"/>
      </w:rPr>
    </w:lvl>
    <w:lvl w:ilvl="4">
      <w:start w:val="1"/>
      <w:numFmt w:val="lowerRoman"/>
      <w:lvlText w:val="(%5)"/>
      <w:lvlJc w:val="left"/>
      <w:pPr>
        <w:tabs>
          <w:tab w:val="num" w:pos="2160"/>
        </w:tabs>
        <w:ind w:left="2160" w:hanging="720"/>
      </w:pPr>
      <w:rPr>
        <w:b w:val="0"/>
        <w:i w:val="0"/>
        <w:caps w:val="0"/>
        <w:smallCaps w:val="0"/>
        <w:strike w:val="0"/>
        <w:dstrike w:val="0"/>
        <w:vanish w:val="0"/>
        <w:color w:val="000000"/>
        <w:u w:val="none"/>
        <w:effect w:val="none"/>
        <w:vertAlign w:val="baseline"/>
      </w:rPr>
    </w:lvl>
    <w:lvl w:ilvl="5">
      <w:start w:val="1"/>
      <w:numFmt w:val="upperLetter"/>
      <w:lvlText w:val="%6."/>
      <w:lvlJc w:val="left"/>
      <w:pPr>
        <w:tabs>
          <w:tab w:val="num" w:pos="2880"/>
        </w:tabs>
        <w:ind w:left="2880" w:hanging="720"/>
      </w:pPr>
      <w:rPr>
        <w:b w:val="0"/>
        <w:i w:val="0"/>
        <w:caps w:val="0"/>
        <w:smallCaps w:val="0"/>
        <w:strike w:val="0"/>
        <w:dstrike w:val="0"/>
        <w:vanish w:val="0"/>
        <w:color w:val="000000"/>
        <w:u w:val="none"/>
        <w:effect w:val="none"/>
        <w:vertAlign w:val="baseline"/>
      </w:rPr>
    </w:lvl>
    <w:lvl w:ilvl="6">
      <w:start w:val="1"/>
      <w:numFmt w:val="decimal"/>
      <w:lvlText w:val="(%7)"/>
      <w:lvlJc w:val="left"/>
      <w:pPr>
        <w:tabs>
          <w:tab w:val="num" w:pos="3600"/>
        </w:tabs>
        <w:ind w:left="3600" w:hanging="720"/>
      </w:pPr>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52"/>
  </w:num>
  <w:num w:numId="3">
    <w:abstractNumId w:val="41"/>
  </w:num>
  <w:num w:numId="4">
    <w:abstractNumId w:val="40"/>
  </w:num>
  <w:num w:numId="5">
    <w:abstractNumId w:val="15"/>
  </w:num>
  <w:num w:numId="6">
    <w:abstractNumId w:val="53"/>
  </w:num>
  <w:num w:numId="7">
    <w:abstractNumId w:val="19"/>
  </w:num>
  <w:num w:numId="8">
    <w:abstractNumId w:val="27"/>
  </w:num>
  <w:num w:numId="9">
    <w:abstractNumId w:val="13"/>
  </w:num>
  <w:num w:numId="10">
    <w:abstractNumId w:val="47"/>
  </w:num>
  <w:num w:numId="11">
    <w:abstractNumId w:val="39"/>
  </w:num>
  <w:num w:numId="12">
    <w:abstractNumId w:val="29"/>
  </w:num>
  <w:num w:numId="13">
    <w:abstractNumId w:val="10"/>
  </w:num>
  <w:num w:numId="14">
    <w:abstractNumId w:val="57"/>
  </w:num>
  <w:num w:numId="15">
    <w:abstractNumId w:val="8"/>
  </w:num>
  <w:num w:numId="16">
    <w:abstractNumId w:val="9"/>
  </w:num>
  <w:num w:numId="17">
    <w:abstractNumId w:val="55"/>
  </w:num>
  <w:num w:numId="18">
    <w:abstractNumId w:val="31"/>
  </w:num>
  <w:num w:numId="19">
    <w:abstractNumId w:val="49"/>
  </w:num>
  <w:num w:numId="20">
    <w:abstractNumId w:val="28"/>
  </w:num>
  <w:num w:numId="21">
    <w:abstractNumId w:val="17"/>
  </w:num>
  <w:num w:numId="22">
    <w:abstractNumId w:val="44"/>
  </w:num>
  <w:num w:numId="23">
    <w:abstractNumId w:val="25"/>
  </w:num>
  <w:num w:numId="24">
    <w:abstractNumId w:val="18"/>
  </w:num>
  <w:num w:numId="25">
    <w:abstractNumId w:val="12"/>
  </w:num>
  <w:num w:numId="26">
    <w:abstractNumId w:val="24"/>
  </w:num>
  <w:num w:numId="27">
    <w:abstractNumId w:val="34"/>
  </w:num>
  <w:num w:numId="28">
    <w:abstractNumId w:val="45"/>
  </w:num>
  <w:num w:numId="29">
    <w:abstractNumId w:val="50"/>
  </w:num>
  <w:num w:numId="30">
    <w:abstractNumId w:val="1"/>
  </w:num>
  <w:num w:numId="31">
    <w:abstractNumId w:val="32"/>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
  </w:num>
  <w:num w:numId="35">
    <w:abstractNumId w:val="2"/>
  </w:num>
  <w:num w:numId="36">
    <w:abstractNumId w:val="3"/>
  </w:num>
  <w:num w:numId="37">
    <w:abstractNumId w:val="0"/>
  </w:num>
  <w:num w:numId="38">
    <w:abstractNumId w:val="43"/>
  </w:num>
  <w:num w:numId="39">
    <w:abstractNumId w:val="21"/>
  </w:num>
  <w:num w:numId="40">
    <w:abstractNumId w:val="48"/>
  </w:num>
  <w:num w:numId="41">
    <w:abstractNumId w:val="14"/>
  </w:num>
  <w:num w:numId="42">
    <w:abstractNumId w:val="11"/>
  </w:num>
  <w:num w:numId="43">
    <w:abstractNumId w:val="30"/>
  </w:num>
  <w:num w:numId="44">
    <w:abstractNumId w:val="20"/>
  </w:num>
  <w:num w:numId="45">
    <w:abstractNumId w:val="6"/>
  </w:num>
  <w:num w:numId="46">
    <w:abstractNumId w:val="16"/>
  </w:num>
  <w:num w:numId="47">
    <w:abstractNumId w:val="5"/>
  </w:num>
  <w:num w:numId="48">
    <w:abstractNumId w:val="46"/>
  </w:num>
  <w:num w:numId="49">
    <w:abstractNumId w:val="26"/>
  </w:num>
  <w:num w:numId="50">
    <w:abstractNumId w:val="51"/>
  </w:num>
  <w:num w:numId="51">
    <w:abstractNumId w:val="7"/>
  </w:num>
  <w:num w:numId="52">
    <w:abstractNumId w:val="54"/>
  </w:num>
  <w:num w:numId="53">
    <w:abstractNumId w:val="42"/>
  </w:num>
  <w:num w:numId="54">
    <w:abstractNumId w:val="56"/>
  </w:num>
  <w:num w:numId="55">
    <w:abstractNumId w:val="22"/>
  </w:num>
  <w:num w:numId="56">
    <w:abstractNumId w:val="38"/>
  </w:num>
  <w:num w:numId="57">
    <w:abstractNumId w:val="36"/>
  </w:num>
  <w:num w:numId="58">
    <w:abstractNumId w:val="3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20"/>
  <w:hyphenationZone w:val="425"/>
  <w:drawingGridHorizontalSpacing w:val="119"/>
  <w:drawingGridVerticalSpacing w:val="164"/>
  <w:displayHorizontalDrawingGridEvery w:val="0"/>
  <w:displayVerticalDrawingGridEvery w:val="2"/>
  <w:characterSpacingControl w:val="doNotCompress"/>
  <w:hdrShapeDefaults>
    <o:shapedefaults v:ext="edit" spidmax="11265" fillcolor="#666" strokecolor="#666">
      <v:fill color="#666" color2="#ccc" angle="-45" focus="-50%" type="gradient"/>
      <v:stroke color="#666" weight="1pt"/>
      <v:shadow on="t" type="perspective" color="#7f7f7f" opacity=".5" offset="1pt" offset2="-3pt"/>
    </o:shapedefaults>
  </w:hdrShapeDefaults>
  <w:footnotePr>
    <w:footnote w:id="-1"/>
    <w:footnote w:id="0"/>
  </w:footnotePr>
  <w:endnotePr>
    <w:endnote w:id="-1"/>
    <w:endnote w:id="0"/>
  </w:endnotePr>
  <w:compat>
    <w:useFELayout/>
  </w:compat>
  <w:rsids>
    <w:rsidRoot w:val="00BF703B"/>
    <w:rsid w:val="00000187"/>
    <w:rsid w:val="000002D3"/>
    <w:rsid w:val="000008F6"/>
    <w:rsid w:val="00000AAD"/>
    <w:rsid w:val="00001865"/>
    <w:rsid w:val="0000196F"/>
    <w:rsid w:val="000019B4"/>
    <w:rsid w:val="000031E5"/>
    <w:rsid w:val="00003694"/>
    <w:rsid w:val="00005553"/>
    <w:rsid w:val="00006290"/>
    <w:rsid w:val="000068F3"/>
    <w:rsid w:val="000073E8"/>
    <w:rsid w:val="00007CE1"/>
    <w:rsid w:val="00010EE5"/>
    <w:rsid w:val="0001129B"/>
    <w:rsid w:val="000117B9"/>
    <w:rsid w:val="0001269E"/>
    <w:rsid w:val="0001271A"/>
    <w:rsid w:val="0001296C"/>
    <w:rsid w:val="000134BF"/>
    <w:rsid w:val="000161A3"/>
    <w:rsid w:val="00016275"/>
    <w:rsid w:val="0001655A"/>
    <w:rsid w:val="00017040"/>
    <w:rsid w:val="00017AB5"/>
    <w:rsid w:val="00020334"/>
    <w:rsid w:val="000208C9"/>
    <w:rsid w:val="00022740"/>
    <w:rsid w:val="00022F82"/>
    <w:rsid w:val="000232B7"/>
    <w:rsid w:val="000233F2"/>
    <w:rsid w:val="0002499E"/>
    <w:rsid w:val="00027449"/>
    <w:rsid w:val="00031BFB"/>
    <w:rsid w:val="00032161"/>
    <w:rsid w:val="00032F77"/>
    <w:rsid w:val="00033204"/>
    <w:rsid w:val="00033B14"/>
    <w:rsid w:val="00034BEB"/>
    <w:rsid w:val="00034C6F"/>
    <w:rsid w:val="00034F6D"/>
    <w:rsid w:val="0003527F"/>
    <w:rsid w:val="00035D11"/>
    <w:rsid w:val="00036544"/>
    <w:rsid w:val="00037697"/>
    <w:rsid w:val="0003772E"/>
    <w:rsid w:val="00037B5C"/>
    <w:rsid w:val="00040360"/>
    <w:rsid w:val="0004061F"/>
    <w:rsid w:val="0004118E"/>
    <w:rsid w:val="00042B85"/>
    <w:rsid w:val="00042D68"/>
    <w:rsid w:val="00042D7A"/>
    <w:rsid w:val="00043015"/>
    <w:rsid w:val="00045021"/>
    <w:rsid w:val="000451E6"/>
    <w:rsid w:val="00045262"/>
    <w:rsid w:val="000458F5"/>
    <w:rsid w:val="00046D45"/>
    <w:rsid w:val="00047D54"/>
    <w:rsid w:val="00050097"/>
    <w:rsid w:val="000505AF"/>
    <w:rsid w:val="000505C2"/>
    <w:rsid w:val="00052F74"/>
    <w:rsid w:val="00053AA3"/>
    <w:rsid w:val="0005629B"/>
    <w:rsid w:val="000564E3"/>
    <w:rsid w:val="00056CC2"/>
    <w:rsid w:val="00056E58"/>
    <w:rsid w:val="000579AC"/>
    <w:rsid w:val="0006026F"/>
    <w:rsid w:val="0006047D"/>
    <w:rsid w:val="00060865"/>
    <w:rsid w:val="0006093F"/>
    <w:rsid w:val="0006096D"/>
    <w:rsid w:val="0006137C"/>
    <w:rsid w:val="00061856"/>
    <w:rsid w:val="00061D80"/>
    <w:rsid w:val="0006246B"/>
    <w:rsid w:val="00063594"/>
    <w:rsid w:val="00063FC0"/>
    <w:rsid w:val="00064651"/>
    <w:rsid w:val="000648F8"/>
    <w:rsid w:val="00064E8F"/>
    <w:rsid w:val="00065127"/>
    <w:rsid w:val="00066750"/>
    <w:rsid w:val="000668F4"/>
    <w:rsid w:val="000701F7"/>
    <w:rsid w:val="00071505"/>
    <w:rsid w:val="00071A14"/>
    <w:rsid w:val="00072B18"/>
    <w:rsid w:val="00073508"/>
    <w:rsid w:val="000735D4"/>
    <w:rsid w:val="00074933"/>
    <w:rsid w:val="0007642D"/>
    <w:rsid w:val="0007668C"/>
    <w:rsid w:val="00076C40"/>
    <w:rsid w:val="00076D22"/>
    <w:rsid w:val="000770A1"/>
    <w:rsid w:val="000771EB"/>
    <w:rsid w:val="00080074"/>
    <w:rsid w:val="000805DE"/>
    <w:rsid w:val="0008082E"/>
    <w:rsid w:val="00080983"/>
    <w:rsid w:val="000813C7"/>
    <w:rsid w:val="000817C5"/>
    <w:rsid w:val="0008291D"/>
    <w:rsid w:val="00085251"/>
    <w:rsid w:val="00085512"/>
    <w:rsid w:val="000858ED"/>
    <w:rsid w:val="000861A9"/>
    <w:rsid w:val="0008674C"/>
    <w:rsid w:val="00090726"/>
    <w:rsid w:val="00090863"/>
    <w:rsid w:val="00090D2E"/>
    <w:rsid w:val="00093217"/>
    <w:rsid w:val="00093D41"/>
    <w:rsid w:val="000945AC"/>
    <w:rsid w:val="000946C8"/>
    <w:rsid w:val="000956D9"/>
    <w:rsid w:val="00095961"/>
    <w:rsid w:val="000962A2"/>
    <w:rsid w:val="00096A02"/>
    <w:rsid w:val="00096C57"/>
    <w:rsid w:val="00097FA6"/>
    <w:rsid w:val="000A0037"/>
    <w:rsid w:val="000A0081"/>
    <w:rsid w:val="000A02DE"/>
    <w:rsid w:val="000A1E55"/>
    <w:rsid w:val="000A23DC"/>
    <w:rsid w:val="000A2445"/>
    <w:rsid w:val="000A253C"/>
    <w:rsid w:val="000A3E03"/>
    <w:rsid w:val="000A4894"/>
    <w:rsid w:val="000A4C6A"/>
    <w:rsid w:val="000A54B4"/>
    <w:rsid w:val="000A5573"/>
    <w:rsid w:val="000A57CC"/>
    <w:rsid w:val="000A5C73"/>
    <w:rsid w:val="000A7BFA"/>
    <w:rsid w:val="000B1993"/>
    <w:rsid w:val="000B2546"/>
    <w:rsid w:val="000B6164"/>
    <w:rsid w:val="000B620F"/>
    <w:rsid w:val="000B6642"/>
    <w:rsid w:val="000B71B9"/>
    <w:rsid w:val="000C0452"/>
    <w:rsid w:val="000C05AE"/>
    <w:rsid w:val="000C27DA"/>
    <w:rsid w:val="000C37E9"/>
    <w:rsid w:val="000C480F"/>
    <w:rsid w:val="000C50AC"/>
    <w:rsid w:val="000C515C"/>
    <w:rsid w:val="000C67DD"/>
    <w:rsid w:val="000C74B8"/>
    <w:rsid w:val="000D0DCE"/>
    <w:rsid w:val="000D0ED7"/>
    <w:rsid w:val="000D10A7"/>
    <w:rsid w:val="000D215A"/>
    <w:rsid w:val="000D2240"/>
    <w:rsid w:val="000D25D5"/>
    <w:rsid w:val="000D2DD2"/>
    <w:rsid w:val="000D3975"/>
    <w:rsid w:val="000D4754"/>
    <w:rsid w:val="000D47E3"/>
    <w:rsid w:val="000D4971"/>
    <w:rsid w:val="000D4CD7"/>
    <w:rsid w:val="000D6AEC"/>
    <w:rsid w:val="000D706B"/>
    <w:rsid w:val="000D7461"/>
    <w:rsid w:val="000E0356"/>
    <w:rsid w:val="000E0934"/>
    <w:rsid w:val="000E0FA7"/>
    <w:rsid w:val="000E102F"/>
    <w:rsid w:val="000E1245"/>
    <w:rsid w:val="000E2125"/>
    <w:rsid w:val="000E3407"/>
    <w:rsid w:val="000E3949"/>
    <w:rsid w:val="000E53A1"/>
    <w:rsid w:val="000E5DFF"/>
    <w:rsid w:val="000E6118"/>
    <w:rsid w:val="000E7E61"/>
    <w:rsid w:val="000F06B6"/>
    <w:rsid w:val="000F07F8"/>
    <w:rsid w:val="000F1F31"/>
    <w:rsid w:val="000F224A"/>
    <w:rsid w:val="000F253C"/>
    <w:rsid w:val="000F3024"/>
    <w:rsid w:val="000F31EC"/>
    <w:rsid w:val="000F35F2"/>
    <w:rsid w:val="000F3637"/>
    <w:rsid w:val="000F4F33"/>
    <w:rsid w:val="000F57D1"/>
    <w:rsid w:val="000F5935"/>
    <w:rsid w:val="000F62F6"/>
    <w:rsid w:val="001007D1"/>
    <w:rsid w:val="001023AC"/>
    <w:rsid w:val="0010266D"/>
    <w:rsid w:val="001038E0"/>
    <w:rsid w:val="00103B22"/>
    <w:rsid w:val="00103F21"/>
    <w:rsid w:val="001051CD"/>
    <w:rsid w:val="00105F42"/>
    <w:rsid w:val="00106225"/>
    <w:rsid w:val="00106984"/>
    <w:rsid w:val="00107872"/>
    <w:rsid w:val="001110BA"/>
    <w:rsid w:val="001125CE"/>
    <w:rsid w:val="001137F6"/>
    <w:rsid w:val="00113A58"/>
    <w:rsid w:val="00113E18"/>
    <w:rsid w:val="0011588B"/>
    <w:rsid w:val="001167A0"/>
    <w:rsid w:val="001170EC"/>
    <w:rsid w:val="001173C5"/>
    <w:rsid w:val="00117679"/>
    <w:rsid w:val="001176DB"/>
    <w:rsid w:val="001178F8"/>
    <w:rsid w:val="001207C8"/>
    <w:rsid w:val="00120F76"/>
    <w:rsid w:val="00121458"/>
    <w:rsid w:val="00122760"/>
    <w:rsid w:val="00122B9A"/>
    <w:rsid w:val="00123096"/>
    <w:rsid w:val="00123209"/>
    <w:rsid w:val="00125662"/>
    <w:rsid w:val="001258B5"/>
    <w:rsid w:val="00125F24"/>
    <w:rsid w:val="0012643F"/>
    <w:rsid w:val="00126468"/>
    <w:rsid w:val="00130095"/>
    <w:rsid w:val="00130ED9"/>
    <w:rsid w:val="001310F9"/>
    <w:rsid w:val="001330F2"/>
    <w:rsid w:val="001332AC"/>
    <w:rsid w:val="00133F0F"/>
    <w:rsid w:val="00135027"/>
    <w:rsid w:val="00135CBF"/>
    <w:rsid w:val="00135F39"/>
    <w:rsid w:val="0013676E"/>
    <w:rsid w:val="001367AD"/>
    <w:rsid w:val="00136B3D"/>
    <w:rsid w:val="0013798E"/>
    <w:rsid w:val="001406B2"/>
    <w:rsid w:val="0014124D"/>
    <w:rsid w:val="00141B84"/>
    <w:rsid w:val="001429D2"/>
    <w:rsid w:val="00142A3C"/>
    <w:rsid w:val="00142C30"/>
    <w:rsid w:val="00144148"/>
    <w:rsid w:val="001448E5"/>
    <w:rsid w:val="00144EFA"/>
    <w:rsid w:val="00145449"/>
    <w:rsid w:val="0014591C"/>
    <w:rsid w:val="001459D9"/>
    <w:rsid w:val="00145A65"/>
    <w:rsid w:val="0014686B"/>
    <w:rsid w:val="00146FFF"/>
    <w:rsid w:val="0015058F"/>
    <w:rsid w:val="00150AE1"/>
    <w:rsid w:val="00150E7A"/>
    <w:rsid w:val="00151DAC"/>
    <w:rsid w:val="00151E33"/>
    <w:rsid w:val="00151F3B"/>
    <w:rsid w:val="0015338A"/>
    <w:rsid w:val="001542EE"/>
    <w:rsid w:val="001545B4"/>
    <w:rsid w:val="001548B2"/>
    <w:rsid w:val="00154C37"/>
    <w:rsid w:val="00154CD5"/>
    <w:rsid w:val="00155264"/>
    <w:rsid w:val="001553F6"/>
    <w:rsid w:val="001553FA"/>
    <w:rsid w:val="00155673"/>
    <w:rsid w:val="001566FC"/>
    <w:rsid w:val="001604DC"/>
    <w:rsid w:val="00161785"/>
    <w:rsid w:val="00161DC4"/>
    <w:rsid w:val="00161E27"/>
    <w:rsid w:val="00161F46"/>
    <w:rsid w:val="00162CFC"/>
    <w:rsid w:val="00163CFB"/>
    <w:rsid w:val="001647A8"/>
    <w:rsid w:val="001650B8"/>
    <w:rsid w:val="00165A15"/>
    <w:rsid w:val="00165E0C"/>
    <w:rsid w:val="00166247"/>
    <w:rsid w:val="001677D0"/>
    <w:rsid w:val="00167A35"/>
    <w:rsid w:val="00167D9A"/>
    <w:rsid w:val="0017143F"/>
    <w:rsid w:val="00171A08"/>
    <w:rsid w:val="001724C8"/>
    <w:rsid w:val="001726E1"/>
    <w:rsid w:val="001728E4"/>
    <w:rsid w:val="00172BA3"/>
    <w:rsid w:val="00173498"/>
    <w:rsid w:val="00173E1F"/>
    <w:rsid w:val="00174C40"/>
    <w:rsid w:val="00174DE9"/>
    <w:rsid w:val="0017659E"/>
    <w:rsid w:val="00176914"/>
    <w:rsid w:val="0017742E"/>
    <w:rsid w:val="001774E1"/>
    <w:rsid w:val="001815A1"/>
    <w:rsid w:val="00181941"/>
    <w:rsid w:val="00181C4D"/>
    <w:rsid w:val="00182862"/>
    <w:rsid w:val="00182C3F"/>
    <w:rsid w:val="00182D9B"/>
    <w:rsid w:val="001848B1"/>
    <w:rsid w:val="00184A93"/>
    <w:rsid w:val="00185785"/>
    <w:rsid w:val="00185A29"/>
    <w:rsid w:val="00185A9D"/>
    <w:rsid w:val="00185DCE"/>
    <w:rsid w:val="001861F5"/>
    <w:rsid w:val="00187019"/>
    <w:rsid w:val="001873CD"/>
    <w:rsid w:val="00187FF0"/>
    <w:rsid w:val="00190551"/>
    <w:rsid w:val="0019083E"/>
    <w:rsid w:val="00190877"/>
    <w:rsid w:val="00190F99"/>
    <w:rsid w:val="00191470"/>
    <w:rsid w:val="00191E4C"/>
    <w:rsid w:val="00191F97"/>
    <w:rsid w:val="0019219A"/>
    <w:rsid w:val="00192C79"/>
    <w:rsid w:val="00192E58"/>
    <w:rsid w:val="00193398"/>
    <w:rsid w:val="001937CD"/>
    <w:rsid w:val="00193984"/>
    <w:rsid w:val="00196493"/>
    <w:rsid w:val="0019692C"/>
    <w:rsid w:val="00196D43"/>
    <w:rsid w:val="001975A0"/>
    <w:rsid w:val="00197726"/>
    <w:rsid w:val="001A00D1"/>
    <w:rsid w:val="001A06C2"/>
    <w:rsid w:val="001A0ECC"/>
    <w:rsid w:val="001A1A81"/>
    <w:rsid w:val="001A1DA8"/>
    <w:rsid w:val="001A2554"/>
    <w:rsid w:val="001A25E7"/>
    <w:rsid w:val="001A2B6B"/>
    <w:rsid w:val="001A3025"/>
    <w:rsid w:val="001A3311"/>
    <w:rsid w:val="001A37EE"/>
    <w:rsid w:val="001A5105"/>
    <w:rsid w:val="001A5A80"/>
    <w:rsid w:val="001A6842"/>
    <w:rsid w:val="001A68F6"/>
    <w:rsid w:val="001A7468"/>
    <w:rsid w:val="001A7623"/>
    <w:rsid w:val="001A7D1E"/>
    <w:rsid w:val="001B0B9E"/>
    <w:rsid w:val="001B1071"/>
    <w:rsid w:val="001B20DD"/>
    <w:rsid w:val="001B35F5"/>
    <w:rsid w:val="001B3725"/>
    <w:rsid w:val="001B44A2"/>
    <w:rsid w:val="001B5706"/>
    <w:rsid w:val="001B57C7"/>
    <w:rsid w:val="001B5DD5"/>
    <w:rsid w:val="001B6B06"/>
    <w:rsid w:val="001B6C71"/>
    <w:rsid w:val="001B6E09"/>
    <w:rsid w:val="001B6E2E"/>
    <w:rsid w:val="001B6ECA"/>
    <w:rsid w:val="001B6F63"/>
    <w:rsid w:val="001C084E"/>
    <w:rsid w:val="001C0885"/>
    <w:rsid w:val="001C1001"/>
    <w:rsid w:val="001C19DD"/>
    <w:rsid w:val="001C1F92"/>
    <w:rsid w:val="001C2A5E"/>
    <w:rsid w:val="001C482A"/>
    <w:rsid w:val="001C4A62"/>
    <w:rsid w:val="001C5785"/>
    <w:rsid w:val="001C6BDA"/>
    <w:rsid w:val="001C7BAA"/>
    <w:rsid w:val="001D072C"/>
    <w:rsid w:val="001D087A"/>
    <w:rsid w:val="001D0B6E"/>
    <w:rsid w:val="001D1651"/>
    <w:rsid w:val="001D1D2A"/>
    <w:rsid w:val="001D249B"/>
    <w:rsid w:val="001D3068"/>
    <w:rsid w:val="001D34F3"/>
    <w:rsid w:val="001D4870"/>
    <w:rsid w:val="001D577E"/>
    <w:rsid w:val="001D5E4D"/>
    <w:rsid w:val="001D6A30"/>
    <w:rsid w:val="001D79FB"/>
    <w:rsid w:val="001D7E04"/>
    <w:rsid w:val="001E00B4"/>
    <w:rsid w:val="001E0CB3"/>
    <w:rsid w:val="001E1DC0"/>
    <w:rsid w:val="001E3D91"/>
    <w:rsid w:val="001E5103"/>
    <w:rsid w:val="001E5412"/>
    <w:rsid w:val="001E7722"/>
    <w:rsid w:val="001E7FA7"/>
    <w:rsid w:val="001F29B3"/>
    <w:rsid w:val="001F2E34"/>
    <w:rsid w:val="001F2ED7"/>
    <w:rsid w:val="001F4257"/>
    <w:rsid w:val="001F5734"/>
    <w:rsid w:val="001F5EAE"/>
    <w:rsid w:val="001F682D"/>
    <w:rsid w:val="001F7671"/>
    <w:rsid w:val="001F7744"/>
    <w:rsid w:val="001F7A1D"/>
    <w:rsid w:val="001F7CD9"/>
    <w:rsid w:val="00200167"/>
    <w:rsid w:val="00200795"/>
    <w:rsid w:val="00200D27"/>
    <w:rsid w:val="00201ADE"/>
    <w:rsid w:val="00201C8A"/>
    <w:rsid w:val="00202A2A"/>
    <w:rsid w:val="00202EA9"/>
    <w:rsid w:val="002031EB"/>
    <w:rsid w:val="00203444"/>
    <w:rsid w:val="002035E5"/>
    <w:rsid w:val="00203630"/>
    <w:rsid w:val="002044E4"/>
    <w:rsid w:val="0020540A"/>
    <w:rsid w:val="00205C01"/>
    <w:rsid w:val="002069A5"/>
    <w:rsid w:val="0021063C"/>
    <w:rsid w:val="0021095A"/>
    <w:rsid w:val="0021199C"/>
    <w:rsid w:val="00212898"/>
    <w:rsid w:val="00212A0D"/>
    <w:rsid w:val="00213428"/>
    <w:rsid w:val="0021396C"/>
    <w:rsid w:val="00213E5C"/>
    <w:rsid w:val="002141AF"/>
    <w:rsid w:val="00216AD4"/>
    <w:rsid w:val="00216C4A"/>
    <w:rsid w:val="00220563"/>
    <w:rsid w:val="002208E8"/>
    <w:rsid w:val="00220C6C"/>
    <w:rsid w:val="00220EDD"/>
    <w:rsid w:val="00220F21"/>
    <w:rsid w:val="0022177D"/>
    <w:rsid w:val="002229E1"/>
    <w:rsid w:val="00222DBA"/>
    <w:rsid w:val="00223B17"/>
    <w:rsid w:val="00223BD3"/>
    <w:rsid w:val="00223E4D"/>
    <w:rsid w:val="002241DA"/>
    <w:rsid w:val="002271BA"/>
    <w:rsid w:val="002271C3"/>
    <w:rsid w:val="00231D89"/>
    <w:rsid w:val="00232090"/>
    <w:rsid w:val="0023244D"/>
    <w:rsid w:val="002329D1"/>
    <w:rsid w:val="00233A7C"/>
    <w:rsid w:val="00234B60"/>
    <w:rsid w:val="00235097"/>
    <w:rsid w:val="002351C6"/>
    <w:rsid w:val="00235654"/>
    <w:rsid w:val="00236224"/>
    <w:rsid w:val="00236482"/>
    <w:rsid w:val="00236C6F"/>
    <w:rsid w:val="0023765B"/>
    <w:rsid w:val="002403E9"/>
    <w:rsid w:val="00242094"/>
    <w:rsid w:val="0024399E"/>
    <w:rsid w:val="00243FD3"/>
    <w:rsid w:val="0024441C"/>
    <w:rsid w:val="00246B92"/>
    <w:rsid w:val="00247E73"/>
    <w:rsid w:val="00250EAE"/>
    <w:rsid w:val="0025127A"/>
    <w:rsid w:val="00251E53"/>
    <w:rsid w:val="00252B97"/>
    <w:rsid w:val="00252CB1"/>
    <w:rsid w:val="00253BA4"/>
    <w:rsid w:val="00253F36"/>
    <w:rsid w:val="00254118"/>
    <w:rsid w:val="002543F5"/>
    <w:rsid w:val="0025560B"/>
    <w:rsid w:val="00255FA8"/>
    <w:rsid w:val="00256114"/>
    <w:rsid w:val="002575BB"/>
    <w:rsid w:val="0026054A"/>
    <w:rsid w:val="00261544"/>
    <w:rsid w:val="00261C31"/>
    <w:rsid w:val="00262DD6"/>
    <w:rsid w:val="002635B4"/>
    <w:rsid w:val="002637DA"/>
    <w:rsid w:val="0026515E"/>
    <w:rsid w:val="00265D58"/>
    <w:rsid w:val="00267350"/>
    <w:rsid w:val="00267631"/>
    <w:rsid w:val="0027214F"/>
    <w:rsid w:val="00272581"/>
    <w:rsid w:val="002733EA"/>
    <w:rsid w:val="00273AFE"/>
    <w:rsid w:val="0027446D"/>
    <w:rsid w:val="002768DD"/>
    <w:rsid w:val="00276CC8"/>
    <w:rsid w:val="00276CFD"/>
    <w:rsid w:val="0028030C"/>
    <w:rsid w:val="00280ACF"/>
    <w:rsid w:val="00280F1E"/>
    <w:rsid w:val="00280F63"/>
    <w:rsid w:val="0028129E"/>
    <w:rsid w:val="002815D0"/>
    <w:rsid w:val="002828FC"/>
    <w:rsid w:val="00283F58"/>
    <w:rsid w:val="00284893"/>
    <w:rsid w:val="00285A1F"/>
    <w:rsid w:val="00286807"/>
    <w:rsid w:val="00286BA5"/>
    <w:rsid w:val="00287753"/>
    <w:rsid w:val="0028795C"/>
    <w:rsid w:val="00287C35"/>
    <w:rsid w:val="00290069"/>
    <w:rsid w:val="00292EEC"/>
    <w:rsid w:val="00293D1A"/>
    <w:rsid w:val="0029402D"/>
    <w:rsid w:val="002947E1"/>
    <w:rsid w:val="002952E7"/>
    <w:rsid w:val="002958AF"/>
    <w:rsid w:val="00295C53"/>
    <w:rsid w:val="00296077"/>
    <w:rsid w:val="0029711F"/>
    <w:rsid w:val="00297A0F"/>
    <w:rsid w:val="00297E37"/>
    <w:rsid w:val="002A1638"/>
    <w:rsid w:val="002A1E0E"/>
    <w:rsid w:val="002A2A3B"/>
    <w:rsid w:val="002A3B69"/>
    <w:rsid w:val="002A42A5"/>
    <w:rsid w:val="002A4824"/>
    <w:rsid w:val="002A49F1"/>
    <w:rsid w:val="002A5381"/>
    <w:rsid w:val="002A5393"/>
    <w:rsid w:val="002A5B41"/>
    <w:rsid w:val="002A628F"/>
    <w:rsid w:val="002A716F"/>
    <w:rsid w:val="002A759B"/>
    <w:rsid w:val="002A7669"/>
    <w:rsid w:val="002B21D4"/>
    <w:rsid w:val="002B240F"/>
    <w:rsid w:val="002B2EC9"/>
    <w:rsid w:val="002B3603"/>
    <w:rsid w:val="002B41D9"/>
    <w:rsid w:val="002B4AFA"/>
    <w:rsid w:val="002C0E79"/>
    <w:rsid w:val="002C41DF"/>
    <w:rsid w:val="002C652A"/>
    <w:rsid w:val="002C65A3"/>
    <w:rsid w:val="002C6756"/>
    <w:rsid w:val="002D13F5"/>
    <w:rsid w:val="002D29B5"/>
    <w:rsid w:val="002D336A"/>
    <w:rsid w:val="002D3A51"/>
    <w:rsid w:val="002D5405"/>
    <w:rsid w:val="002D61F1"/>
    <w:rsid w:val="002D6489"/>
    <w:rsid w:val="002D66D3"/>
    <w:rsid w:val="002D699A"/>
    <w:rsid w:val="002D6BBD"/>
    <w:rsid w:val="002D6CD9"/>
    <w:rsid w:val="002D738B"/>
    <w:rsid w:val="002E0602"/>
    <w:rsid w:val="002E13B6"/>
    <w:rsid w:val="002E144B"/>
    <w:rsid w:val="002E19F2"/>
    <w:rsid w:val="002E39A3"/>
    <w:rsid w:val="002E3FE4"/>
    <w:rsid w:val="002E4128"/>
    <w:rsid w:val="002E65B9"/>
    <w:rsid w:val="002E69E2"/>
    <w:rsid w:val="002E75FB"/>
    <w:rsid w:val="002E794A"/>
    <w:rsid w:val="002E7E6C"/>
    <w:rsid w:val="002E7E9B"/>
    <w:rsid w:val="002F1305"/>
    <w:rsid w:val="002F413C"/>
    <w:rsid w:val="002F53FF"/>
    <w:rsid w:val="002F5B9F"/>
    <w:rsid w:val="002F64D5"/>
    <w:rsid w:val="002F687B"/>
    <w:rsid w:val="002F6DBD"/>
    <w:rsid w:val="002F6FDE"/>
    <w:rsid w:val="002F7DDF"/>
    <w:rsid w:val="00300ADB"/>
    <w:rsid w:val="00301558"/>
    <w:rsid w:val="00302A8C"/>
    <w:rsid w:val="003035FC"/>
    <w:rsid w:val="0030521C"/>
    <w:rsid w:val="003076CC"/>
    <w:rsid w:val="003101E8"/>
    <w:rsid w:val="003112EE"/>
    <w:rsid w:val="00312134"/>
    <w:rsid w:val="00313A80"/>
    <w:rsid w:val="0031431C"/>
    <w:rsid w:val="003143AD"/>
    <w:rsid w:val="00314E2B"/>
    <w:rsid w:val="00315ABE"/>
    <w:rsid w:val="0031680F"/>
    <w:rsid w:val="0032090F"/>
    <w:rsid w:val="003214E8"/>
    <w:rsid w:val="00323340"/>
    <w:rsid w:val="00324428"/>
    <w:rsid w:val="00324EEF"/>
    <w:rsid w:val="0032570E"/>
    <w:rsid w:val="003263CA"/>
    <w:rsid w:val="00327230"/>
    <w:rsid w:val="00327566"/>
    <w:rsid w:val="00331AF5"/>
    <w:rsid w:val="00332284"/>
    <w:rsid w:val="00332361"/>
    <w:rsid w:val="00332FCB"/>
    <w:rsid w:val="00333248"/>
    <w:rsid w:val="003338E6"/>
    <w:rsid w:val="00333907"/>
    <w:rsid w:val="00334791"/>
    <w:rsid w:val="00335031"/>
    <w:rsid w:val="00336F8F"/>
    <w:rsid w:val="00340114"/>
    <w:rsid w:val="00340F19"/>
    <w:rsid w:val="00341A83"/>
    <w:rsid w:val="00342049"/>
    <w:rsid w:val="00342C0E"/>
    <w:rsid w:val="003435FA"/>
    <w:rsid w:val="00343CA7"/>
    <w:rsid w:val="00346E73"/>
    <w:rsid w:val="00347253"/>
    <w:rsid w:val="003507D1"/>
    <w:rsid w:val="00350FAA"/>
    <w:rsid w:val="00351CBB"/>
    <w:rsid w:val="00352109"/>
    <w:rsid w:val="00352A84"/>
    <w:rsid w:val="00354A52"/>
    <w:rsid w:val="00355B92"/>
    <w:rsid w:val="00355BBF"/>
    <w:rsid w:val="0035664B"/>
    <w:rsid w:val="00356BA7"/>
    <w:rsid w:val="00357057"/>
    <w:rsid w:val="00357B6D"/>
    <w:rsid w:val="0036189F"/>
    <w:rsid w:val="00362177"/>
    <w:rsid w:val="00362C0B"/>
    <w:rsid w:val="003637E0"/>
    <w:rsid w:val="00364F3C"/>
    <w:rsid w:val="00365EEA"/>
    <w:rsid w:val="003673DE"/>
    <w:rsid w:val="00367D2A"/>
    <w:rsid w:val="0037009E"/>
    <w:rsid w:val="00371070"/>
    <w:rsid w:val="00371293"/>
    <w:rsid w:val="00372356"/>
    <w:rsid w:val="00372720"/>
    <w:rsid w:val="00372F29"/>
    <w:rsid w:val="0037314C"/>
    <w:rsid w:val="00373E73"/>
    <w:rsid w:val="00374705"/>
    <w:rsid w:val="00374D04"/>
    <w:rsid w:val="003750AE"/>
    <w:rsid w:val="003753D4"/>
    <w:rsid w:val="00375F6F"/>
    <w:rsid w:val="003768A8"/>
    <w:rsid w:val="00377B85"/>
    <w:rsid w:val="00380B90"/>
    <w:rsid w:val="00380E21"/>
    <w:rsid w:val="0038112E"/>
    <w:rsid w:val="0038198A"/>
    <w:rsid w:val="00381E37"/>
    <w:rsid w:val="00381EA1"/>
    <w:rsid w:val="00382170"/>
    <w:rsid w:val="00382683"/>
    <w:rsid w:val="003829DB"/>
    <w:rsid w:val="00383E1D"/>
    <w:rsid w:val="00385610"/>
    <w:rsid w:val="003857B7"/>
    <w:rsid w:val="00386D95"/>
    <w:rsid w:val="00391085"/>
    <w:rsid w:val="00391333"/>
    <w:rsid w:val="0039765E"/>
    <w:rsid w:val="0039769B"/>
    <w:rsid w:val="00397F19"/>
    <w:rsid w:val="00397F20"/>
    <w:rsid w:val="003A0121"/>
    <w:rsid w:val="003A0E6F"/>
    <w:rsid w:val="003A37E5"/>
    <w:rsid w:val="003A3CBE"/>
    <w:rsid w:val="003A3DA7"/>
    <w:rsid w:val="003A43F4"/>
    <w:rsid w:val="003A4523"/>
    <w:rsid w:val="003A4B2A"/>
    <w:rsid w:val="003A633C"/>
    <w:rsid w:val="003A6C37"/>
    <w:rsid w:val="003A6CE7"/>
    <w:rsid w:val="003A7283"/>
    <w:rsid w:val="003A7522"/>
    <w:rsid w:val="003A7548"/>
    <w:rsid w:val="003A7B94"/>
    <w:rsid w:val="003B051D"/>
    <w:rsid w:val="003B1AB5"/>
    <w:rsid w:val="003B2264"/>
    <w:rsid w:val="003B2B18"/>
    <w:rsid w:val="003B398D"/>
    <w:rsid w:val="003B4A87"/>
    <w:rsid w:val="003B4FE1"/>
    <w:rsid w:val="003B53B4"/>
    <w:rsid w:val="003B6584"/>
    <w:rsid w:val="003B65DE"/>
    <w:rsid w:val="003B701E"/>
    <w:rsid w:val="003B7F9B"/>
    <w:rsid w:val="003C16F4"/>
    <w:rsid w:val="003C20EF"/>
    <w:rsid w:val="003C21EA"/>
    <w:rsid w:val="003C35F6"/>
    <w:rsid w:val="003C37E8"/>
    <w:rsid w:val="003C3A87"/>
    <w:rsid w:val="003C59DB"/>
    <w:rsid w:val="003C6803"/>
    <w:rsid w:val="003C7D0F"/>
    <w:rsid w:val="003C7D58"/>
    <w:rsid w:val="003C7FDA"/>
    <w:rsid w:val="003D0723"/>
    <w:rsid w:val="003D0ABD"/>
    <w:rsid w:val="003D1234"/>
    <w:rsid w:val="003D142E"/>
    <w:rsid w:val="003D1F5E"/>
    <w:rsid w:val="003D24AF"/>
    <w:rsid w:val="003D2DDA"/>
    <w:rsid w:val="003D3134"/>
    <w:rsid w:val="003D33C9"/>
    <w:rsid w:val="003D3F83"/>
    <w:rsid w:val="003D404C"/>
    <w:rsid w:val="003D4689"/>
    <w:rsid w:val="003D544D"/>
    <w:rsid w:val="003D68B5"/>
    <w:rsid w:val="003D7AC1"/>
    <w:rsid w:val="003D7B8F"/>
    <w:rsid w:val="003E168C"/>
    <w:rsid w:val="003E27C8"/>
    <w:rsid w:val="003E3D51"/>
    <w:rsid w:val="003E3DF0"/>
    <w:rsid w:val="003E51EA"/>
    <w:rsid w:val="003E6057"/>
    <w:rsid w:val="003E67EA"/>
    <w:rsid w:val="003E6C8E"/>
    <w:rsid w:val="003E767E"/>
    <w:rsid w:val="003E7FA5"/>
    <w:rsid w:val="003F04E0"/>
    <w:rsid w:val="003F078B"/>
    <w:rsid w:val="003F0CB2"/>
    <w:rsid w:val="003F1093"/>
    <w:rsid w:val="003F17B0"/>
    <w:rsid w:val="003F187A"/>
    <w:rsid w:val="003F2F02"/>
    <w:rsid w:val="003F40B0"/>
    <w:rsid w:val="003F43D1"/>
    <w:rsid w:val="003F604C"/>
    <w:rsid w:val="003F6474"/>
    <w:rsid w:val="003F6B4C"/>
    <w:rsid w:val="00400035"/>
    <w:rsid w:val="00400194"/>
    <w:rsid w:val="00402138"/>
    <w:rsid w:val="0040258F"/>
    <w:rsid w:val="00402683"/>
    <w:rsid w:val="00402F7B"/>
    <w:rsid w:val="00404227"/>
    <w:rsid w:val="004050CF"/>
    <w:rsid w:val="00405CC9"/>
    <w:rsid w:val="004064A6"/>
    <w:rsid w:val="00406FD9"/>
    <w:rsid w:val="0041071E"/>
    <w:rsid w:val="00410AC7"/>
    <w:rsid w:val="0041110B"/>
    <w:rsid w:val="004115F6"/>
    <w:rsid w:val="00412C82"/>
    <w:rsid w:val="00413C96"/>
    <w:rsid w:val="00415189"/>
    <w:rsid w:val="004154A0"/>
    <w:rsid w:val="00415BCF"/>
    <w:rsid w:val="00416AD6"/>
    <w:rsid w:val="00417010"/>
    <w:rsid w:val="004178FA"/>
    <w:rsid w:val="00421103"/>
    <w:rsid w:val="0042183E"/>
    <w:rsid w:val="00421FC5"/>
    <w:rsid w:val="004228AD"/>
    <w:rsid w:val="004234DD"/>
    <w:rsid w:val="0042416C"/>
    <w:rsid w:val="00424B56"/>
    <w:rsid w:val="00424E2C"/>
    <w:rsid w:val="00425728"/>
    <w:rsid w:val="00426836"/>
    <w:rsid w:val="004273DC"/>
    <w:rsid w:val="004276C6"/>
    <w:rsid w:val="00434973"/>
    <w:rsid w:val="00435BB5"/>
    <w:rsid w:val="00436B3F"/>
    <w:rsid w:val="00440A60"/>
    <w:rsid w:val="004422E1"/>
    <w:rsid w:val="004430CE"/>
    <w:rsid w:val="004439FF"/>
    <w:rsid w:val="00443E4C"/>
    <w:rsid w:val="00444E88"/>
    <w:rsid w:val="00445C4D"/>
    <w:rsid w:val="00445DF5"/>
    <w:rsid w:val="004464A1"/>
    <w:rsid w:val="00446D9C"/>
    <w:rsid w:val="0044773F"/>
    <w:rsid w:val="00451D94"/>
    <w:rsid w:val="00453490"/>
    <w:rsid w:val="00453B47"/>
    <w:rsid w:val="00454633"/>
    <w:rsid w:val="00455C71"/>
    <w:rsid w:val="00455DAC"/>
    <w:rsid w:val="00456D2F"/>
    <w:rsid w:val="00460A44"/>
    <w:rsid w:val="00460D31"/>
    <w:rsid w:val="00460D88"/>
    <w:rsid w:val="004616B6"/>
    <w:rsid w:val="00462B90"/>
    <w:rsid w:val="00462FBC"/>
    <w:rsid w:val="00462FD2"/>
    <w:rsid w:val="00464B02"/>
    <w:rsid w:val="00464B0B"/>
    <w:rsid w:val="004658D9"/>
    <w:rsid w:val="00465A57"/>
    <w:rsid w:val="00467354"/>
    <w:rsid w:val="00470DA6"/>
    <w:rsid w:val="00471F3F"/>
    <w:rsid w:val="004724C6"/>
    <w:rsid w:val="00473E6B"/>
    <w:rsid w:val="0047427D"/>
    <w:rsid w:val="0047502D"/>
    <w:rsid w:val="00476503"/>
    <w:rsid w:val="00476875"/>
    <w:rsid w:val="004771EE"/>
    <w:rsid w:val="00477D78"/>
    <w:rsid w:val="00480464"/>
    <w:rsid w:val="00480526"/>
    <w:rsid w:val="004809EF"/>
    <w:rsid w:val="00480B2F"/>
    <w:rsid w:val="0048147A"/>
    <w:rsid w:val="00481A1B"/>
    <w:rsid w:val="00481D10"/>
    <w:rsid w:val="004822FE"/>
    <w:rsid w:val="00482EFC"/>
    <w:rsid w:val="0048379E"/>
    <w:rsid w:val="00486017"/>
    <w:rsid w:val="0048650E"/>
    <w:rsid w:val="0048776C"/>
    <w:rsid w:val="00487A4D"/>
    <w:rsid w:val="00490A81"/>
    <w:rsid w:val="00492262"/>
    <w:rsid w:val="00493974"/>
    <w:rsid w:val="00493EA5"/>
    <w:rsid w:val="0049519F"/>
    <w:rsid w:val="00495271"/>
    <w:rsid w:val="004954D8"/>
    <w:rsid w:val="00495D69"/>
    <w:rsid w:val="00495FFC"/>
    <w:rsid w:val="004962AD"/>
    <w:rsid w:val="00496ADB"/>
    <w:rsid w:val="004A0EC5"/>
    <w:rsid w:val="004A1A0D"/>
    <w:rsid w:val="004A1B23"/>
    <w:rsid w:val="004A2011"/>
    <w:rsid w:val="004A2E22"/>
    <w:rsid w:val="004A3AA8"/>
    <w:rsid w:val="004A61E8"/>
    <w:rsid w:val="004A6F4A"/>
    <w:rsid w:val="004A748C"/>
    <w:rsid w:val="004A77EC"/>
    <w:rsid w:val="004A797F"/>
    <w:rsid w:val="004B07F9"/>
    <w:rsid w:val="004B1122"/>
    <w:rsid w:val="004B1D68"/>
    <w:rsid w:val="004B202C"/>
    <w:rsid w:val="004B2398"/>
    <w:rsid w:val="004B2DE1"/>
    <w:rsid w:val="004B5557"/>
    <w:rsid w:val="004B5A7C"/>
    <w:rsid w:val="004B5DD5"/>
    <w:rsid w:val="004B70F8"/>
    <w:rsid w:val="004B7845"/>
    <w:rsid w:val="004B79A1"/>
    <w:rsid w:val="004B7AE4"/>
    <w:rsid w:val="004C001B"/>
    <w:rsid w:val="004C091B"/>
    <w:rsid w:val="004C0B75"/>
    <w:rsid w:val="004C158C"/>
    <w:rsid w:val="004C1B5F"/>
    <w:rsid w:val="004C1E4C"/>
    <w:rsid w:val="004C2A8E"/>
    <w:rsid w:val="004C3214"/>
    <w:rsid w:val="004C3A50"/>
    <w:rsid w:val="004C4F4E"/>
    <w:rsid w:val="004C5467"/>
    <w:rsid w:val="004C5699"/>
    <w:rsid w:val="004C6085"/>
    <w:rsid w:val="004C7AD2"/>
    <w:rsid w:val="004C7C0A"/>
    <w:rsid w:val="004D08E2"/>
    <w:rsid w:val="004D0D68"/>
    <w:rsid w:val="004D12FA"/>
    <w:rsid w:val="004D32F3"/>
    <w:rsid w:val="004D3D81"/>
    <w:rsid w:val="004D4471"/>
    <w:rsid w:val="004D4C72"/>
    <w:rsid w:val="004D6C5F"/>
    <w:rsid w:val="004D6DE5"/>
    <w:rsid w:val="004D7119"/>
    <w:rsid w:val="004D7B5F"/>
    <w:rsid w:val="004D7E52"/>
    <w:rsid w:val="004E2BB0"/>
    <w:rsid w:val="004E2E28"/>
    <w:rsid w:val="004E3215"/>
    <w:rsid w:val="004E38FD"/>
    <w:rsid w:val="004E39AB"/>
    <w:rsid w:val="004E3A6C"/>
    <w:rsid w:val="004E4139"/>
    <w:rsid w:val="004E42F8"/>
    <w:rsid w:val="004E44C6"/>
    <w:rsid w:val="004F00BC"/>
    <w:rsid w:val="004F2327"/>
    <w:rsid w:val="004F2F06"/>
    <w:rsid w:val="004F309C"/>
    <w:rsid w:val="004F3826"/>
    <w:rsid w:val="004F4995"/>
    <w:rsid w:val="004F5FD5"/>
    <w:rsid w:val="004F5FEC"/>
    <w:rsid w:val="004F66B8"/>
    <w:rsid w:val="004F73EA"/>
    <w:rsid w:val="004F7F13"/>
    <w:rsid w:val="00500A77"/>
    <w:rsid w:val="005010A5"/>
    <w:rsid w:val="0050132F"/>
    <w:rsid w:val="005015A6"/>
    <w:rsid w:val="00501E03"/>
    <w:rsid w:val="0050226D"/>
    <w:rsid w:val="00502BC1"/>
    <w:rsid w:val="00502F47"/>
    <w:rsid w:val="005036A0"/>
    <w:rsid w:val="00505732"/>
    <w:rsid w:val="00505B82"/>
    <w:rsid w:val="00507A75"/>
    <w:rsid w:val="00510212"/>
    <w:rsid w:val="00510B04"/>
    <w:rsid w:val="0051118E"/>
    <w:rsid w:val="00511AAE"/>
    <w:rsid w:val="00513C2C"/>
    <w:rsid w:val="00514637"/>
    <w:rsid w:val="0051626C"/>
    <w:rsid w:val="005171AC"/>
    <w:rsid w:val="00520018"/>
    <w:rsid w:val="0052045B"/>
    <w:rsid w:val="00520EB4"/>
    <w:rsid w:val="005213A9"/>
    <w:rsid w:val="0052245E"/>
    <w:rsid w:val="00522D9E"/>
    <w:rsid w:val="00523C4B"/>
    <w:rsid w:val="00524011"/>
    <w:rsid w:val="005247A2"/>
    <w:rsid w:val="00524BC8"/>
    <w:rsid w:val="00524C35"/>
    <w:rsid w:val="00524DC1"/>
    <w:rsid w:val="005250DA"/>
    <w:rsid w:val="00525373"/>
    <w:rsid w:val="005270F1"/>
    <w:rsid w:val="00527CB3"/>
    <w:rsid w:val="00530AD9"/>
    <w:rsid w:val="00530B12"/>
    <w:rsid w:val="00530B60"/>
    <w:rsid w:val="00530D31"/>
    <w:rsid w:val="0053115F"/>
    <w:rsid w:val="005318A8"/>
    <w:rsid w:val="005318EF"/>
    <w:rsid w:val="00532755"/>
    <w:rsid w:val="00533897"/>
    <w:rsid w:val="00533D9A"/>
    <w:rsid w:val="00534DB0"/>
    <w:rsid w:val="005358B1"/>
    <w:rsid w:val="0053677A"/>
    <w:rsid w:val="005367E1"/>
    <w:rsid w:val="005368A7"/>
    <w:rsid w:val="00537420"/>
    <w:rsid w:val="005376A4"/>
    <w:rsid w:val="0053784D"/>
    <w:rsid w:val="00537944"/>
    <w:rsid w:val="00537A48"/>
    <w:rsid w:val="005408F3"/>
    <w:rsid w:val="00540BCA"/>
    <w:rsid w:val="0054121E"/>
    <w:rsid w:val="005417D4"/>
    <w:rsid w:val="00541E3D"/>
    <w:rsid w:val="00542167"/>
    <w:rsid w:val="00542B9C"/>
    <w:rsid w:val="005430CC"/>
    <w:rsid w:val="00543A00"/>
    <w:rsid w:val="005458D8"/>
    <w:rsid w:val="00545B48"/>
    <w:rsid w:val="00545D0A"/>
    <w:rsid w:val="00546917"/>
    <w:rsid w:val="00550648"/>
    <w:rsid w:val="005527DE"/>
    <w:rsid w:val="00552E8B"/>
    <w:rsid w:val="00554031"/>
    <w:rsid w:val="005540F9"/>
    <w:rsid w:val="0055651B"/>
    <w:rsid w:val="005568C1"/>
    <w:rsid w:val="00556EC7"/>
    <w:rsid w:val="0055729A"/>
    <w:rsid w:val="00560B7F"/>
    <w:rsid w:val="005611C9"/>
    <w:rsid w:val="0056123F"/>
    <w:rsid w:val="00561300"/>
    <w:rsid w:val="00561634"/>
    <w:rsid w:val="00561A07"/>
    <w:rsid w:val="00561E81"/>
    <w:rsid w:val="005627B5"/>
    <w:rsid w:val="005629E1"/>
    <w:rsid w:val="00563AC1"/>
    <w:rsid w:val="00565754"/>
    <w:rsid w:val="00570316"/>
    <w:rsid w:val="00570C7F"/>
    <w:rsid w:val="00572973"/>
    <w:rsid w:val="00573484"/>
    <w:rsid w:val="005737EC"/>
    <w:rsid w:val="00573D90"/>
    <w:rsid w:val="005743CB"/>
    <w:rsid w:val="00575A89"/>
    <w:rsid w:val="0057671A"/>
    <w:rsid w:val="0057695F"/>
    <w:rsid w:val="00577B3E"/>
    <w:rsid w:val="00577D42"/>
    <w:rsid w:val="00580672"/>
    <w:rsid w:val="00580A6A"/>
    <w:rsid w:val="00581580"/>
    <w:rsid w:val="00581A69"/>
    <w:rsid w:val="00581CA2"/>
    <w:rsid w:val="00582D24"/>
    <w:rsid w:val="00585F04"/>
    <w:rsid w:val="00587047"/>
    <w:rsid w:val="005878BA"/>
    <w:rsid w:val="00587AA6"/>
    <w:rsid w:val="00587DEB"/>
    <w:rsid w:val="00591041"/>
    <w:rsid w:val="00591C4E"/>
    <w:rsid w:val="0059314F"/>
    <w:rsid w:val="00593FFA"/>
    <w:rsid w:val="00595AA5"/>
    <w:rsid w:val="0059636A"/>
    <w:rsid w:val="00596688"/>
    <w:rsid w:val="005969E9"/>
    <w:rsid w:val="005A0986"/>
    <w:rsid w:val="005A16FA"/>
    <w:rsid w:val="005A1712"/>
    <w:rsid w:val="005A2EF2"/>
    <w:rsid w:val="005A4701"/>
    <w:rsid w:val="005A562D"/>
    <w:rsid w:val="005B09FC"/>
    <w:rsid w:val="005B0C7C"/>
    <w:rsid w:val="005B1CC5"/>
    <w:rsid w:val="005B1DD5"/>
    <w:rsid w:val="005B2C40"/>
    <w:rsid w:val="005B3321"/>
    <w:rsid w:val="005B3A95"/>
    <w:rsid w:val="005B52FB"/>
    <w:rsid w:val="005B743F"/>
    <w:rsid w:val="005C2741"/>
    <w:rsid w:val="005C32B5"/>
    <w:rsid w:val="005C3BE2"/>
    <w:rsid w:val="005C4C97"/>
    <w:rsid w:val="005C4F10"/>
    <w:rsid w:val="005C5514"/>
    <w:rsid w:val="005C5E39"/>
    <w:rsid w:val="005C6CA7"/>
    <w:rsid w:val="005C752C"/>
    <w:rsid w:val="005D01EE"/>
    <w:rsid w:val="005D031D"/>
    <w:rsid w:val="005D0572"/>
    <w:rsid w:val="005D0EB4"/>
    <w:rsid w:val="005D2195"/>
    <w:rsid w:val="005D2CEB"/>
    <w:rsid w:val="005D3D24"/>
    <w:rsid w:val="005D45F7"/>
    <w:rsid w:val="005D48C8"/>
    <w:rsid w:val="005D48D3"/>
    <w:rsid w:val="005D4F19"/>
    <w:rsid w:val="005D5827"/>
    <w:rsid w:val="005D641C"/>
    <w:rsid w:val="005D7CE8"/>
    <w:rsid w:val="005E0BCE"/>
    <w:rsid w:val="005E105A"/>
    <w:rsid w:val="005E1389"/>
    <w:rsid w:val="005E24DE"/>
    <w:rsid w:val="005E3B47"/>
    <w:rsid w:val="005E6288"/>
    <w:rsid w:val="005E6F12"/>
    <w:rsid w:val="005E7537"/>
    <w:rsid w:val="005F08C3"/>
    <w:rsid w:val="005F2A0B"/>
    <w:rsid w:val="005F3759"/>
    <w:rsid w:val="005F3DCE"/>
    <w:rsid w:val="005F42C3"/>
    <w:rsid w:val="005F6EDA"/>
    <w:rsid w:val="005F7589"/>
    <w:rsid w:val="005F7C86"/>
    <w:rsid w:val="005F7CC3"/>
    <w:rsid w:val="006004FF"/>
    <w:rsid w:val="0060109E"/>
    <w:rsid w:val="006027D6"/>
    <w:rsid w:val="006039E7"/>
    <w:rsid w:val="006042AB"/>
    <w:rsid w:val="006042FB"/>
    <w:rsid w:val="00605340"/>
    <w:rsid w:val="00605A44"/>
    <w:rsid w:val="0060612F"/>
    <w:rsid w:val="0060655E"/>
    <w:rsid w:val="00606772"/>
    <w:rsid w:val="00607116"/>
    <w:rsid w:val="00607B42"/>
    <w:rsid w:val="00607CA8"/>
    <w:rsid w:val="006102C6"/>
    <w:rsid w:val="006105D5"/>
    <w:rsid w:val="006118AB"/>
    <w:rsid w:val="00611DB4"/>
    <w:rsid w:val="00612091"/>
    <w:rsid w:val="0061269C"/>
    <w:rsid w:val="00614DDB"/>
    <w:rsid w:val="00616948"/>
    <w:rsid w:val="0061775B"/>
    <w:rsid w:val="00617773"/>
    <w:rsid w:val="006177F2"/>
    <w:rsid w:val="00622057"/>
    <w:rsid w:val="006220C2"/>
    <w:rsid w:val="00622788"/>
    <w:rsid w:val="00623C20"/>
    <w:rsid w:val="006251E5"/>
    <w:rsid w:val="006255D8"/>
    <w:rsid w:val="00625DD6"/>
    <w:rsid w:val="0062636C"/>
    <w:rsid w:val="00626539"/>
    <w:rsid w:val="006267E6"/>
    <w:rsid w:val="00630ADD"/>
    <w:rsid w:val="00631350"/>
    <w:rsid w:val="00631D29"/>
    <w:rsid w:val="0063305E"/>
    <w:rsid w:val="0063354F"/>
    <w:rsid w:val="00633727"/>
    <w:rsid w:val="00633A5F"/>
    <w:rsid w:val="00633C06"/>
    <w:rsid w:val="00634913"/>
    <w:rsid w:val="006354DD"/>
    <w:rsid w:val="00635C04"/>
    <w:rsid w:val="00636F22"/>
    <w:rsid w:val="006378F6"/>
    <w:rsid w:val="006402E8"/>
    <w:rsid w:val="00640AF2"/>
    <w:rsid w:val="00640BC1"/>
    <w:rsid w:val="00641B39"/>
    <w:rsid w:val="00641E72"/>
    <w:rsid w:val="00642213"/>
    <w:rsid w:val="00642D71"/>
    <w:rsid w:val="00643A1E"/>
    <w:rsid w:val="00644C2A"/>
    <w:rsid w:val="00645A9B"/>
    <w:rsid w:val="00645D6A"/>
    <w:rsid w:val="006467C6"/>
    <w:rsid w:val="00646995"/>
    <w:rsid w:val="00647C44"/>
    <w:rsid w:val="00647CC5"/>
    <w:rsid w:val="00647F19"/>
    <w:rsid w:val="00650336"/>
    <w:rsid w:val="00651A4C"/>
    <w:rsid w:val="00651B30"/>
    <w:rsid w:val="00651EA3"/>
    <w:rsid w:val="00652712"/>
    <w:rsid w:val="00653C6C"/>
    <w:rsid w:val="00654B53"/>
    <w:rsid w:val="0065509D"/>
    <w:rsid w:val="006558A2"/>
    <w:rsid w:val="00655907"/>
    <w:rsid w:val="006559C9"/>
    <w:rsid w:val="0065705B"/>
    <w:rsid w:val="006620C8"/>
    <w:rsid w:val="006644A8"/>
    <w:rsid w:val="00664AEE"/>
    <w:rsid w:val="006652F9"/>
    <w:rsid w:val="006661BD"/>
    <w:rsid w:val="006661D6"/>
    <w:rsid w:val="00666709"/>
    <w:rsid w:val="00666EFA"/>
    <w:rsid w:val="006678BE"/>
    <w:rsid w:val="00667B53"/>
    <w:rsid w:val="00670948"/>
    <w:rsid w:val="006716F1"/>
    <w:rsid w:val="006718AD"/>
    <w:rsid w:val="00671BF3"/>
    <w:rsid w:val="006730F9"/>
    <w:rsid w:val="0067320F"/>
    <w:rsid w:val="006733F1"/>
    <w:rsid w:val="006734D7"/>
    <w:rsid w:val="00673A09"/>
    <w:rsid w:val="00674043"/>
    <w:rsid w:val="006750ED"/>
    <w:rsid w:val="00675D2B"/>
    <w:rsid w:val="00675DB6"/>
    <w:rsid w:val="006765F3"/>
    <w:rsid w:val="0068051B"/>
    <w:rsid w:val="0068076F"/>
    <w:rsid w:val="00680C1F"/>
    <w:rsid w:val="00680CA8"/>
    <w:rsid w:val="00681632"/>
    <w:rsid w:val="006827A9"/>
    <w:rsid w:val="00682A4B"/>
    <w:rsid w:val="0068357A"/>
    <w:rsid w:val="00683841"/>
    <w:rsid w:val="00683CBB"/>
    <w:rsid w:val="00683D24"/>
    <w:rsid w:val="0068475C"/>
    <w:rsid w:val="006848DA"/>
    <w:rsid w:val="00684B3B"/>
    <w:rsid w:val="006850AA"/>
    <w:rsid w:val="0068544E"/>
    <w:rsid w:val="006854BF"/>
    <w:rsid w:val="00685A94"/>
    <w:rsid w:val="00685FF5"/>
    <w:rsid w:val="006868D1"/>
    <w:rsid w:val="0068794E"/>
    <w:rsid w:val="0069009B"/>
    <w:rsid w:val="00690536"/>
    <w:rsid w:val="006908EA"/>
    <w:rsid w:val="006912A0"/>
    <w:rsid w:val="0069139D"/>
    <w:rsid w:val="006914F6"/>
    <w:rsid w:val="00692260"/>
    <w:rsid w:val="006928A5"/>
    <w:rsid w:val="00693917"/>
    <w:rsid w:val="00693BA1"/>
    <w:rsid w:val="00693FA2"/>
    <w:rsid w:val="00695BBE"/>
    <w:rsid w:val="00695EE6"/>
    <w:rsid w:val="00696553"/>
    <w:rsid w:val="006973E3"/>
    <w:rsid w:val="0069783F"/>
    <w:rsid w:val="006A064F"/>
    <w:rsid w:val="006A07AA"/>
    <w:rsid w:val="006A3BE6"/>
    <w:rsid w:val="006A473B"/>
    <w:rsid w:val="006A49D6"/>
    <w:rsid w:val="006A4E69"/>
    <w:rsid w:val="006A4F2D"/>
    <w:rsid w:val="006A5188"/>
    <w:rsid w:val="006A574A"/>
    <w:rsid w:val="006A6D6D"/>
    <w:rsid w:val="006A7177"/>
    <w:rsid w:val="006A7378"/>
    <w:rsid w:val="006A7C42"/>
    <w:rsid w:val="006A7D16"/>
    <w:rsid w:val="006B0155"/>
    <w:rsid w:val="006B022E"/>
    <w:rsid w:val="006B1799"/>
    <w:rsid w:val="006B192B"/>
    <w:rsid w:val="006B1C26"/>
    <w:rsid w:val="006B31CD"/>
    <w:rsid w:val="006B4C9D"/>
    <w:rsid w:val="006B50D2"/>
    <w:rsid w:val="006B54C7"/>
    <w:rsid w:val="006B5547"/>
    <w:rsid w:val="006B5A97"/>
    <w:rsid w:val="006B6B8D"/>
    <w:rsid w:val="006B7EA8"/>
    <w:rsid w:val="006B7EDE"/>
    <w:rsid w:val="006C0598"/>
    <w:rsid w:val="006C18D3"/>
    <w:rsid w:val="006C1CD6"/>
    <w:rsid w:val="006C2B46"/>
    <w:rsid w:val="006C31CD"/>
    <w:rsid w:val="006C31FD"/>
    <w:rsid w:val="006C40AD"/>
    <w:rsid w:val="006C43F0"/>
    <w:rsid w:val="006C4D2B"/>
    <w:rsid w:val="006C5840"/>
    <w:rsid w:val="006C5A91"/>
    <w:rsid w:val="006C6847"/>
    <w:rsid w:val="006C70CD"/>
    <w:rsid w:val="006C776A"/>
    <w:rsid w:val="006C7885"/>
    <w:rsid w:val="006C7C81"/>
    <w:rsid w:val="006D0618"/>
    <w:rsid w:val="006D0D2F"/>
    <w:rsid w:val="006D1DD2"/>
    <w:rsid w:val="006D2817"/>
    <w:rsid w:val="006D3655"/>
    <w:rsid w:val="006D5020"/>
    <w:rsid w:val="006D59A7"/>
    <w:rsid w:val="006D5CAF"/>
    <w:rsid w:val="006D5F06"/>
    <w:rsid w:val="006D7ECF"/>
    <w:rsid w:val="006E2454"/>
    <w:rsid w:val="006E40B3"/>
    <w:rsid w:val="006E48C0"/>
    <w:rsid w:val="006E5511"/>
    <w:rsid w:val="006E59B2"/>
    <w:rsid w:val="006E6203"/>
    <w:rsid w:val="006E62F5"/>
    <w:rsid w:val="006E6A9F"/>
    <w:rsid w:val="006F035C"/>
    <w:rsid w:val="006F240E"/>
    <w:rsid w:val="006F2991"/>
    <w:rsid w:val="006F3872"/>
    <w:rsid w:val="006F4415"/>
    <w:rsid w:val="006F44AE"/>
    <w:rsid w:val="006F44B8"/>
    <w:rsid w:val="006F4866"/>
    <w:rsid w:val="006F4911"/>
    <w:rsid w:val="006F4E73"/>
    <w:rsid w:val="006F6243"/>
    <w:rsid w:val="006F63E8"/>
    <w:rsid w:val="006F6E61"/>
    <w:rsid w:val="006F7373"/>
    <w:rsid w:val="006F75CB"/>
    <w:rsid w:val="006F786D"/>
    <w:rsid w:val="006F79F8"/>
    <w:rsid w:val="007016F7"/>
    <w:rsid w:val="00701DA3"/>
    <w:rsid w:val="00702316"/>
    <w:rsid w:val="007033C3"/>
    <w:rsid w:val="00703777"/>
    <w:rsid w:val="007037A1"/>
    <w:rsid w:val="00703A3E"/>
    <w:rsid w:val="00705A98"/>
    <w:rsid w:val="00706440"/>
    <w:rsid w:val="007068F3"/>
    <w:rsid w:val="00706BAD"/>
    <w:rsid w:val="0070734A"/>
    <w:rsid w:val="0071052B"/>
    <w:rsid w:val="00711B76"/>
    <w:rsid w:val="00712FDF"/>
    <w:rsid w:val="00713365"/>
    <w:rsid w:val="0071337B"/>
    <w:rsid w:val="007133D4"/>
    <w:rsid w:val="00713BC0"/>
    <w:rsid w:val="007141C8"/>
    <w:rsid w:val="00714C77"/>
    <w:rsid w:val="0071621E"/>
    <w:rsid w:val="00716BB5"/>
    <w:rsid w:val="00717A64"/>
    <w:rsid w:val="00717A71"/>
    <w:rsid w:val="007202C3"/>
    <w:rsid w:val="0072075E"/>
    <w:rsid w:val="007212E6"/>
    <w:rsid w:val="007217FE"/>
    <w:rsid w:val="00721FB8"/>
    <w:rsid w:val="007226B1"/>
    <w:rsid w:val="00722C39"/>
    <w:rsid w:val="00722E29"/>
    <w:rsid w:val="007236B0"/>
    <w:rsid w:val="00724222"/>
    <w:rsid w:val="00724F06"/>
    <w:rsid w:val="00725EBB"/>
    <w:rsid w:val="00726B42"/>
    <w:rsid w:val="00726EB3"/>
    <w:rsid w:val="00730036"/>
    <w:rsid w:val="00731AA3"/>
    <w:rsid w:val="007321D1"/>
    <w:rsid w:val="00733129"/>
    <w:rsid w:val="007358B5"/>
    <w:rsid w:val="00736551"/>
    <w:rsid w:val="00737006"/>
    <w:rsid w:val="00740B10"/>
    <w:rsid w:val="007414B2"/>
    <w:rsid w:val="00742542"/>
    <w:rsid w:val="00742808"/>
    <w:rsid w:val="0074505F"/>
    <w:rsid w:val="00745165"/>
    <w:rsid w:val="00745D27"/>
    <w:rsid w:val="0074608A"/>
    <w:rsid w:val="007466BB"/>
    <w:rsid w:val="00750B41"/>
    <w:rsid w:val="00750F61"/>
    <w:rsid w:val="00752E92"/>
    <w:rsid w:val="0075346C"/>
    <w:rsid w:val="00753533"/>
    <w:rsid w:val="00753A7B"/>
    <w:rsid w:val="00753BAC"/>
    <w:rsid w:val="007547F8"/>
    <w:rsid w:val="007553E0"/>
    <w:rsid w:val="007562FE"/>
    <w:rsid w:val="00756944"/>
    <w:rsid w:val="007604C2"/>
    <w:rsid w:val="00760980"/>
    <w:rsid w:val="00762CC2"/>
    <w:rsid w:val="007639A6"/>
    <w:rsid w:val="0076509B"/>
    <w:rsid w:val="007658B8"/>
    <w:rsid w:val="00765DDF"/>
    <w:rsid w:val="00765DE2"/>
    <w:rsid w:val="00766529"/>
    <w:rsid w:val="00766CA8"/>
    <w:rsid w:val="007676F7"/>
    <w:rsid w:val="00770192"/>
    <w:rsid w:val="00770305"/>
    <w:rsid w:val="00771070"/>
    <w:rsid w:val="007713C6"/>
    <w:rsid w:val="0077161E"/>
    <w:rsid w:val="00772A98"/>
    <w:rsid w:val="00772B73"/>
    <w:rsid w:val="007742EF"/>
    <w:rsid w:val="00774E7A"/>
    <w:rsid w:val="00774EA2"/>
    <w:rsid w:val="007761F3"/>
    <w:rsid w:val="00777D3B"/>
    <w:rsid w:val="0078012C"/>
    <w:rsid w:val="007809A9"/>
    <w:rsid w:val="00780A4D"/>
    <w:rsid w:val="00780F9D"/>
    <w:rsid w:val="0078245A"/>
    <w:rsid w:val="00782FE2"/>
    <w:rsid w:val="00783366"/>
    <w:rsid w:val="00783E64"/>
    <w:rsid w:val="007843E2"/>
    <w:rsid w:val="007847A4"/>
    <w:rsid w:val="00785368"/>
    <w:rsid w:val="00785C67"/>
    <w:rsid w:val="00786ECA"/>
    <w:rsid w:val="00787209"/>
    <w:rsid w:val="00787C06"/>
    <w:rsid w:val="00790F17"/>
    <w:rsid w:val="007919C2"/>
    <w:rsid w:val="00791DA0"/>
    <w:rsid w:val="00791FEA"/>
    <w:rsid w:val="00793276"/>
    <w:rsid w:val="00793E49"/>
    <w:rsid w:val="00794F6E"/>
    <w:rsid w:val="007952DA"/>
    <w:rsid w:val="00795913"/>
    <w:rsid w:val="00795E5F"/>
    <w:rsid w:val="00796D9E"/>
    <w:rsid w:val="007A115C"/>
    <w:rsid w:val="007A17B5"/>
    <w:rsid w:val="007A24D9"/>
    <w:rsid w:val="007A2959"/>
    <w:rsid w:val="007A2B60"/>
    <w:rsid w:val="007A30FA"/>
    <w:rsid w:val="007A3280"/>
    <w:rsid w:val="007A38BE"/>
    <w:rsid w:val="007A3DC3"/>
    <w:rsid w:val="007A466A"/>
    <w:rsid w:val="007A4963"/>
    <w:rsid w:val="007A4D11"/>
    <w:rsid w:val="007A5195"/>
    <w:rsid w:val="007A53A9"/>
    <w:rsid w:val="007A6052"/>
    <w:rsid w:val="007A61E0"/>
    <w:rsid w:val="007A6F07"/>
    <w:rsid w:val="007A716C"/>
    <w:rsid w:val="007A79E2"/>
    <w:rsid w:val="007B2BEB"/>
    <w:rsid w:val="007B31D6"/>
    <w:rsid w:val="007B34C5"/>
    <w:rsid w:val="007B42F3"/>
    <w:rsid w:val="007B4A70"/>
    <w:rsid w:val="007B4DA0"/>
    <w:rsid w:val="007B511F"/>
    <w:rsid w:val="007B655C"/>
    <w:rsid w:val="007B662B"/>
    <w:rsid w:val="007B69B8"/>
    <w:rsid w:val="007B708D"/>
    <w:rsid w:val="007C04A3"/>
    <w:rsid w:val="007C18BE"/>
    <w:rsid w:val="007C3A39"/>
    <w:rsid w:val="007C5386"/>
    <w:rsid w:val="007C5901"/>
    <w:rsid w:val="007C5EE2"/>
    <w:rsid w:val="007C66FF"/>
    <w:rsid w:val="007C6A27"/>
    <w:rsid w:val="007C7592"/>
    <w:rsid w:val="007C7B1C"/>
    <w:rsid w:val="007D06D0"/>
    <w:rsid w:val="007D077F"/>
    <w:rsid w:val="007D0B9B"/>
    <w:rsid w:val="007D142C"/>
    <w:rsid w:val="007D1919"/>
    <w:rsid w:val="007D1A72"/>
    <w:rsid w:val="007D2E43"/>
    <w:rsid w:val="007D3285"/>
    <w:rsid w:val="007D4664"/>
    <w:rsid w:val="007D4E64"/>
    <w:rsid w:val="007D5200"/>
    <w:rsid w:val="007D53C6"/>
    <w:rsid w:val="007D6071"/>
    <w:rsid w:val="007D61CF"/>
    <w:rsid w:val="007D6E0D"/>
    <w:rsid w:val="007D6E75"/>
    <w:rsid w:val="007D713E"/>
    <w:rsid w:val="007E10D0"/>
    <w:rsid w:val="007E1646"/>
    <w:rsid w:val="007E1864"/>
    <w:rsid w:val="007E3617"/>
    <w:rsid w:val="007E587D"/>
    <w:rsid w:val="007E631B"/>
    <w:rsid w:val="007E675D"/>
    <w:rsid w:val="007E6E43"/>
    <w:rsid w:val="007F1747"/>
    <w:rsid w:val="007F185F"/>
    <w:rsid w:val="007F2034"/>
    <w:rsid w:val="007F35A4"/>
    <w:rsid w:val="007F4943"/>
    <w:rsid w:val="007F4B80"/>
    <w:rsid w:val="0080025C"/>
    <w:rsid w:val="00800A59"/>
    <w:rsid w:val="00801051"/>
    <w:rsid w:val="008019FA"/>
    <w:rsid w:val="00801CEE"/>
    <w:rsid w:val="00802637"/>
    <w:rsid w:val="00802C4C"/>
    <w:rsid w:val="00803D4B"/>
    <w:rsid w:val="008060DA"/>
    <w:rsid w:val="00807E67"/>
    <w:rsid w:val="00810721"/>
    <w:rsid w:val="0081076D"/>
    <w:rsid w:val="00811B49"/>
    <w:rsid w:val="008123AE"/>
    <w:rsid w:val="00812BA6"/>
    <w:rsid w:val="00813887"/>
    <w:rsid w:val="008145EA"/>
    <w:rsid w:val="00815BC1"/>
    <w:rsid w:val="0081725F"/>
    <w:rsid w:val="0082075C"/>
    <w:rsid w:val="008209D8"/>
    <w:rsid w:val="00821D39"/>
    <w:rsid w:val="008228D8"/>
    <w:rsid w:val="00823C59"/>
    <w:rsid w:val="008246D2"/>
    <w:rsid w:val="00824757"/>
    <w:rsid w:val="008251C5"/>
    <w:rsid w:val="00827164"/>
    <w:rsid w:val="0082776F"/>
    <w:rsid w:val="0082786B"/>
    <w:rsid w:val="008301D0"/>
    <w:rsid w:val="00834248"/>
    <w:rsid w:val="0083461B"/>
    <w:rsid w:val="00834664"/>
    <w:rsid w:val="00834A27"/>
    <w:rsid w:val="008352DF"/>
    <w:rsid w:val="00835CBE"/>
    <w:rsid w:val="008365F3"/>
    <w:rsid w:val="008406E3"/>
    <w:rsid w:val="00841033"/>
    <w:rsid w:val="008424BD"/>
    <w:rsid w:val="008428CB"/>
    <w:rsid w:val="008437C0"/>
    <w:rsid w:val="008438A4"/>
    <w:rsid w:val="00843C39"/>
    <w:rsid w:val="00844239"/>
    <w:rsid w:val="008443EA"/>
    <w:rsid w:val="008451B8"/>
    <w:rsid w:val="00845D33"/>
    <w:rsid w:val="00846092"/>
    <w:rsid w:val="0084710E"/>
    <w:rsid w:val="00847139"/>
    <w:rsid w:val="008500C7"/>
    <w:rsid w:val="00850346"/>
    <w:rsid w:val="008503BC"/>
    <w:rsid w:val="008511FB"/>
    <w:rsid w:val="00851228"/>
    <w:rsid w:val="008515FE"/>
    <w:rsid w:val="008526E9"/>
    <w:rsid w:val="00853671"/>
    <w:rsid w:val="00855956"/>
    <w:rsid w:val="00856B3B"/>
    <w:rsid w:val="00856E95"/>
    <w:rsid w:val="00857962"/>
    <w:rsid w:val="00860A8C"/>
    <w:rsid w:val="00860E36"/>
    <w:rsid w:val="008613BE"/>
    <w:rsid w:val="00862567"/>
    <w:rsid w:val="00864AA6"/>
    <w:rsid w:val="00865A88"/>
    <w:rsid w:val="00865C61"/>
    <w:rsid w:val="00867153"/>
    <w:rsid w:val="00870687"/>
    <w:rsid w:val="00871BBC"/>
    <w:rsid w:val="00874CEA"/>
    <w:rsid w:val="0087643C"/>
    <w:rsid w:val="00876813"/>
    <w:rsid w:val="0087693A"/>
    <w:rsid w:val="00877D18"/>
    <w:rsid w:val="008808EC"/>
    <w:rsid w:val="00880921"/>
    <w:rsid w:val="00881861"/>
    <w:rsid w:val="00882169"/>
    <w:rsid w:val="00882B95"/>
    <w:rsid w:val="0088391D"/>
    <w:rsid w:val="00884246"/>
    <w:rsid w:val="00885ECE"/>
    <w:rsid w:val="008860C0"/>
    <w:rsid w:val="00886441"/>
    <w:rsid w:val="00887121"/>
    <w:rsid w:val="00887DEE"/>
    <w:rsid w:val="0089171F"/>
    <w:rsid w:val="00892D49"/>
    <w:rsid w:val="00892E0B"/>
    <w:rsid w:val="00892F5A"/>
    <w:rsid w:val="008930E0"/>
    <w:rsid w:val="008932FA"/>
    <w:rsid w:val="00894E71"/>
    <w:rsid w:val="00895182"/>
    <w:rsid w:val="008954D9"/>
    <w:rsid w:val="008955A5"/>
    <w:rsid w:val="00895E13"/>
    <w:rsid w:val="00896048"/>
    <w:rsid w:val="00896541"/>
    <w:rsid w:val="00896C1D"/>
    <w:rsid w:val="008978CB"/>
    <w:rsid w:val="00897A95"/>
    <w:rsid w:val="008A0996"/>
    <w:rsid w:val="008A1F0A"/>
    <w:rsid w:val="008A30A1"/>
    <w:rsid w:val="008A36D6"/>
    <w:rsid w:val="008A3C8C"/>
    <w:rsid w:val="008A43F7"/>
    <w:rsid w:val="008A4D56"/>
    <w:rsid w:val="008A4E5B"/>
    <w:rsid w:val="008A5261"/>
    <w:rsid w:val="008A6377"/>
    <w:rsid w:val="008A63C8"/>
    <w:rsid w:val="008A72AD"/>
    <w:rsid w:val="008A75AD"/>
    <w:rsid w:val="008A78E1"/>
    <w:rsid w:val="008A79AF"/>
    <w:rsid w:val="008A7C19"/>
    <w:rsid w:val="008B07D5"/>
    <w:rsid w:val="008B0DA3"/>
    <w:rsid w:val="008B0FF1"/>
    <w:rsid w:val="008B2C92"/>
    <w:rsid w:val="008B33DE"/>
    <w:rsid w:val="008B352D"/>
    <w:rsid w:val="008B5186"/>
    <w:rsid w:val="008B55D9"/>
    <w:rsid w:val="008B5E69"/>
    <w:rsid w:val="008B6673"/>
    <w:rsid w:val="008B694D"/>
    <w:rsid w:val="008B70EC"/>
    <w:rsid w:val="008C0A98"/>
    <w:rsid w:val="008C0FF1"/>
    <w:rsid w:val="008C1399"/>
    <w:rsid w:val="008C1CD0"/>
    <w:rsid w:val="008C23B8"/>
    <w:rsid w:val="008C246E"/>
    <w:rsid w:val="008C24C7"/>
    <w:rsid w:val="008C3636"/>
    <w:rsid w:val="008C37AC"/>
    <w:rsid w:val="008C47C1"/>
    <w:rsid w:val="008C5451"/>
    <w:rsid w:val="008C5A0B"/>
    <w:rsid w:val="008C726A"/>
    <w:rsid w:val="008C78FB"/>
    <w:rsid w:val="008D0C48"/>
    <w:rsid w:val="008D102C"/>
    <w:rsid w:val="008D17D1"/>
    <w:rsid w:val="008D2195"/>
    <w:rsid w:val="008D24E1"/>
    <w:rsid w:val="008D3577"/>
    <w:rsid w:val="008D3FE3"/>
    <w:rsid w:val="008D4279"/>
    <w:rsid w:val="008D4310"/>
    <w:rsid w:val="008D4416"/>
    <w:rsid w:val="008D463A"/>
    <w:rsid w:val="008D482D"/>
    <w:rsid w:val="008D4975"/>
    <w:rsid w:val="008D6036"/>
    <w:rsid w:val="008D6C5D"/>
    <w:rsid w:val="008E0B16"/>
    <w:rsid w:val="008E0E14"/>
    <w:rsid w:val="008E14CA"/>
    <w:rsid w:val="008E1574"/>
    <w:rsid w:val="008E2438"/>
    <w:rsid w:val="008E38C9"/>
    <w:rsid w:val="008E4D94"/>
    <w:rsid w:val="008E5A5E"/>
    <w:rsid w:val="008E5A79"/>
    <w:rsid w:val="008E604E"/>
    <w:rsid w:val="008E773B"/>
    <w:rsid w:val="008E7AF8"/>
    <w:rsid w:val="008E7C35"/>
    <w:rsid w:val="008F0AD0"/>
    <w:rsid w:val="008F1344"/>
    <w:rsid w:val="008F1A56"/>
    <w:rsid w:val="008F20A5"/>
    <w:rsid w:val="008F470E"/>
    <w:rsid w:val="008F4E11"/>
    <w:rsid w:val="008F4E30"/>
    <w:rsid w:val="008F64EC"/>
    <w:rsid w:val="008F6520"/>
    <w:rsid w:val="008F7588"/>
    <w:rsid w:val="008F7FF5"/>
    <w:rsid w:val="009016C3"/>
    <w:rsid w:val="009018F2"/>
    <w:rsid w:val="00901DBC"/>
    <w:rsid w:val="009027CA"/>
    <w:rsid w:val="00903191"/>
    <w:rsid w:val="0090473C"/>
    <w:rsid w:val="00904CFD"/>
    <w:rsid w:val="00904D66"/>
    <w:rsid w:val="009052C1"/>
    <w:rsid w:val="0090546D"/>
    <w:rsid w:val="00905889"/>
    <w:rsid w:val="00905DE5"/>
    <w:rsid w:val="00906192"/>
    <w:rsid w:val="00906A17"/>
    <w:rsid w:val="00906B55"/>
    <w:rsid w:val="009076F3"/>
    <w:rsid w:val="00910409"/>
    <w:rsid w:val="009110F2"/>
    <w:rsid w:val="009113B9"/>
    <w:rsid w:val="00911FA6"/>
    <w:rsid w:val="00912471"/>
    <w:rsid w:val="009129A3"/>
    <w:rsid w:val="00912C71"/>
    <w:rsid w:val="00912D1C"/>
    <w:rsid w:val="00913BAA"/>
    <w:rsid w:val="0091485F"/>
    <w:rsid w:val="00914C2B"/>
    <w:rsid w:val="009150E2"/>
    <w:rsid w:val="00915109"/>
    <w:rsid w:val="00915442"/>
    <w:rsid w:val="00915B8A"/>
    <w:rsid w:val="00917195"/>
    <w:rsid w:val="00917E3A"/>
    <w:rsid w:val="00920C46"/>
    <w:rsid w:val="0092176E"/>
    <w:rsid w:val="00921A1A"/>
    <w:rsid w:val="00921A47"/>
    <w:rsid w:val="00922230"/>
    <w:rsid w:val="00922A7F"/>
    <w:rsid w:val="00922AD1"/>
    <w:rsid w:val="00923B11"/>
    <w:rsid w:val="00923C8E"/>
    <w:rsid w:val="00924B5F"/>
    <w:rsid w:val="00925E60"/>
    <w:rsid w:val="009261B4"/>
    <w:rsid w:val="009265E6"/>
    <w:rsid w:val="00927CD8"/>
    <w:rsid w:val="00930896"/>
    <w:rsid w:val="00931273"/>
    <w:rsid w:val="00931303"/>
    <w:rsid w:val="009315C8"/>
    <w:rsid w:val="00931BAE"/>
    <w:rsid w:val="009324A7"/>
    <w:rsid w:val="0093357E"/>
    <w:rsid w:val="00934FD1"/>
    <w:rsid w:val="00935A4A"/>
    <w:rsid w:val="00936ED6"/>
    <w:rsid w:val="00937CCE"/>
    <w:rsid w:val="009411E5"/>
    <w:rsid w:val="00941FCE"/>
    <w:rsid w:val="00943809"/>
    <w:rsid w:val="0094391B"/>
    <w:rsid w:val="00943C73"/>
    <w:rsid w:val="00943EC1"/>
    <w:rsid w:val="0094473A"/>
    <w:rsid w:val="00944CE7"/>
    <w:rsid w:val="0094602E"/>
    <w:rsid w:val="0094607D"/>
    <w:rsid w:val="009477F0"/>
    <w:rsid w:val="00947AF2"/>
    <w:rsid w:val="00950117"/>
    <w:rsid w:val="0095093B"/>
    <w:rsid w:val="009509E2"/>
    <w:rsid w:val="00950A12"/>
    <w:rsid w:val="00952847"/>
    <w:rsid w:val="00952910"/>
    <w:rsid w:val="00952E21"/>
    <w:rsid w:val="00952F39"/>
    <w:rsid w:val="009541F3"/>
    <w:rsid w:val="00955517"/>
    <w:rsid w:val="00956750"/>
    <w:rsid w:val="00957294"/>
    <w:rsid w:val="009574D3"/>
    <w:rsid w:val="00957AC0"/>
    <w:rsid w:val="00960352"/>
    <w:rsid w:val="00960F0F"/>
    <w:rsid w:val="00961165"/>
    <w:rsid w:val="0096214D"/>
    <w:rsid w:val="00963BFD"/>
    <w:rsid w:val="00963F57"/>
    <w:rsid w:val="00964878"/>
    <w:rsid w:val="0096521C"/>
    <w:rsid w:val="0096648E"/>
    <w:rsid w:val="009664B3"/>
    <w:rsid w:val="0096652C"/>
    <w:rsid w:val="00970725"/>
    <w:rsid w:val="00971B22"/>
    <w:rsid w:val="00972454"/>
    <w:rsid w:val="00972587"/>
    <w:rsid w:val="009736BB"/>
    <w:rsid w:val="00973E04"/>
    <w:rsid w:val="00973FF1"/>
    <w:rsid w:val="00974464"/>
    <w:rsid w:val="0097480C"/>
    <w:rsid w:val="0097484D"/>
    <w:rsid w:val="009749CD"/>
    <w:rsid w:val="00974B7A"/>
    <w:rsid w:val="00974B8D"/>
    <w:rsid w:val="00974DC6"/>
    <w:rsid w:val="00975BAE"/>
    <w:rsid w:val="0097690C"/>
    <w:rsid w:val="00977628"/>
    <w:rsid w:val="00977D39"/>
    <w:rsid w:val="00980A50"/>
    <w:rsid w:val="00980FF6"/>
    <w:rsid w:val="00981113"/>
    <w:rsid w:val="00981872"/>
    <w:rsid w:val="00981D85"/>
    <w:rsid w:val="0098259D"/>
    <w:rsid w:val="0098267A"/>
    <w:rsid w:val="009828A1"/>
    <w:rsid w:val="00984925"/>
    <w:rsid w:val="00985693"/>
    <w:rsid w:val="00986120"/>
    <w:rsid w:val="009863BA"/>
    <w:rsid w:val="00987247"/>
    <w:rsid w:val="0099082D"/>
    <w:rsid w:val="009917BF"/>
    <w:rsid w:val="00992B37"/>
    <w:rsid w:val="00994AF1"/>
    <w:rsid w:val="00995971"/>
    <w:rsid w:val="00996882"/>
    <w:rsid w:val="0099793C"/>
    <w:rsid w:val="00997D01"/>
    <w:rsid w:val="009A0210"/>
    <w:rsid w:val="009A028F"/>
    <w:rsid w:val="009A0BC6"/>
    <w:rsid w:val="009A106F"/>
    <w:rsid w:val="009A110E"/>
    <w:rsid w:val="009A129D"/>
    <w:rsid w:val="009A225A"/>
    <w:rsid w:val="009A29FF"/>
    <w:rsid w:val="009A2EDC"/>
    <w:rsid w:val="009A31B8"/>
    <w:rsid w:val="009A3B69"/>
    <w:rsid w:val="009A61CE"/>
    <w:rsid w:val="009A7419"/>
    <w:rsid w:val="009A7F86"/>
    <w:rsid w:val="009B0CC7"/>
    <w:rsid w:val="009B1056"/>
    <w:rsid w:val="009B2011"/>
    <w:rsid w:val="009B25CE"/>
    <w:rsid w:val="009B471D"/>
    <w:rsid w:val="009B54F9"/>
    <w:rsid w:val="009B5DFF"/>
    <w:rsid w:val="009B6576"/>
    <w:rsid w:val="009B6FD7"/>
    <w:rsid w:val="009B7687"/>
    <w:rsid w:val="009B7FB8"/>
    <w:rsid w:val="009C0ABE"/>
    <w:rsid w:val="009C0F75"/>
    <w:rsid w:val="009C0FB0"/>
    <w:rsid w:val="009C1061"/>
    <w:rsid w:val="009C1F61"/>
    <w:rsid w:val="009C2EEB"/>
    <w:rsid w:val="009C2EEE"/>
    <w:rsid w:val="009C3593"/>
    <w:rsid w:val="009C58EB"/>
    <w:rsid w:val="009C66E9"/>
    <w:rsid w:val="009C6947"/>
    <w:rsid w:val="009D111E"/>
    <w:rsid w:val="009D298B"/>
    <w:rsid w:val="009D37D2"/>
    <w:rsid w:val="009D4BA7"/>
    <w:rsid w:val="009D5D7F"/>
    <w:rsid w:val="009D5F2E"/>
    <w:rsid w:val="009D619B"/>
    <w:rsid w:val="009D7896"/>
    <w:rsid w:val="009E01AF"/>
    <w:rsid w:val="009E08FB"/>
    <w:rsid w:val="009E15F6"/>
    <w:rsid w:val="009E275F"/>
    <w:rsid w:val="009E4084"/>
    <w:rsid w:val="009E4B8B"/>
    <w:rsid w:val="009E588F"/>
    <w:rsid w:val="009E58FC"/>
    <w:rsid w:val="009E61CD"/>
    <w:rsid w:val="009E6E1E"/>
    <w:rsid w:val="009E7B59"/>
    <w:rsid w:val="009F0175"/>
    <w:rsid w:val="009F1D8F"/>
    <w:rsid w:val="009F2068"/>
    <w:rsid w:val="009F239A"/>
    <w:rsid w:val="009F2795"/>
    <w:rsid w:val="009F3BB2"/>
    <w:rsid w:val="009F4001"/>
    <w:rsid w:val="009F512C"/>
    <w:rsid w:val="009F52FD"/>
    <w:rsid w:val="009F6167"/>
    <w:rsid w:val="00A00D13"/>
    <w:rsid w:val="00A01F4C"/>
    <w:rsid w:val="00A024FF"/>
    <w:rsid w:val="00A02679"/>
    <w:rsid w:val="00A03141"/>
    <w:rsid w:val="00A035F3"/>
    <w:rsid w:val="00A04E5E"/>
    <w:rsid w:val="00A050E6"/>
    <w:rsid w:val="00A05E4E"/>
    <w:rsid w:val="00A05E89"/>
    <w:rsid w:val="00A06546"/>
    <w:rsid w:val="00A06574"/>
    <w:rsid w:val="00A0664A"/>
    <w:rsid w:val="00A06F5B"/>
    <w:rsid w:val="00A0753B"/>
    <w:rsid w:val="00A079D5"/>
    <w:rsid w:val="00A07BE2"/>
    <w:rsid w:val="00A10913"/>
    <w:rsid w:val="00A10B66"/>
    <w:rsid w:val="00A13294"/>
    <w:rsid w:val="00A13631"/>
    <w:rsid w:val="00A14519"/>
    <w:rsid w:val="00A148A2"/>
    <w:rsid w:val="00A154C2"/>
    <w:rsid w:val="00A16A85"/>
    <w:rsid w:val="00A17387"/>
    <w:rsid w:val="00A1777B"/>
    <w:rsid w:val="00A17D79"/>
    <w:rsid w:val="00A20225"/>
    <w:rsid w:val="00A20449"/>
    <w:rsid w:val="00A20AAE"/>
    <w:rsid w:val="00A20C2B"/>
    <w:rsid w:val="00A20EC0"/>
    <w:rsid w:val="00A21EAF"/>
    <w:rsid w:val="00A221A0"/>
    <w:rsid w:val="00A221B8"/>
    <w:rsid w:val="00A229A3"/>
    <w:rsid w:val="00A24E42"/>
    <w:rsid w:val="00A270C6"/>
    <w:rsid w:val="00A27ACD"/>
    <w:rsid w:val="00A27E9B"/>
    <w:rsid w:val="00A30FC2"/>
    <w:rsid w:val="00A310D8"/>
    <w:rsid w:val="00A31158"/>
    <w:rsid w:val="00A328DD"/>
    <w:rsid w:val="00A33FB6"/>
    <w:rsid w:val="00A347FA"/>
    <w:rsid w:val="00A348A5"/>
    <w:rsid w:val="00A34C2A"/>
    <w:rsid w:val="00A369D6"/>
    <w:rsid w:val="00A371C5"/>
    <w:rsid w:val="00A37CBC"/>
    <w:rsid w:val="00A40C9A"/>
    <w:rsid w:val="00A41C17"/>
    <w:rsid w:val="00A4305A"/>
    <w:rsid w:val="00A437A3"/>
    <w:rsid w:val="00A43B07"/>
    <w:rsid w:val="00A440F3"/>
    <w:rsid w:val="00A4435B"/>
    <w:rsid w:val="00A444DE"/>
    <w:rsid w:val="00A45DA7"/>
    <w:rsid w:val="00A46149"/>
    <w:rsid w:val="00A4728C"/>
    <w:rsid w:val="00A4758D"/>
    <w:rsid w:val="00A47890"/>
    <w:rsid w:val="00A47C96"/>
    <w:rsid w:val="00A50CCB"/>
    <w:rsid w:val="00A519B6"/>
    <w:rsid w:val="00A51D72"/>
    <w:rsid w:val="00A523F8"/>
    <w:rsid w:val="00A5250D"/>
    <w:rsid w:val="00A53F38"/>
    <w:rsid w:val="00A54130"/>
    <w:rsid w:val="00A54394"/>
    <w:rsid w:val="00A54A10"/>
    <w:rsid w:val="00A55445"/>
    <w:rsid w:val="00A558D7"/>
    <w:rsid w:val="00A55F22"/>
    <w:rsid w:val="00A560E6"/>
    <w:rsid w:val="00A573D7"/>
    <w:rsid w:val="00A57D38"/>
    <w:rsid w:val="00A6067E"/>
    <w:rsid w:val="00A60FB9"/>
    <w:rsid w:val="00A61601"/>
    <w:rsid w:val="00A62637"/>
    <w:rsid w:val="00A64C6F"/>
    <w:rsid w:val="00A65EB6"/>
    <w:rsid w:val="00A6643A"/>
    <w:rsid w:val="00A664C2"/>
    <w:rsid w:val="00A702F5"/>
    <w:rsid w:val="00A726E1"/>
    <w:rsid w:val="00A72B0D"/>
    <w:rsid w:val="00A746CA"/>
    <w:rsid w:val="00A752AA"/>
    <w:rsid w:val="00A76A0C"/>
    <w:rsid w:val="00A76A7A"/>
    <w:rsid w:val="00A802AA"/>
    <w:rsid w:val="00A81086"/>
    <w:rsid w:val="00A81445"/>
    <w:rsid w:val="00A81F82"/>
    <w:rsid w:val="00A82110"/>
    <w:rsid w:val="00A8234E"/>
    <w:rsid w:val="00A83B88"/>
    <w:rsid w:val="00A84066"/>
    <w:rsid w:val="00A84C2A"/>
    <w:rsid w:val="00A85FE1"/>
    <w:rsid w:val="00A879A4"/>
    <w:rsid w:val="00A879F6"/>
    <w:rsid w:val="00A91ABE"/>
    <w:rsid w:val="00A91B8E"/>
    <w:rsid w:val="00A929D5"/>
    <w:rsid w:val="00A930D5"/>
    <w:rsid w:val="00A93B97"/>
    <w:rsid w:val="00A9454A"/>
    <w:rsid w:val="00A95CAC"/>
    <w:rsid w:val="00A979E7"/>
    <w:rsid w:val="00AA04C0"/>
    <w:rsid w:val="00AA123B"/>
    <w:rsid w:val="00AA23F0"/>
    <w:rsid w:val="00AA3E19"/>
    <w:rsid w:val="00AA4240"/>
    <w:rsid w:val="00AA46C5"/>
    <w:rsid w:val="00AA5253"/>
    <w:rsid w:val="00AA539F"/>
    <w:rsid w:val="00AA59FE"/>
    <w:rsid w:val="00AA5E4D"/>
    <w:rsid w:val="00AA667B"/>
    <w:rsid w:val="00AB006B"/>
    <w:rsid w:val="00AB0736"/>
    <w:rsid w:val="00AB0B8E"/>
    <w:rsid w:val="00AB1D9C"/>
    <w:rsid w:val="00AB31D7"/>
    <w:rsid w:val="00AB4D23"/>
    <w:rsid w:val="00AB4F31"/>
    <w:rsid w:val="00AB5431"/>
    <w:rsid w:val="00AB6856"/>
    <w:rsid w:val="00AB699C"/>
    <w:rsid w:val="00AB6D1A"/>
    <w:rsid w:val="00AB7179"/>
    <w:rsid w:val="00AC0694"/>
    <w:rsid w:val="00AC1FAF"/>
    <w:rsid w:val="00AC1FC3"/>
    <w:rsid w:val="00AC2C42"/>
    <w:rsid w:val="00AC2D87"/>
    <w:rsid w:val="00AC372E"/>
    <w:rsid w:val="00AC37CD"/>
    <w:rsid w:val="00AC3B27"/>
    <w:rsid w:val="00AC49FB"/>
    <w:rsid w:val="00AC4FEE"/>
    <w:rsid w:val="00AC562E"/>
    <w:rsid w:val="00AC5AA3"/>
    <w:rsid w:val="00AC6460"/>
    <w:rsid w:val="00AC6F7D"/>
    <w:rsid w:val="00AC7599"/>
    <w:rsid w:val="00AC76C9"/>
    <w:rsid w:val="00AC79B0"/>
    <w:rsid w:val="00AC7C4A"/>
    <w:rsid w:val="00AD0859"/>
    <w:rsid w:val="00AD157C"/>
    <w:rsid w:val="00AD2433"/>
    <w:rsid w:val="00AD314B"/>
    <w:rsid w:val="00AD3173"/>
    <w:rsid w:val="00AD4B9E"/>
    <w:rsid w:val="00AD59BF"/>
    <w:rsid w:val="00AD5C61"/>
    <w:rsid w:val="00AD79EC"/>
    <w:rsid w:val="00AD7DD9"/>
    <w:rsid w:val="00AE0B98"/>
    <w:rsid w:val="00AE10AF"/>
    <w:rsid w:val="00AE1375"/>
    <w:rsid w:val="00AE19A6"/>
    <w:rsid w:val="00AE20B5"/>
    <w:rsid w:val="00AE2915"/>
    <w:rsid w:val="00AE3BD7"/>
    <w:rsid w:val="00AE3CFF"/>
    <w:rsid w:val="00AE47DC"/>
    <w:rsid w:val="00AE4E51"/>
    <w:rsid w:val="00AE6130"/>
    <w:rsid w:val="00AE674F"/>
    <w:rsid w:val="00AE6F2B"/>
    <w:rsid w:val="00AE744E"/>
    <w:rsid w:val="00AF02C3"/>
    <w:rsid w:val="00AF046D"/>
    <w:rsid w:val="00AF0608"/>
    <w:rsid w:val="00AF071F"/>
    <w:rsid w:val="00AF0C73"/>
    <w:rsid w:val="00AF2555"/>
    <w:rsid w:val="00AF2E52"/>
    <w:rsid w:val="00AF484E"/>
    <w:rsid w:val="00AF616D"/>
    <w:rsid w:val="00AF6A96"/>
    <w:rsid w:val="00AF6B29"/>
    <w:rsid w:val="00AF72C1"/>
    <w:rsid w:val="00AF7501"/>
    <w:rsid w:val="00B0007F"/>
    <w:rsid w:val="00B001AE"/>
    <w:rsid w:val="00B005FA"/>
    <w:rsid w:val="00B0114B"/>
    <w:rsid w:val="00B01BC0"/>
    <w:rsid w:val="00B0253D"/>
    <w:rsid w:val="00B027BC"/>
    <w:rsid w:val="00B037AF"/>
    <w:rsid w:val="00B03FAE"/>
    <w:rsid w:val="00B04524"/>
    <w:rsid w:val="00B07958"/>
    <w:rsid w:val="00B07DB8"/>
    <w:rsid w:val="00B07EAE"/>
    <w:rsid w:val="00B1082F"/>
    <w:rsid w:val="00B1261E"/>
    <w:rsid w:val="00B1262E"/>
    <w:rsid w:val="00B135D3"/>
    <w:rsid w:val="00B160D1"/>
    <w:rsid w:val="00B20856"/>
    <w:rsid w:val="00B20F9B"/>
    <w:rsid w:val="00B223E4"/>
    <w:rsid w:val="00B22836"/>
    <w:rsid w:val="00B23269"/>
    <w:rsid w:val="00B23C05"/>
    <w:rsid w:val="00B23E1F"/>
    <w:rsid w:val="00B24262"/>
    <w:rsid w:val="00B24373"/>
    <w:rsid w:val="00B25B0A"/>
    <w:rsid w:val="00B2723F"/>
    <w:rsid w:val="00B27BE0"/>
    <w:rsid w:val="00B30962"/>
    <w:rsid w:val="00B30D47"/>
    <w:rsid w:val="00B3222E"/>
    <w:rsid w:val="00B329B0"/>
    <w:rsid w:val="00B32CCD"/>
    <w:rsid w:val="00B32EF7"/>
    <w:rsid w:val="00B34A2A"/>
    <w:rsid w:val="00B35677"/>
    <w:rsid w:val="00B37D5C"/>
    <w:rsid w:val="00B404E7"/>
    <w:rsid w:val="00B41573"/>
    <w:rsid w:val="00B42B12"/>
    <w:rsid w:val="00B43C76"/>
    <w:rsid w:val="00B441B2"/>
    <w:rsid w:val="00B4563E"/>
    <w:rsid w:val="00B457A9"/>
    <w:rsid w:val="00B46054"/>
    <w:rsid w:val="00B46809"/>
    <w:rsid w:val="00B47E8D"/>
    <w:rsid w:val="00B47E9D"/>
    <w:rsid w:val="00B50E8D"/>
    <w:rsid w:val="00B521FB"/>
    <w:rsid w:val="00B52887"/>
    <w:rsid w:val="00B5339E"/>
    <w:rsid w:val="00B53591"/>
    <w:rsid w:val="00B55BD6"/>
    <w:rsid w:val="00B56CD6"/>
    <w:rsid w:val="00B56D94"/>
    <w:rsid w:val="00B575ED"/>
    <w:rsid w:val="00B60AF4"/>
    <w:rsid w:val="00B61B00"/>
    <w:rsid w:val="00B62583"/>
    <w:rsid w:val="00B62ACB"/>
    <w:rsid w:val="00B63207"/>
    <w:rsid w:val="00B644A2"/>
    <w:rsid w:val="00B65C51"/>
    <w:rsid w:val="00B6604F"/>
    <w:rsid w:val="00B6768A"/>
    <w:rsid w:val="00B67AA1"/>
    <w:rsid w:val="00B70797"/>
    <w:rsid w:val="00B715B4"/>
    <w:rsid w:val="00B71888"/>
    <w:rsid w:val="00B7190B"/>
    <w:rsid w:val="00B71E09"/>
    <w:rsid w:val="00B72121"/>
    <w:rsid w:val="00B73634"/>
    <w:rsid w:val="00B746F9"/>
    <w:rsid w:val="00B74818"/>
    <w:rsid w:val="00B748DF"/>
    <w:rsid w:val="00B74DB9"/>
    <w:rsid w:val="00B75B67"/>
    <w:rsid w:val="00B763D5"/>
    <w:rsid w:val="00B76CD4"/>
    <w:rsid w:val="00B76FC3"/>
    <w:rsid w:val="00B77127"/>
    <w:rsid w:val="00B773CE"/>
    <w:rsid w:val="00B7752E"/>
    <w:rsid w:val="00B778A1"/>
    <w:rsid w:val="00B804FE"/>
    <w:rsid w:val="00B80548"/>
    <w:rsid w:val="00B80A7F"/>
    <w:rsid w:val="00B81292"/>
    <w:rsid w:val="00B81519"/>
    <w:rsid w:val="00B820E5"/>
    <w:rsid w:val="00B821EC"/>
    <w:rsid w:val="00B83109"/>
    <w:rsid w:val="00B836F2"/>
    <w:rsid w:val="00B85117"/>
    <w:rsid w:val="00B8605F"/>
    <w:rsid w:val="00B86398"/>
    <w:rsid w:val="00B873CD"/>
    <w:rsid w:val="00B87F23"/>
    <w:rsid w:val="00B9195A"/>
    <w:rsid w:val="00B92276"/>
    <w:rsid w:val="00B92E96"/>
    <w:rsid w:val="00B93137"/>
    <w:rsid w:val="00B93818"/>
    <w:rsid w:val="00B96328"/>
    <w:rsid w:val="00B964E6"/>
    <w:rsid w:val="00B96703"/>
    <w:rsid w:val="00B972C9"/>
    <w:rsid w:val="00BA02DC"/>
    <w:rsid w:val="00BA0556"/>
    <w:rsid w:val="00BA073F"/>
    <w:rsid w:val="00BA09A3"/>
    <w:rsid w:val="00BA174C"/>
    <w:rsid w:val="00BA1E64"/>
    <w:rsid w:val="00BA2BC8"/>
    <w:rsid w:val="00BA3512"/>
    <w:rsid w:val="00BA3D10"/>
    <w:rsid w:val="00BA3E87"/>
    <w:rsid w:val="00BA4F85"/>
    <w:rsid w:val="00BA57F0"/>
    <w:rsid w:val="00BA5962"/>
    <w:rsid w:val="00BA7197"/>
    <w:rsid w:val="00BA7A55"/>
    <w:rsid w:val="00BB1046"/>
    <w:rsid w:val="00BB14CA"/>
    <w:rsid w:val="00BB14E5"/>
    <w:rsid w:val="00BB230B"/>
    <w:rsid w:val="00BB236A"/>
    <w:rsid w:val="00BB2AA6"/>
    <w:rsid w:val="00BB3B60"/>
    <w:rsid w:val="00BB483A"/>
    <w:rsid w:val="00BB6871"/>
    <w:rsid w:val="00BB73AE"/>
    <w:rsid w:val="00BB7481"/>
    <w:rsid w:val="00BC53A9"/>
    <w:rsid w:val="00BC54C7"/>
    <w:rsid w:val="00BC6073"/>
    <w:rsid w:val="00BC60AA"/>
    <w:rsid w:val="00BC6424"/>
    <w:rsid w:val="00BC68F1"/>
    <w:rsid w:val="00BC6CD8"/>
    <w:rsid w:val="00BC6F56"/>
    <w:rsid w:val="00BC7E31"/>
    <w:rsid w:val="00BD0E0A"/>
    <w:rsid w:val="00BD11E3"/>
    <w:rsid w:val="00BD19AE"/>
    <w:rsid w:val="00BD4C8D"/>
    <w:rsid w:val="00BD7745"/>
    <w:rsid w:val="00BD7F30"/>
    <w:rsid w:val="00BE0A08"/>
    <w:rsid w:val="00BE0F31"/>
    <w:rsid w:val="00BE155C"/>
    <w:rsid w:val="00BE1B84"/>
    <w:rsid w:val="00BE22CE"/>
    <w:rsid w:val="00BE28FC"/>
    <w:rsid w:val="00BE31A7"/>
    <w:rsid w:val="00BE3939"/>
    <w:rsid w:val="00BE395C"/>
    <w:rsid w:val="00BE3DBF"/>
    <w:rsid w:val="00BE51DE"/>
    <w:rsid w:val="00BE51FD"/>
    <w:rsid w:val="00BE56C5"/>
    <w:rsid w:val="00BE5F3F"/>
    <w:rsid w:val="00BE74A0"/>
    <w:rsid w:val="00BE7CAE"/>
    <w:rsid w:val="00BF0644"/>
    <w:rsid w:val="00BF0CF7"/>
    <w:rsid w:val="00BF1121"/>
    <w:rsid w:val="00BF11AF"/>
    <w:rsid w:val="00BF402E"/>
    <w:rsid w:val="00BF4DC1"/>
    <w:rsid w:val="00BF60DB"/>
    <w:rsid w:val="00BF6924"/>
    <w:rsid w:val="00BF703B"/>
    <w:rsid w:val="00BF7D0F"/>
    <w:rsid w:val="00C00140"/>
    <w:rsid w:val="00C00BD9"/>
    <w:rsid w:val="00C00F75"/>
    <w:rsid w:val="00C0161A"/>
    <w:rsid w:val="00C01E17"/>
    <w:rsid w:val="00C02B43"/>
    <w:rsid w:val="00C02D81"/>
    <w:rsid w:val="00C03483"/>
    <w:rsid w:val="00C038F9"/>
    <w:rsid w:val="00C04534"/>
    <w:rsid w:val="00C04A65"/>
    <w:rsid w:val="00C053F9"/>
    <w:rsid w:val="00C05505"/>
    <w:rsid w:val="00C06257"/>
    <w:rsid w:val="00C10C90"/>
    <w:rsid w:val="00C11115"/>
    <w:rsid w:val="00C1292C"/>
    <w:rsid w:val="00C129EB"/>
    <w:rsid w:val="00C13EAE"/>
    <w:rsid w:val="00C14E7A"/>
    <w:rsid w:val="00C16FAC"/>
    <w:rsid w:val="00C17E14"/>
    <w:rsid w:val="00C20539"/>
    <w:rsid w:val="00C21815"/>
    <w:rsid w:val="00C21819"/>
    <w:rsid w:val="00C22003"/>
    <w:rsid w:val="00C23417"/>
    <w:rsid w:val="00C23A57"/>
    <w:rsid w:val="00C240A1"/>
    <w:rsid w:val="00C24ACA"/>
    <w:rsid w:val="00C25608"/>
    <w:rsid w:val="00C2578A"/>
    <w:rsid w:val="00C266CA"/>
    <w:rsid w:val="00C26F9C"/>
    <w:rsid w:val="00C27320"/>
    <w:rsid w:val="00C3325D"/>
    <w:rsid w:val="00C33BCA"/>
    <w:rsid w:val="00C3470E"/>
    <w:rsid w:val="00C35518"/>
    <w:rsid w:val="00C35C61"/>
    <w:rsid w:val="00C36EFE"/>
    <w:rsid w:val="00C37712"/>
    <w:rsid w:val="00C42A0F"/>
    <w:rsid w:val="00C42EAC"/>
    <w:rsid w:val="00C43391"/>
    <w:rsid w:val="00C4376E"/>
    <w:rsid w:val="00C43A22"/>
    <w:rsid w:val="00C43ED0"/>
    <w:rsid w:val="00C45F5B"/>
    <w:rsid w:val="00C4741F"/>
    <w:rsid w:val="00C51BEB"/>
    <w:rsid w:val="00C51F6D"/>
    <w:rsid w:val="00C5203A"/>
    <w:rsid w:val="00C52DE3"/>
    <w:rsid w:val="00C54C4C"/>
    <w:rsid w:val="00C54E5E"/>
    <w:rsid w:val="00C5502E"/>
    <w:rsid w:val="00C55C8A"/>
    <w:rsid w:val="00C56577"/>
    <w:rsid w:val="00C57211"/>
    <w:rsid w:val="00C60A99"/>
    <w:rsid w:val="00C61D78"/>
    <w:rsid w:val="00C61D82"/>
    <w:rsid w:val="00C62AB1"/>
    <w:rsid w:val="00C62B62"/>
    <w:rsid w:val="00C63805"/>
    <w:rsid w:val="00C63D38"/>
    <w:rsid w:val="00C63E4A"/>
    <w:rsid w:val="00C64133"/>
    <w:rsid w:val="00C647FC"/>
    <w:rsid w:val="00C655B6"/>
    <w:rsid w:val="00C67F35"/>
    <w:rsid w:val="00C67FA1"/>
    <w:rsid w:val="00C70253"/>
    <w:rsid w:val="00C71D3A"/>
    <w:rsid w:val="00C72057"/>
    <w:rsid w:val="00C7226A"/>
    <w:rsid w:val="00C74D4B"/>
    <w:rsid w:val="00C76752"/>
    <w:rsid w:val="00C76B21"/>
    <w:rsid w:val="00C7794C"/>
    <w:rsid w:val="00C80FE3"/>
    <w:rsid w:val="00C81401"/>
    <w:rsid w:val="00C81FA2"/>
    <w:rsid w:val="00C83D72"/>
    <w:rsid w:val="00C8513B"/>
    <w:rsid w:val="00C8593F"/>
    <w:rsid w:val="00C8659C"/>
    <w:rsid w:val="00C86715"/>
    <w:rsid w:val="00C90BEB"/>
    <w:rsid w:val="00C90F5C"/>
    <w:rsid w:val="00C922F3"/>
    <w:rsid w:val="00C924B1"/>
    <w:rsid w:val="00C929DB"/>
    <w:rsid w:val="00C9307E"/>
    <w:rsid w:val="00C931B9"/>
    <w:rsid w:val="00C932A8"/>
    <w:rsid w:val="00C93608"/>
    <w:rsid w:val="00C951AC"/>
    <w:rsid w:val="00C964D7"/>
    <w:rsid w:val="00C97559"/>
    <w:rsid w:val="00C97F71"/>
    <w:rsid w:val="00CA0F2F"/>
    <w:rsid w:val="00CA11EC"/>
    <w:rsid w:val="00CA165C"/>
    <w:rsid w:val="00CA16C7"/>
    <w:rsid w:val="00CA22D0"/>
    <w:rsid w:val="00CA4E42"/>
    <w:rsid w:val="00CA537B"/>
    <w:rsid w:val="00CA6780"/>
    <w:rsid w:val="00CA7256"/>
    <w:rsid w:val="00CA7DAA"/>
    <w:rsid w:val="00CB0ECB"/>
    <w:rsid w:val="00CB1D3C"/>
    <w:rsid w:val="00CB3345"/>
    <w:rsid w:val="00CB35D5"/>
    <w:rsid w:val="00CB3E3E"/>
    <w:rsid w:val="00CB40CE"/>
    <w:rsid w:val="00CB46EF"/>
    <w:rsid w:val="00CB48E6"/>
    <w:rsid w:val="00CB6B96"/>
    <w:rsid w:val="00CB7EE5"/>
    <w:rsid w:val="00CC12E4"/>
    <w:rsid w:val="00CC12FD"/>
    <w:rsid w:val="00CC1E58"/>
    <w:rsid w:val="00CC2187"/>
    <w:rsid w:val="00CC29EA"/>
    <w:rsid w:val="00CC2FBF"/>
    <w:rsid w:val="00CC30A0"/>
    <w:rsid w:val="00CC405A"/>
    <w:rsid w:val="00CC4196"/>
    <w:rsid w:val="00CC52D6"/>
    <w:rsid w:val="00CC5AB4"/>
    <w:rsid w:val="00CC6B36"/>
    <w:rsid w:val="00CC6BAE"/>
    <w:rsid w:val="00CC6E5C"/>
    <w:rsid w:val="00CD099E"/>
    <w:rsid w:val="00CD0EF7"/>
    <w:rsid w:val="00CD121A"/>
    <w:rsid w:val="00CD1F80"/>
    <w:rsid w:val="00CD389E"/>
    <w:rsid w:val="00CD51FB"/>
    <w:rsid w:val="00CD630E"/>
    <w:rsid w:val="00CD696B"/>
    <w:rsid w:val="00CD6F73"/>
    <w:rsid w:val="00CD6F9F"/>
    <w:rsid w:val="00CD7A3B"/>
    <w:rsid w:val="00CE299F"/>
    <w:rsid w:val="00CE2FBF"/>
    <w:rsid w:val="00CE34F5"/>
    <w:rsid w:val="00CE3673"/>
    <w:rsid w:val="00CE4529"/>
    <w:rsid w:val="00CE515C"/>
    <w:rsid w:val="00CE55A6"/>
    <w:rsid w:val="00CE65A9"/>
    <w:rsid w:val="00CE66F7"/>
    <w:rsid w:val="00CE727D"/>
    <w:rsid w:val="00CE7C74"/>
    <w:rsid w:val="00CF124C"/>
    <w:rsid w:val="00CF1C81"/>
    <w:rsid w:val="00CF1EA1"/>
    <w:rsid w:val="00CF3BC8"/>
    <w:rsid w:val="00CF3CC6"/>
    <w:rsid w:val="00CF4D84"/>
    <w:rsid w:val="00CF5449"/>
    <w:rsid w:val="00CF66C3"/>
    <w:rsid w:val="00CF6DA0"/>
    <w:rsid w:val="00CF7EEA"/>
    <w:rsid w:val="00D00F51"/>
    <w:rsid w:val="00D01F52"/>
    <w:rsid w:val="00D04137"/>
    <w:rsid w:val="00D056C7"/>
    <w:rsid w:val="00D06122"/>
    <w:rsid w:val="00D06B05"/>
    <w:rsid w:val="00D07201"/>
    <w:rsid w:val="00D10402"/>
    <w:rsid w:val="00D106E0"/>
    <w:rsid w:val="00D10937"/>
    <w:rsid w:val="00D10E0A"/>
    <w:rsid w:val="00D11931"/>
    <w:rsid w:val="00D133A2"/>
    <w:rsid w:val="00D14093"/>
    <w:rsid w:val="00D16B26"/>
    <w:rsid w:val="00D20956"/>
    <w:rsid w:val="00D210DE"/>
    <w:rsid w:val="00D21137"/>
    <w:rsid w:val="00D2167A"/>
    <w:rsid w:val="00D21F1E"/>
    <w:rsid w:val="00D22937"/>
    <w:rsid w:val="00D22F05"/>
    <w:rsid w:val="00D234C1"/>
    <w:rsid w:val="00D2353A"/>
    <w:rsid w:val="00D23B60"/>
    <w:rsid w:val="00D23E0F"/>
    <w:rsid w:val="00D242FE"/>
    <w:rsid w:val="00D25C96"/>
    <w:rsid w:val="00D303E7"/>
    <w:rsid w:val="00D30D1B"/>
    <w:rsid w:val="00D30EF5"/>
    <w:rsid w:val="00D3174E"/>
    <w:rsid w:val="00D319C6"/>
    <w:rsid w:val="00D327D7"/>
    <w:rsid w:val="00D32B53"/>
    <w:rsid w:val="00D33063"/>
    <w:rsid w:val="00D33375"/>
    <w:rsid w:val="00D33487"/>
    <w:rsid w:val="00D33F54"/>
    <w:rsid w:val="00D34641"/>
    <w:rsid w:val="00D353BB"/>
    <w:rsid w:val="00D353D8"/>
    <w:rsid w:val="00D36223"/>
    <w:rsid w:val="00D36B6E"/>
    <w:rsid w:val="00D41CF4"/>
    <w:rsid w:val="00D45037"/>
    <w:rsid w:val="00D46026"/>
    <w:rsid w:val="00D468C1"/>
    <w:rsid w:val="00D46B54"/>
    <w:rsid w:val="00D472C3"/>
    <w:rsid w:val="00D50F24"/>
    <w:rsid w:val="00D51386"/>
    <w:rsid w:val="00D51949"/>
    <w:rsid w:val="00D519A6"/>
    <w:rsid w:val="00D53342"/>
    <w:rsid w:val="00D53B8C"/>
    <w:rsid w:val="00D54262"/>
    <w:rsid w:val="00D54662"/>
    <w:rsid w:val="00D54992"/>
    <w:rsid w:val="00D55A3C"/>
    <w:rsid w:val="00D5618F"/>
    <w:rsid w:val="00D56FEC"/>
    <w:rsid w:val="00D5764D"/>
    <w:rsid w:val="00D60328"/>
    <w:rsid w:val="00D612A6"/>
    <w:rsid w:val="00D62896"/>
    <w:rsid w:val="00D62FD8"/>
    <w:rsid w:val="00D63A10"/>
    <w:rsid w:val="00D6515D"/>
    <w:rsid w:val="00D66920"/>
    <w:rsid w:val="00D6700C"/>
    <w:rsid w:val="00D673E6"/>
    <w:rsid w:val="00D67AB5"/>
    <w:rsid w:val="00D67E11"/>
    <w:rsid w:val="00D67FD5"/>
    <w:rsid w:val="00D70313"/>
    <w:rsid w:val="00D703B7"/>
    <w:rsid w:val="00D70D87"/>
    <w:rsid w:val="00D71930"/>
    <w:rsid w:val="00D71DA3"/>
    <w:rsid w:val="00D72593"/>
    <w:rsid w:val="00D72629"/>
    <w:rsid w:val="00D73364"/>
    <w:rsid w:val="00D73D7F"/>
    <w:rsid w:val="00D741AA"/>
    <w:rsid w:val="00D74E42"/>
    <w:rsid w:val="00D7650E"/>
    <w:rsid w:val="00D77662"/>
    <w:rsid w:val="00D800BA"/>
    <w:rsid w:val="00D80D1E"/>
    <w:rsid w:val="00D8104D"/>
    <w:rsid w:val="00D82559"/>
    <w:rsid w:val="00D829A6"/>
    <w:rsid w:val="00D829CC"/>
    <w:rsid w:val="00D849DF"/>
    <w:rsid w:val="00D84D9B"/>
    <w:rsid w:val="00D85287"/>
    <w:rsid w:val="00D852FD"/>
    <w:rsid w:val="00D858F2"/>
    <w:rsid w:val="00D85C2B"/>
    <w:rsid w:val="00D85E59"/>
    <w:rsid w:val="00D860D5"/>
    <w:rsid w:val="00D86488"/>
    <w:rsid w:val="00D87217"/>
    <w:rsid w:val="00D8745A"/>
    <w:rsid w:val="00D87A9B"/>
    <w:rsid w:val="00D87B6B"/>
    <w:rsid w:val="00D900EF"/>
    <w:rsid w:val="00D903C7"/>
    <w:rsid w:val="00D90AE1"/>
    <w:rsid w:val="00D911FD"/>
    <w:rsid w:val="00D915FE"/>
    <w:rsid w:val="00D918B7"/>
    <w:rsid w:val="00D936BC"/>
    <w:rsid w:val="00D9646D"/>
    <w:rsid w:val="00D96A24"/>
    <w:rsid w:val="00D9757D"/>
    <w:rsid w:val="00D97CD3"/>
    <w:rsid w:val="00DA0432"/>
    <w:rsid w:val="00DA1315"/>
    <w:rsid w:val="00DA1901"/>
    <w:rsid w:val="00DA1F21"/>
    <w:rsid w:val="00DA2717"/>
    <w:rsid w:val="00DA27DF"/>
    <w:rsid w:val="00DA2D4C"/>
    <w:rsid w:val="00DA3484"/>
    <w:rsid w:val="00DA5393"/>
    <w:rsid w:val="00DA541B"/>
    <w:rsid w:val="00DA5CC0"/>
    <w:rsid w:val="00DA659B"/>
    <w:rsid w:val="00DA7DC1"/>
    <w:rsid w:val="00DB07BB"/>
    <w:rsid w:val="00DB0BEA"/>
    <w:rsid w:val="00DB0DFD"/>
    <w:rsid w:val="00DB2140"/>
    <w:rsid w:val="00DB342E"/>
    <w:rsid w:val="00DB3C7A"/>
    <w:rsid w:val="00DB429E"/>
    <w:rsid w:val="00DB4B8D"/>
    <w:rsid w:val="00DB4C61"/>
    <w:rsid w:val="00DB596D"/>
    <w:rsid w:val="00DB5A60"/>
    <w:rsid w:val="00DB5D53"/>
    <w:rsid w:val="00DB5FB4"/>
    <w:rsid w:val="00DB6796"/>
    <w:rsid w:val="00DB7F93"/>
    <w:rsid w:val="00DC0299"/>
    <w:rsid w:val="00DC0ED1"/>
    <w:rsid w:val="00DC1B0E"/>
    <w:rsid w:val="00DC376E"/>
    <w:rsid w:val="00DC3BEB"/>
    <w:rsid w:val="00DC4375"/>
    <w:rsid w:val="00DC45C6"/>
    <w:rsid w:val="00DC54DF"/>
    <w:rsid w:val="00DC5891"/>
    <w:rsid w:val="00DC5AE5"/>
    <w:rsid w:val="00DC6A04"/>
    <w:rsid w:val="00DC6B32"/>
    <w:rsid w:val="00DC6DF6"/>
    <w:rsid w:val="00DC74CE"/>
    <w:rsid w:val="00DC7EC6"/>
    <w:rsid w:val="00DC7FE5"/>
    <w:rsid w:val="00DD012C"/>
    <w:rsid w:val="00DD1FC7"/>
    <w:rsid w:val="00DD2463"/>
    <w:rsid w:val="00DD2A6B"/>
    <w:rsid w:val="00DD369A"/>
    <w:rsid w:val="00DD5C11"/>
    <w:rsid w:val="00DD5DD2"/>
    <w:rsid w:val="00DD6326"/>
    <w:rsid w:val="00DD7186"/>
    <w:rsid w:val="00DD759D"/>
    <w:rsid w:val="00DE0CEE"/>
    <w:rsid w:val="00DE331F"/>
    <w:rsid w:val="00DE33CF"/>
    <w:rsid w:val="00DE33F4"/>
    <w:rsid w:val="00DE3D68"/>
    <w:rsid w:val="00DE3D7A"/>
    <w:rsid w:val="00DE45C7"/>
    <w:rsid w:val="00DE4AF0"/>
    <w:rsid w:val="00DE5694"/>
    <w:rsid w:val="00DE59FA"/>
    <w:rsid w:val="00DE5A6B"/>
    <w:rsid w:val="00DE6116"/>
    <w:rsid w:val="00DE6A98"/>
    <w:rsid w:val="00DE6F73"/>
    <w:rsid w:val="00DE79D6"/>
    <w:rsid w:val="00DF0570"/>
    <w:rsid w:val="00DF0998"/>
    <w:rsid w:val="00DF1134"/>
    <w:rsid w:val="00DF222D"/>
    <w:rsid w:val="00DF3B80"/>
    <w:rsid w:val="00DF485D"/>
    <w:rsid w:val="00DF4BFE"/>
    <w:rsid w:val="00DF4E69"/>
    <w:rsid w:val="00DF7A3D"/>
    <w:rsid w:val="00E009D8"/>
    <w:rsid w:val="00E01F66"/>
    <w:rsid w:val="00E02907"/>
    <w:rsid w:val="00E0390D"/>
    <w:rsid w:val="00E03FF3"/>
    <w:rsid w:val="00E05939"/>
    <w:rsid w:val="00E06CC6"/>
    <w:rsid w:val="00E07273"/>
    <w:rsid w:val="00E1130F"/>
    <w:rsid w:val="00E115B8"/>
    <w:rsid w:val="00E1188C"/>
    <w:rsid w:val="00E11FAC"/>
    <w:rsid w:val="00E12213"/>
    <w:rsid w:val="00E1231B"/>
    <w:rsid w:val="00E12915"/>
    <w:rsid w:val="00E12ADA"/>
    <w:rsid w:val="00E1362E"/>
    <w:rsid w:val="00E14A1E"/>
    <w:rsid w:val="00E15318"/>
    <w:rsid w:val="00E156E9"/>
    <w:rsid w:val="00E1625D"/>
    <w:rsid w:val="00E1656C"/>
    <w:rsid w:val="00E1685F"/>
    <w:rsid w:val="00E20454"/>
    <w:rsid w:val="00E20990"/>
    <w:rsid w:val="00E20C3F"/>
    <w:rsid w:val="00E20DD1"/>
    <w:rsid w:val="00E20DFD"/>
    <w:rsid w:val="00E213FF"/>
    <w:rsid w:val="00E23C37"/>
    <w:rsid w:val="00E24224"/>
    <w:rsid w:val="00E2580D"/>
    <w:rsid w:val="00E3095A"/>
    <w:rsid w:val="00E30B93"/>
    <w:rsid w:val="00E30C69"/>
    <w:rsid w:val="00E318FF"/>
    <w:rsid w:val="00E32A84"/>
    <w:rsid w:val="00E3385A"/>
    <w:rsid w:val="00E34B43"/>
    <w:rsid w:val="00E34E25"/>
    <w:rsid w:val="00E34F3B"/>
    <w:rsid w:val="00E353A9"/>
    <w:rsid w:val="00E3565C"/>
    <w:rsid w:val="00E358CB"/>
    <w:rsid w:val="00E36E28"/>
    <w:rsid w:val="00E37685"/>
    <w:rsid w:val="00E37E1E"/>
    <w:rsid w:val="00E403C6"/>
    <w:rsid w:val="00E4049F"/>
    <w:rsid w:val="00E42A94"/>
    <w:rsid w:val="00E42C2E"/>
    <w:rsid w:val="00E435A6"/>
    <w:rsid w:val="00E43911"/>
    <w:rsid w:val="00E44A26"/>
    <w:rsid w:val="00E45278"/>
    <w:rsid w:val="00E45D6F"/>
    <w:rsid w:val="00E45E80"/>
    <w:rsid w:val="00E46D21"/>
    <w:rsid w:val="00E46D36"/>
    <w:rsid w:val="00E475C0"/>
    <w:rsid w:val="00E47E9E"/>
    <w:rsid w:val="00E47F71"/>
    <w:rsid w:val="00E50087"/>
    <w:rsid w:val="00E50F51"/>
    <w:rsid w:val="00E51EF4"/>
    <w:rsid w:val="00E52B1C"/>
    <w:rsid w:val="00E53030"/>
    <w:rsid w:val="00E532D8"/>
    <w:rsid w:val="00E53424"/>
    <w:rsid w:val="00E55F15"/>
    <w:rsid w:val="00E5791F"/>
    <w:rsid w:val="00E60A9C"/>
    <w:rsid w:val="00E6152F"/>
    <w:rsid w:val="00E62BB1"/>
    <w:rsid w:val="00E62DC4"/>
    <w:rsid w:val="00E635E6"/>
    <w:rsid w:val="00E6373C"/>
    <w:rsid w:val="00E63B66"/>
    <w:rsid w:val="00E64487"/>
    <w:rsid w:val="00E64B1B"/>
    <w:rsid w:val="00E65C1E"/>
    <w:rsid w:val="00E663EB"/>
    <w:rsid w:val="00E6724B"/>
    <w:rsid w:val="00E67575"/>
    <w:rsid w:val="00E67C2D"/>
    <w:rsid w:val="00E7011E"/>
    <w:rsid w:val="00E72114"/>
    <w:rsid w:val="00E72EEE"/>
    <w:rsid w:val="00E73029"/>
    <w:rsid w:val="00E73257"/>
    <w:rsid w:val="00E73715"/>
    <w:rsid w:val="00E74919"/>
    <w:rsid w:val="00E75CEE"/>
    <w:rsid w:val="00E76488"/>
    <w:rsid w:val="00E7720D"/>
    <w:rsid w:val="00E773CD"/>
    <w:rsid w:val="00E819EE"/>
    <w:rsid w:val="00E81FD0"/>
    <w:rsid w:val="00E825DF"/>
    <w:rsid w:val="00E827DD"/>
    <w:rsid w:val="00E82D41"/>
    <w:rsid w:val="00E83EF1"/>
    <w:rsid w:val="00E842D9"/>
    <w:rsid w:val="00E84333"/>
    <w:rsid w:val="00E8495B"/>
    <w:rsid w:val="00E858C8"/>
    <w:rsid w:val="00E85A0B"/>
    <w:rsid w:val="00E86FF0"/>
    <w:rsid w:val="00E877B8"/>
    <w:rsid w:val="00E90A32"/>
    <w:rsid w:val="00E90AB6"/>
    <w:rsid w:val="00E9311C"/>
    <w:rsid w:val="00E9315B"/>
    <w:rsid w:val="00E939C2"/>
    <w:rsid w:val="00E94859"/>
    <w:rsid w:val="00E94887"/>
    <w:rsid w:val="00E94909"/>
    <w:rsid w:val="00E949E5"/>
    <w:rsid w:val="00E95DAB"/>
    <w:rsid w:val="00E96C11"/>
    <w:rsid w:val="00E96DB7"/>
    <w:rsid w:val="00EA1724"/>
    <w:rsid w:val="00EA384E"/>
    <w:rsid w:val="00EA6707"/>
    <w:rsid w:val="00EA788D"/>
    <w:rsid w:val="00EB067B"/>
    <w:rsid w:val="00EB0746"/>
    <w:rsid w:val="00EB07A0"/>
    <w:rsid w:val="00EB24A5"/>
    <w:rsid w:val="00EB294D"/>
    <w:rsid w:val="00EB2C08"/>
    <w:rsid w:val="00EB2F09"/>
    <w:rsid w:val="00EB388D"/>
    <w:rsid w:val="00EB4E7D"/>
    <w:rsid w:val="00EB54BF"/>
    <w:rsid w:val="00EB56B9"/>
    <w:rsid w:val="00EB59FB"/>
    <w:rsid w:val="00EB5B4D"/>
    <w:rsid w:val="00EB7CAC"/>
    <w:rsid w:val="00EC0970"/>
    <w:rsid w:val="00EC10A9"/>
    <w:rsid w:val="00EC12FF"/>
    <w:rsid w:val="00EC1C4A"/>
    <w:rsid w:val="00EC20CB"/>
    <w:rsid w:val="00EC2666"/>
    <w:rsid w:val="00EC2E99"/>
    <w:rsid w:val="00EC385A"/>
    <w:rsid w:val="00EC3A70"/>
    <w:rsid w:val="00EC3B45"/>
    <w:rsid w:val="00EC4DCE"/>
    <w:rsid w:val="00EC59F5"/>
    <w:rsid w:val="00EC5E4B"/>
    <w:rsid w:val="00EC5F8E"/>
    <w:rsid w:val="00EC5FB6"/>
    <w:rsid w:val="00EC74C2"/>
    <w:rsid w:val="00ED05E7"/>
    <w:rsid w:val="00ED0EB3"/>
    <w:rsid w:val="00ED117A"/>
    <w:rsid w:val="00ED1284"/>
    <w:rsid w:val="00ED1791"/>
    <w:rsid w:val="00ED1E20"/>
    <w:rsid w:val="00ED29A8"/>
    <w:rsid w:val="00ED33E4"/>
    <w:rsid w:val="00ED3F90"/>
    <w:rsid w:val="00ED5020"/>
    <w:rsid w:val="00EE02A8"/>
    <w:rsid w:val="00EE1048"/>
    <w:rsid w:val="00EE19BC"/>
    <w:rsid w:val="00EE3114"/>
    <w:rsid w:val="00EE40C6"/>
    <w:rsid w:val="00EE4101"/>
    <w:rsid w:val="00EE4672"/>
    <w:rsid w:val="00EE49F5"/>
    <w:rsid w:val="00EE5B70"/>
    <w:rsid w:val="00EE5D4D"/>
    <w:rsid w:val="00EE648A"/>
    <w:rsid w:val="00EE7AC8"/>
    <w:rsid w:val="00EF0A75"/>
    <w:rsid w:val="00EF0D66"/>
    <w:rsid w:val="00EF1027"/>
    <w:rsid w:val="00EF20FF"/>
    <w:rsid w:val="00EF2519"/>
    <w:rsid w:val="00EF2A30"/>
    <w:rsid w:val="00EF2E46"/>
    <w:rsid w:val="00EF42AC"/>
    <w:rsid w:val="00EF4488"/>
    <w:rsid w:val="00EF55C6"/>
    <w:rsid w:val="00EF580B"/>
    <w:rsid w:val="00EF6526"/>
    <w:rsid w:val="00EF662B"/>
    <w:rsid w:val="00EF6FD9"/>
    <w:rsid w:val="00EF71CA"/>
    <w:rsid w:val="00EF7E3E"/>
    <w:rsid w:val="00F009F6"/>
    <w:rsid w:val="00F01F7A"/>
    <w:rsid w:val="00F0205F"/>
    <w:rsid w:val="00F0273F"/>
    <w:rsid w:val="00F02EF8"/>
    <w:rsid w:val="00F055D7"/>
    <w:rsid w:val="00F05FF6"/>
    <w:rsid w:val="00F065BA"/>
    <w:rsid w:val="00F066E5"/>
    <w:rsid w:val="00F079E4"/>
    <w:rsid w:val="00F1027A"/>
    <w:rsid w:val="00F10976"/>
    <w:rsid w:val="00F10D92"/>
    <w:rsid w:val="00F123C4"/>
    <w:rsid w:val="00F12BDC"/>
    <w:rsid w:val="00F141AD"/>
    <w:rsid w:val="00F14CAF"/>
    <w:rsid w:val="00F1565D"/>
    <w:rsid w:val="00F16080"/>
    <w:rsid w:val="00F1744C"/>
    <w:rsid w:val="00F1795F"/>
    <w:rsid w:val="00F20189"/>
    <w:rsid w:val="00F20F21"/>
    <w:rsid w:val="00F223FF"/>
    <w:rsid w:val="00F244B6"/>
    <w:rsid w:val="00F246CC"/>
    <w:rsid w:val="00F24A39"/>
    <w:rsid w:val="00F26893"/>
    <w:rsid w:val="00F304F3"/>
    <w:rsid w:val="00F30C78"/>
    <w:rsid w:val="00F30C87"/>
    <w:rsid w:val="00F3148A"/>
    <w:rsid w:val="00F32479"/>
    <w:rsid w:val="00F339C7"/>
    <w:rsid w:val="00F3439A"/>
    <w:rsid w:val="00F344E1"/>
    <w:rsid w:val="00F34BF3"/>
    <w:rsid w:val="00F34E8A"/>
    <w:rsid w:val="00F35D03"/>
    <w:rsid w:val="00F35D2C"/>
    <w:rsid w:val="00F35E23"/>
    <w:rsid w:val="00F40330"/>
    <w:rsid w:val="00F40562"/>
    <w:rsid w:val="00F40B19"/>
    <w:rsid w:val="00F41267"/>
    <w:rsid w:val="00F41769"/>
    <w:rsid w:val="00F42C78"/>
    <w:rsid w:val="00F4355A"/>
    <w:rsid w:val="00F4416E"/>
    <w:rsid w:val="00F449B3"/>
    <w:rsid w:val="00F44DEC"/>
    <w:rsid w:val="00F4516D"/>
    <w:rsid w:val="00F45517"/>
    <w:rsid w:val="00F4591C"/>
    <w:rsid w:val="00F4593C"/>
    <w:rsid w:val="00F47D85"/>
    <w:rsid w:val="00F47DFE"/>
    <w:rsid w:val="00F5001E"/>
    <w:rsid w:val="00F50036"/>
    <w:rsid w:val="00F5050A"/>
    <w:rsid w:val="00F5179A"/>
    <w:rsid w:val="00F51965"/>
    <w:rsid w:val="00F523C0"/>
    <w:rsid w:val="00F52AB1"/>
    <w:rsid w:val="00F53CF5"/>
    <w:rsid w:val="00F5512D"/>
    <w:rsid w:val="00F5576D"/>
    <w:rsid w:val="00F55AA0"/>
    <w:rsid w:val="00F56328"/>
    <w:rsid w:val="00F56620"/>
    <w:rsid w:val="00F56ED2"/>
    <w:rsid w:val="00F572A8"/>
    <w:rsid w:val="00F57AFC"/>
    <w:rsid w:val="00F57C5D"/>
    <w:rsid w:val="00F57C64"/>
    <w:rsid w:val="00F60260"/>
    <w:rsid w:val="00F6032D"/>
    <w:rsid w:val="00F61463"/>
    <w:rsid w:val="00F6229A"/>
    <w:rsid w:val="00F63467"/>
    <w:rsid w:val="00F63797"/>
    <w:rsid w:val="00F64326"/>
    <w:rsid w:val="00F648D4"/>
    <w:rsid w:val="00F65CDA"/>
    <w:rsid w:val="00F6675E"/>
    <w:rsid w:val="00F67D80"/>
    <w:rsid w:val="00F739A2"/>
    <w:rsid w:val="00F73EB1"/>
    <w:rsid w:val="00F74D64"/>
    <w:rsid w:val="00F74F6D"/>
    <w:rsid w:val="00F75C3F"/>
    <w:rsid w:val="00F75E7D"/>
    <w:rsid w:val="00F763EC"/>
    <w:rsid w:val="00F76635"/>
    <w:rsid w:val="00F801F8"/>
    <w:rsid w:val="00F80533"/>
    <w:rsid w:val="00F808F2"/>
    <w:rsid w:val="00F82AE5"/>
    <w:rsid w:val="00F831D0"/>
    <w:rsid w:val="00F83D90"/>
    <w:rsid w:val="00F83FBB"/>
    <w:rsid w:val="00F843E5"/>
    <w:rsid w:val="00F875CC"/>
    <w:rsid w:val="00F87AD9"/>
    <w:rsid w:val="00F87D3F"/>
    <w:rsid w:val="00F907B6"/>
    <w:rsid w:val="00F916F4"/>
    <w:rsid w:val="00F918C2"/>
    <w:rsid w:val="00F92CF3"/>
    <w:rsid w:val="00F93140"/>
    <w:rsid w:val="00F936F5"/>
    <w:rsid w:val="00F957AE"/>
    <w:rsid w:val="00FA0996"/>
    <w:rsid w:val="00FA09B1"/>
    <w:rsid w:val="00FA330B"/>
    <w:rsid w:val="00FA33F4"/>
    <w:rsid w:val="00FA4F79"/>
    <w:rsid w:val="00FA53E5"/>
    <w:rsid w:val="00FA6A5E"/>
    <w:rsid w:val="00FA6C76"/>
    <w:rsid w:val="00FA76B6"/>
    <w:rsid w:val="00FB0432"/>
    <w:rsid w:val="00FB0B7C"/>
    <w:rsid w:val="00FB1098"/>
    <w:rsid w:val="00FB21FB"/>
    <w:rsid w:val="00FB2290"/>
    <w:rsid w:val="00FB26B8"/>
    <w:rsid w:val="00FB308D"/>
    <w:rsid w:val="00FB39DB"/>
    <w:rsid w:val="00FB40B4"/>
    <w:rsid w:val="00FB4258"/>
    <w:rsid w:val="00FB4B85"/>
    <w:rsid w:val="00FB4F53"/>
    <w:rsid w:val="00FB57E6"/>
    <w:rsid w:val="00FB6403"/>
    <w:rsid w:val="00FB659A"/>
    <w:rsid w:val="00FB6637"/>
    <w:rsid w:val="00FB712B"/>
    <w:rsid w:val="00FB74BC"/>
    <w:rsid w:val="00FC0B0D"/>
    <w:rsid w:val="00FC1E15"/>
    <w:rsid w:val="00FC1E88"/>
    <w:rsid w:val="00FC4280"/>
    <w:rsid w:val="00FC457E"/>
    <w:rsid w:val="00FC4E74"/>
    <w:rsid w:val="00FC66C7"/>
    <w:rsid w:val="00FC67E5"/>
    <w:rsid w:val="00FC69C7"/>
    <w:rsid w:val="00FC6A14"/>
    <w:rsid w:val="00FC6ABF"/>
    <w:rsid w:val="00FC787B"/>
    <w:rsid w:val="00FC7DD8"/>
    <w:rsid w:val="00FD0C47"/>
    <w:rsid w:val="00FD0D60"/>
    <w:rsid w:val="00FD3B87"/>
    <w:rsid w:val="00FD40F8"/>
    <w:rsid w:val="00FD46DB"/>
    <w:rsid w:val="00FD4B3C"/>
    <w:rsid w:val="00FD4D56"/>
    <w:rsid w:val="00FD527E"/>
    <w:rsid w:val="00FD54FC"/>
    <w:rsid w:val="00FD5C11"/>
    <w:rsid w:val="00FD61F0"/>
    <w:rsid w:val="00FD6A68"/>
    <w:rsid w:val="00FD7565"/>
    <w:rsid w:val="00FD7EAC"/>
    <w:rsid w:val="00FE0D14"/>
    <w:rsid w:val="00FE1ECE"/>
    <w:rsid w:val="00FE28C9"/>
    <w:rsid w:val="00FE2EE0"/>
    <w:rsid w:val="00FE534E"/>
    <w:rsid w:val="00FE5B74"/>
    <w:rsid w:val="00FF38AA"/>
    <w:rsid w:val="00FF42DA"/>
    <w:rsid w:val="00FF589B"/>
    <w:rsid w:val="00FF7B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fillcolor="#666" strokecolor="#666">
      <v:fill color="#666" color2="#ccc" angle="-45" focus="-50%" type="gradient"/>
      <v:stroke color="#666" weight="1pt"/>
      <v:shadow on="t" type="perspective" color="#7f7f7f" opacity=".5" offset="1pt" offset2="-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annotation reference"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Simple 3" w:uiPriority="0"/>
    <w:lsdException w:name="Table Grid 5"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V4"/>
    <w:qFormat/>
    <w:rsid w:val="005737EC"/>
    <w:pPr>
      <w:spacing w:before="20" w:after="20"/>
      <w:jc w:val="both"/>
    </w:pPr>
    <w:rPr>
      <w:rFonts w:ascii="Calibri" w:eastAsia="平成明朝" w:hAnsi="Calibri"/>
      <w:sz w:val="22"/>
      <w:szCs w:val="18"/>
      <w:lang w:val="en-GB" w:eastAsia="en-US"/>
    </w:rPr>
  </w:style>
  <w:style w:type="paragraph" w:styleId="Ttulo1">
    <w:name w:val="heading 1"/>
    <w:aliases w:val="Heading 1 V4,1"/>
    <w:basedOn w:val="Normal"/>
    <w:next w:val="ParagraphV4"/>
    <w:qFormat/>
    <w:rsid w:val="00D86488"/>
    <w:pPr>
      <w:pageBreakBefore/>
      <w:numPr>
        <w:numId w:val="28"/>
      </w:numPr>
      <w:tabs>
        <w:tab w:val="clear" w:pos="2700"/>
      </w:tabs>
      <w:spacing w:after="240"/>
      <w:ind w:right="720"/>
      <w:jc w:val="left"/>
      <w:outlineLvl w:val="0"/>
    </w:pPr>
    <w:rPr>
      <w:rFonts w:cs="Times New Roman Bold"/>
      <w:b/>
      <w:bCs/>
      <w:caps/>
      <w:sz w:val="36"/>
    </w:rPr>
  </w:style>
  <w:style w:type="paragraph" w:styleId="Ttulo2">
    <w:name w:val="heading 2"/>
    <w:aliases w:val="2,h2,2Level V4,2Level"/>
    <w:basedOn w:val="ParagraphV4"/>
    <w:next w:val="Normal"/>
    <w:link w:val="Ttulo2Car"/>
    <w:autoRedefine/>
    <w:qFormat/>
    <w:rsid w:val="00FD61F0"/>
    <w:pPr>
      <w:keepNext/>
      <w:keepLines/>
      <w:numPr>
        <w:ilvl w:val="1"/>
        <w:numId w:val="28"/>
      </w:numPr>
      <w:tabs>
        <w:tab w:val="left" w:pos="567"/>
        <w:tab w:val="left" w:pos="709"/>
      </w:tabs>
      <w:spacing w:before="360" w:after="240"/>
      <w:ind w:right="720"/>
      <w:jc w:val="left"/>
      <w:outlineLvl w:val="1"/>
    </w:pPr>
    <w:rPr>
      <w:rFonts w:ascii="Calibri" w:hAnsi="Calibri"/>
      <w:b/>
      <w:bCs/>
      <w:iCs/>
      <w:kern w:val="32"/>
      <w:sz w:val="28"/>
      <w:szCs w:val="28"/>
    </w:rPr>
  </w:style>
  <w:style w:type="paragraph" w:styleId="Ttulo3">
    <w:name w:val="heading 3"/>
    <w:aliases w:val="3,h3 V4,h3,Heading 3 Char,31,h32"/>
    <w:basedOn w:val="Normal"/>
    <w:next w:val="ParagraphV4"/>
    <w:qFormat/>
    <w:rsid w:val="00D60328"/>
    <w:pPr>
      <w:keepNext/>
      <w:numPr>
        <w:ilvl w:val="2"/>
        <w:numId w:val="28"/>
      </w:numPr>
      <w:spacing w:before="240" w:after="60"/>
      <w:outlineLvl w:val="2"/>
    </w:pPr>
    <w:rPr>
      <w:b/>
      <w:sz w:val="26"/>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F7BEA"/>
    <w:pPr>
      <w:numPr>
        <w:ilvl w:val="1"/>
        <w:numId w:val="33"/>
      </w:numPr>
      <w:outlineLvl w:val="3"/>
    </w:pPr>
    <w:rPr>
      <w:lang w:eastAsia="ja-JP"/>
    </w:rPr>
  </w:style>
  <w:style w:type="paragraph" w:styleId="Ttulo5">
    <w:name w:val="heading 5"/>
    <w:aliases w:val="5 V4,5"/>
    <w:basedOn w:val="Ttulo4"/>
    <w:next w:val="Normal"/>
    <w:link w:val="Ttulo5Car"/>
    <w:qFormat/>
    <w:rsid w:val="00D60328"/>
    <w:pPr>
      <w:numPr>
        <w:ilvl w:val="4"/>
        <w:numId w:val="28"/>
      </w:numPr>
      <w:outlineLvl w:val="4"/>
    </w:pPr>
  </w:style>
  <w:style w:type="paragraph" w:styleId="Ttulo6">
    <w:name w:val="heading 6"/>
    <w:aliases w:val="Heading 6 V4,6"/>
    <w:basedOn w:val="Normal"/>
    <w:next w:val="Normal"/>
    <w:qFormat/>
    <w:rsid w:val="00D60328"/>
    <w:pPr>
      <w:keepNext/>
      <w:numPr>
        <w:ilvl w:val="5"/>
        <w:numId w:val="28"/>
      </w:numPr>
      <w:jc w:val="center"/>
      <w:outlineLvl w:val="5"/>
    </w:pPr>
    <w:rPr>
      <w:b/>
      <w:lang w:val="en-US"/>
    </w:rPr>
  </w:style>
  <w:style w:type="paragraph" w:styleId="Ttulo7">
    <w:name w:val="heading 7"/>
    <w:aliases w:val="Heading 7 V4,7"/>
    <w:basedOn w:val="Normal"/>
    <w:next w:val="Normal"/>
    <w:qFormat/>
    <w:rsid w:val="00D60328"/>
    <w:pPr>
      <w:numPr>
        <w:ilvl w:val="6"/>
        <w:numId w:val="28"/>
      </w:numPr>
      <w:tabs>
        <w:tab w:val="left" w:pos="8640"/>
        <w:tab w:val="left" w:pos="9504"/>
        <w:tab w:val="left" w:pos="10368"/>
        <w:tab w:val="left" w:pos="11232"/>
        <w:tab w:val="left" w:pos="12096"/>
        <w:tab w:val="left" w:pos="12960"/>
      </w:tabs>
      <w:spacing w:before="240" w:after="60"/>
      <w:outlineLvl w:val="6"/>
    </w:pPr>
    <w:rPr>
      <w:rFonts w:ascii="Helvetica" w:eastAsia="Times New Roman" w:hAnsi="Helvetica"/>
      <w:lang w:val="en-US"/>
    </w:rPr>
  </w:style>
  <w:style w:type="paragraph" w:styleId="Ttulo8">
    <w:name w:val="heading 8"/>
    <w:aliases w:val="8 V4,8"/>
    <w:basedOn w:val="Normal"/>
    <w:next w:val="Normal"/>
    <w:qFormat/>
    <w:rsid w:val="00D60328"/>
    <w:pPr>
      <w:numPr>
        <w:ilvl w:val="7"/>
        <w:numId w:val="28"/>
      </w:numPr>
      <w:tabs>
        <w:tab w:val="left" w:pos="8640"/>
        <w:tab w:val="left" w:pos="9504"/>
        <w:tab w:val="left" w:pos="10368"/>
        <w:tab w:val="left" w:pos="11232"/>
        <w:tab w:val="left" w:pos="12096"/>
        <w:tab w:val="left" w:pos="12960"/>
      </w:tabs>
      <w:spacing w:before="240" w:after="60"/>
      <w:outlineLvl w:val="7"/>
    </w:pPr>
    <w:rPr>
      <w:rFonts w:ascii="Helvetica" w:eastAsia="Times New Roman" w:hAnsi="Helvetica"/>
      <w:i/>
      <w:lang w:val="en-US"/>
    </w:rPr>
  </w:style>
  <w:style w:type="paragraph" w:styleId="Ttulo9">
    <w:name w:val="heading 9"/>
    <w:aliases w:val="Heading 9 V4,9"/>
    <w:basedOn w:val="Normal"/>
    <w:qFormat/>
    <w:rsid w:val="00D60328"/>
    <w:pPr>
      <w:numPr>
        <w:ilvl w:val="8"/>
        <w:numId w:val="28"/>
      </w:numPr>
      <w:tabs>
        <w:tab w:val="left" w:pos="8640"/>
        <w:tab w:val="left" w:pos="9504"/>
        <w:tab w:val="left" w:pos="10368"/>
        <w:tab w:val="left" w:pos="11232"/>
        <w:tab w:val="left" w:pos="12096"/>
        <w:tab w:val="left" w:pos="12960"/>
      </w:tabs>
      <w:spacing w:before="240" w:after="60"/>
      <w:outlineLvl w:val="8"/>
    </w:pPr>
    <w:rPr>
      <w:rFonts w:ascii="Helvetica" w:eastAsia="Times New Roman" w:hAnsi="Helvetica"/>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OKTITLEV4">
    <w:name w:val="BOOK TITLE V4"/>
    <w:basedOn w:val="Normal"/>
    <w:autoRedefine/>
    <w:rsid w:val="00B76FC3"/>
    <w:pPr>
      <w:jc w:val="center"/>
    </w:pPr>
    <w:rPr>
      <w:b/>
      <w:bCs/>
      <w:sz w:val="44"/>
      <w:szCs w:val="44"/>
    </w:rPr>
  </w:style>
  <w:style w:type="paragraph" w:customStyle="1" w:styleId="CENTXTBOLD16PARAV4">
    <w:name w:val="CEN TXT BOLD16 PARA V4"/>
    <w:basedOn w:val="Normal"/>
    <w:link w:val="CENTXTBOLD16PARAV4Char"/>
    <w:autoRedefine/>
    <w:rsid w:val="0064489F"/>
    <w:pPr>
      <w:jc w:val="center"/>
    </w:pPr>
    <w:rPr>
      <w:rFonts w:ascii="Arial" w:hAnsi="Arial"/>
      <w:b/>
      <w:bCs/>
      <w:sz w:val="32"/>
      <w:szCs w:val="32"/>
    </w:rPr>
  </w:style>
  <w:style w:type="paragraph" w:customStyle="1" w:styleId="CENTXTPARAV4">
    <w:name w:val="CEN TXT PARA V4"/>
    <w:basedOn w:val="Normal"/>
    <w:autoRedefine/>
    <w:rsid w:val="00FC4280"/>
    <w:pPr>
      <w:spacing w:before="120" w:after="120"/>
      <w:jc w:val="center"/>
    </w:pPr>
  </w:style>
  <w:style w:type="character" w:customStyle="1" w:styleId="CENTXTBOLD16PARAV4Char">
    <w:name w:val="CEN TXT BOLD16 PARA V4 Char"/>
    <w:link w:val="CENTXTBOLD16PARAV4"/>
    <w:rsid w:val="0064489F"/>
    <w:rPr>
      <w:rFonts w:ascii="Arial" w:eastAsia="平成明朝" w:hAnsi="Arial"/>
      <w:b/>
      <w:bCs/>
      <w:sz w:val="32"/>
      <w:szCs w:val="32"/>
      <w:lang w:val="en-GB" w:eastAsia="en-US" w:bidi="ar-SA"/>
    </w:rPr>
  </w:style>
  <w:style w:type="paragraph" w:customStyle="1" w:styleId="BULLETDARKL1v4">
    <w:name w:val="BULLET DARK L1 v4"/>
    <w:basedOn w:val="Normal"/>
    <w:link w:val="BULLETDARKL1v4Char"/>
    <w:autoRedefine/>
    <w:rsid w:val="00252B97"/>
    <w:pPr>
      <w:numPr>
        <w:numId w:val="2"/>
      </w:numPr>
      <w:spacing w:before="120" w:after="120"/>
      <w:ind w:left="357" w:hanging="357"/>
    </w:pPr>
  </w:style>
  <w:style w:type="character" w:customStyle="1" w:styleId="Ttulo5Car">
    <w:name w:val="Título 5 Car"/>
    <w:aliases w:val="5 V4 Car,5 Car"/>
    <w:link w:val="Ttulo5"/>
    <w:rsid w:val="00D60328"/>
    <w:rPr>
      <w:rFonts w:ascii="Calibri" w:eastAsia="平成明朝" w:hAnsi="Calibri"/>
      <w:sz w:val="22"/>
      <w:szCs w:val="18"/>
      <w:lang w:val="en-GB"/>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link w:val="Ttulo4"/>
    <w:rsid w:val="00FF7BEA"/>
    <w:rPr>
      <w:rFonts w:ascii="Calibri" w:eastAsia="平成明朝" w:hAnsi="Calibri"/>
      <w:sz w:val="22"/>
      <w:szCs w:val="18"/>
      <w:lang w:eastAsia="ja-JP"/>
    </w:rPr>
  </w:style>
  <w:style w:type="paragraph" w:customStyle="1" w:styleId="RD-REFDOCv4">
    <w:name w:val="RD-REF DOC  v4"/>
    <w:basedOn w:val="Normal"/>
    <w:rsid w:val="00564E67"/>
    <w:pPr>
      <w:numPr>
        <w:numId w:val="9"/>
      </w:numPr>
      <w:spacing w:before="120" w:after="120"/>
    </w:pPr>
  </w:style>
  <w:style w:type="paragraph" w:styleId="Piedepgina">
    <w:name w:val="footer"/>
    <w:basedOn w:val="Normal"/>
    <w:link w:val="PiedepginaCar"/>
    <w:uiPriority w:val="99"/>
    <w:unhideWhenUsed/>
    <w:rsid w:val="006B192B"/>
    <w:pPr>
      <w:tabs>
        <w:tab w:val="center" w:pos="4513"/>
        <w:tab w:val="right" w:pos="9026"/>
      </w:tabs>
    </w:pPr>
    <w:rPr>
      <w:rFonts w:ascii="Arial" w:hAnsi="Arial"/>
      <w:sz w:val="20"/>
      <w:szCs w:val="20"/>
    </w:rPr>
  </w:style>
  <w:style w:type="paragraph" w:styleId="TDC1">
    <w:name w:val="toc 1"/>
    <w:aliases w:val="TOC 1v4"/>
    <w:basedOn w:val="Normal"/>
    <w:next w:val="Normal"/>
    <w:autoRedefine/>
    <w:uiPriority w:val="39"/>
    <w:rsid w:val="00316354"/>
    <w:pPr>
      <w:tabs>
        <w:tab w:val="left" w:pos="480"/>
        <w:tab w:val="right" w:leader="dot" w:pos="9360"/>
      </w:tabs>
      <w:spacing w:before="120" w:after="120" w:line="320" w:lineRule="atLeast"/>
    </w:pPr>
    <w:rPr>
      <w:rFonts w:cs="Times New Roman Bold"/>
      <w:b/>
      <w:caps/>
    </w:rPr>
  </w:style>
  <w:style w:type="paragraph" w:styleId="TDC2">
    <w:name w:val="toc 2"/>
    <w:aliases w:val="TOC 2 v4"/>
    <w:basedOn w:val="Normal"/>
    <w:next w:val="Normal"/>
    <w:autoRedefine/>
    <w:uiPriority w:val="39"/>
    <w:rsid w:val="00FA64FC"/>
    <w:pPr>
      <w:tabs>
        <w:tab w:val="left" w:pos="720"/>
        <w:tab w:val="right" w:leader="dot" w:pos="9360"/>
      </w:tabs>
      <w:spacing w:before="80" w:after="80"/>
      <w:ind w:left="199"/>
    </w:pPr>
    <w:rPr>
      <w:b/>
    </w:rPr>
  </w:style>
  <w:style w:type="paragraph" w:styleId="TDC3">
    <w:name w:val="toc 3"/>
    <w:aliases w:val="TOC 3 v4"/>
    <w:basedOn w:val="Normal"/>
    <w:next w:val="Normal"/>
    <w:autoRedefine/>
    <w:uiPriority w:val="39"/>
    <w:rsid w:val="0079582D"/>
    <w:pPr>
      <w:tabs>
        <w:tab w:val="left" w:pos="1080"/>
        <w:tab w:val="left" w:pos="1440"/>
        <w:tab w:val="right" w:leader="dot" w:pos="9360"/>
      </w:tabs>
      <w:ind w:left="397"/>
    </w:pPr>
    <w:rPr>
      <w:iCs/>
      <w:noProof/>
      <w:szCs w:val="24"/>
    </w:rPr>
  </w:style>
  <w:style w:type="paragraph" w:styleId="Encabezado">
    <w:name w:val="header"/>
    <w:basedOn w:val="Normal"/>
    <w:link w:val="EncabezadoCar"/>
    <w:uiPriority w:val="99"/>
    <w:unhideWhenUsed/>
    <w:rsid w:val="00E30B93"/>
    <w:pPr>
      <w:tabs>
        <w:tab w:val="center" w:pos="4513"/>
        <w:tab w:val="right" w:pos="9026"/>
      </w:tabs>
    </w:pPr>
    <w:rPr>
      <w:rFonts w:ascii="Arial" w:hAnsi="Arial"/>
      <w:sz w:val="20"/>
      <w:szCs w:val="20"/>
    </w:rPr>
  </w:style>
  <w:style w:type="paragraph" w:customStyle="1" w:styleId="TOCTitleV4">
    <w:name w:val="TOC Title V4"/>
    <w:basedOn w:val="Normal"/>
    <w:autoRedefine/>
    <w:rsid w:val="004B5557"/>
    <w:pPr>
      <w:pageBreakBefore/>
      <w:spacing w:after="120"/>
      <w:jc w:val="center"/>
    </w:pPr>
    <w:rPr>
      <w:b/>
      <w:bCs/>
      <w:sz w:val="28"/>
      <w:szCs w:val="44"/>
    </w:rPr>
  </w:style>
  <w:style w:type="character" w:customStyle="1" w:styleId="PiedepginaCar">
    <w:name w:val="Pie de página Car"/>
    <w:link w:val="Piedepgina"/>
    <w:uiPriority w:val="99"/>
    <w:rsid w:val="006B192B"/>
    <w:rPr>
      <w:rFonts w:ascii="Arial" w:eastAsia="平成明朝" w:hAnsi="Arial"/>
      <w:lang w:eastAsia="en-US"/>
    </w:rPr>
  </w:style>
  <w:style w:type="paragraph" w:customStyle="1" w:styleId="BULLETEMPTYL2V4">
    <w:name w:val="BULLET EMPTY  L2 V4"/>
    <w:basedOn w:val="Normal"/>
    <w:link w:val="BULLETEMPTYL2V4Char"/>
    <w:autoRedefine/>
    <w:rsid w:val="00C8513B"/>
    <w:pPr>
      <w:numPr>
        <w:numId w:val="5"/>
      </w:numPr>
      <w:spacing w:before="120" w:after="120"/>
      <w:jc w:val="left"/>
    </w:pPr>
  </w:style>
  <w:style w:type="character" w:customStyle="1" w:styleId="EncabezadoCar">
    <w:name w:val="Encabezado Car"/>
    <w:link w:val="Encabezado"/>
    <w:uiPriority w:val="99"/>
    <w:rsid w:val="00E30B93"/>
    <w:rPr>
      <w:rFonts w:ascii="Arial" w:eastAsia="平成明朝" w:hAnsi="Arial"/>
      <w:lang w:eastAsia="en-US"/>
    </w:rPr>
  </w:style>
  <w:style w:type="paragraph" w:styleId="TDC4">
    <w:name w:val="toc 4"/>
    <w:basedOn w:val="Normal"/>
    <w:next w:val="Normal"/>
    <w:link w:val="TDC4Car"/>
    <w:autoRedefine/>
    <w:rsid w:val="0079582D"/>
    <w:pPr>
      <w:ind w:left="720"/>
      <w:jc w:val="left"/>
    </w:pPr>
    <w:rPr>
      <w:rFonts w:ascii="Arial" w:hAnsi="Arial"/>
      <w:sz w:val="20"/>
      <w:szCs w:val="24"/>
    </w:rPr>
  </w:style>
  <w:style w:type="character" w:styleId="Refdenotaalpie">
    <w:name w:val="footnote reference"/>
    <w:semiHidden/>
    <w:rsid w:val="00E358BF"/>
    <w:rPr>
      <w:position w:val="6"/>
      <w:sz w:val="16"/>
    </w:rPr>
  </w:style>
  <w:style w:type="paragraph" w:styleId="Textonotapie">
    <w:name w:val="footnote text"/>
    <w:basedOn w:val="Normal"/>
    <w:semiHidden/>
    <w:rsid w:val="00E358BF"/>
    <w:pPr>
      <w:jc w:val="left"/>
    </w:pPr>
  </w:style>
  <w:style w:type="paragraph" w:customStyle="1" w:styleId="TEBLETXTLEFTPARAV4">
    <w:name w:val="TEBLE TXT LEFT PARA V4"/>
    <w:basedOn w:val="Normal"/>
    <w:autoRedefine/>
    <w:qFormat/>
    <w:rsid w:val="00D900EF"/>
    <w:pPr>
      <w:spacing w:before="0" w:after="0"/>
      <w:jc w:val="left"/>
    </w:pPr>
  </w:style>
  <w:style w:type="paragraph" w:styleId="TDC5">
    <w:name w:val="toc 5"/>
    <w:basedOn w:val="Normal"/>
    <w:next w:val="Normal"/>
    <w:autoRedefine/>
    <w:uiPriority w:val="39"/>
    <w:unhideWhenUsed/>
    <w:rsid w:val="003F1093"/>
    <w:pPr>
      <w:spacing w:before="0" w:after="100" w:line="276" w:lineRule="auto"/>
      <w:ind w:left="880"/>
      <w:jc w:val="left"/>
    </w:pPr>
    <w:rPr>
      <w:rFonts w:eastAsia="Times New Roman"/>
      <w:szCs w:val="22"/>
      <w:lang w:eastAsia="en-GB"/>
    </w:rPr>
  </w:style>
  <w:style w:type="paragraph" w:styleId="TDC6">
    <w:name w:val="toc 6"/>
    <w:basedOn w:val="Normal"/>
    <w:next w:val="Normal"/>
    <w:autoRedefine/>
    <w:uiPriority w:val="39"/>
    <w:unhideWhenUsed/>
    <w:rsid w:val="003F1093"/>
    <w:pPr>
      <w:spacing w:before="0" w:after="100" w:line="276" w:lineRule="auto"/>
      <w:ind w:left="1100"/>
      <w:jc w:val="left"/>
    </w:pPr>
    <w:rPr>
      <w:rFonts w:eastAsia="Times New Roman"/>
      <w:szCs w:val="22"/>
      <w:lang w:eastAsia="en-GB"/>
    </w:rPr>
  </w:style>
  <w:style w:type="paragraph" w:styleId="TDC7">
    <w:name w:val="toc 7"/>
    <w:basedOn w:val="Normal"/>
    <w:next w:val="Normal"/>
    <w:autoRedefine/>
    <w:uiPriority w:val="39"/>
    <w:unhideWhenUsed/>
    <w:rsid w:val="003F1093"/>
    <w:pPr>
      <w:spacing w:before="0" w:after="100" w:line="276" w:lineRule="auto"/>
      <w:ind w:left="1320"/>
      <w:jc w:val="left"/>
    </w:pPr>
    <w:rPr>
      <w:rFonts w:eastAsia="Times New Roman"/>
      <w:szCs w:val="22"/>
      <w:lang w:eastAsia="en-GB"/>
    </w:rPr>
  </w:style>
  <w:style w:type="paragraph" w:styleId="TDC8">
    <w:name w:val="toc 8"/>
    <w:basedOn w:val="Normal"/>
    <w:next w:val="Normal"/>
    <w:autoRedefine/>
    <w:uiPriority w:val="39"/>
    <w:unhideWhenUsed/>
    <w:rsid w:val="003F1093"/>
    <w:pPr>
      <w:spacing w:before="0" w:after="100" w:line="276" w:lineRule="auto"/>
      <w:ind w:left="1540"/>
      <w:jc w:val="left"/>
    </w:pPr>
    <w:rPr>
      <w:rFonts w:eastAsia="Times New Roman"/>
      <w:szCs w:val="22"/>
      <w:lang w:eastAsia="en-GB"/>
    </w:rPr>
  </w:style>
  <w:style w:type="paragraph" w:styleId="TDC9">
    <w:name w:val="toc 9"/>
    <w:basedOn w:val="Normal"/>
    <w:next w:val="Normal"/>
    <w:autoRedefine/>
    <w:uiPriority w:val="39"/>
    <w:unhideWhenUsed/>
    <w:rsid w:val="003F1093"/>
    <w:pPr>
      <w:spacing w:before="0" w:after="100" w:line="276" w:lineRule="auto"/>
      <w:ind w:left="1760"/>
      <w:jc w:val="left"/>
    </w:pPr>
    <w:rPr>
      <w:rFonts w:eastAsia="Times New Roman"/>
      <w:szCs w:val="22"/>
      <w:lang w:eastAsia="en-GB"/>
    </w:rPr>
  </w:style>
  <w:style w:type="character" w:styleId="Hipervnculo">
    <w:name w:val="Hyperlink"/>
    <w:aliases w:val="HYPERLINK V4"/>
    <w:uiPriority w:val="99"/>
    <w:rsid w:val="0079582D"/>
    <w:rPr>
      <w:color w:val="0000FF"/>
      <w:u w:val="single"/>
    </w:rPr>
  </w:style>
  <w:style w:type="character" w:styleId="Refdecomentario">
    <w:name w:val="annotation reference"/>
    <w:rsid w:val="00E358BF"/>
    <w:rPr>
      <w:sz w:val="16"/>
    </w:rPr>
  </w:style>
  <w:style w:type="paragraph" w:styleId="Textocomentario">
    <w:name w:val="annotation text"/>
    <w:basedOn w:val="Normal"/>
    <w:link w:val="TextocomentarioCar"/>
    <w:uiPriority w:val="99"/>
    <w:rsid w:val="00E358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pPr>
    <w:rPr>
      <w:rFonts w:eastAsia="Times"/>
    </w:rPr>
  </w:style>
  <w:style w:type="character" w:styleId="Hipervnculovisitado">
    <w:name w:val="FollowedHyperlink"/>
    <w:uiPriority w:val="99"/>
    <w:semiHidden/>
    <w:unhideWhenUsed/>
    <w:rsid w:val="00FD0D60"/>
    <w:rPr>
      <w:color w:val="800080"/>
      <w:u w:val="single"/>
    </w:rPr>
  </w:style>
  <w:style w:type="paragraph" w:customStyle="1" w:styleId="BOLDBULLETV4">
    <w:name w:val="BOLD BULLET V4"/>
    <w:basedOn w:val="GLOSSARYv4"/>
    <w:autoRedefine/>
    <w:qFormat/>
    <w:rsid w:val="0094602E"/>
    <w:rPr>
      <w:b/>
    </w:rPr>
  </w:style>
  <w:style w:type="numbering" w:customStyle="1" w:styleId="StyleNumbered">
    <w:name w:val="Style Numbered"/>
    <w:basedOn w:val="Sinlista"/>
    <w:rsid w:val="0079582D"/>
    <w:pPr>
      <w:numPr>
        <w:numId w:val="3"/>
      </w:numPr>
    </w:pPr>
  </w:style>
  <w:style w:type="paragraph" w:customStyle="1" w:styleId="BULLETDARKL1ALLV4">
    <w:name w:val="BULLET DARK L1 ALL V4"/>
    <w:basedOn w:val="ParagraphV4"/>
    <w:autoRedefine/>
    <w:qFormat/>
    <w:rsid w:val="00947AF2"/>
    <w:pPr>
      <w:numPr>
        <w:numId w:val="25"/>
      </w:numPr>
      <w:ind w:left="426" w:hanging="426"/>
    </w:pPr>
    <w:rPr>
      <w:b/>
    </w:rPr>
  </w:style>
  <w:style w:type="paragraph" w:customStyle="1" w:styleId="CENTXTBOLD10PARAV4">
    <w:name w:val="CEN TXT BOLD 10 PARA V4"/>
    <w:basedOn w:val="Normal"/>
    <w:autoRedefine/>
    <w:qFormat/>
    <w:rsid w:val="009A78C0"/>
    <w:pPr>
      <w:jc w:val="center"/>
    </w:pPr>
    <w:rPr>
      <w:b/>
    </w:rPr>
  </w:style>
  <w:style w:type="paragraph" w:customStyle="1" w:styleId="NUML2V4">
    <w:name w:val="NUM L2 V4"/>
    <w:basedOn w:val="BULLETEMPTYL2V4"/>
    <w:autoRedefine/>
    <w:qFormat/>
    <w:rsid w:val="00C8513B"/>
    <w:pPr>
      <w:numPr>
        <w:numId w:val="26"/>
      </w:numPr>
      <w:ind w:left="697" w:hanging="357"/>
      <w:jc w:val="both"/>
    </w:pPr>
  </w:style>
  <w:style w:type="paragraph" w:customStyle="1" w:styleId="GLOSSARYv4">
    <w:name w:val="GLOSSARY v4"/>
    <w:basedOn w:val="Normal"/>
    <w:autoRedefine/>
    <w:rsid w:val="000B1189"/>
    <w:pPr>
      <w:numPr>
        <w:numId w:val="6"/>
      </w:numPr>
      <w:spacing w:before="120" w:after="240"/>
    </w:pPr>
  </w:style>
  <w:style w:type="paragraph" w:customStyle="1" w:styleId="TABLETXT8V4">
    <w:name w:val="TABLE TXT8 V4"/>
    <w:basedOn w:val="Normal"/>
    <w:autoRedefine/>
    <w:qFormat/>
    <w:rsid w:val="000C480F"/>
    <w:pPr>
      <w:spacing w:before="120" w:after="120"/>
      <w:jc w:val="left"/>
    </w:pPr>
    <w:rPr>
      <w:sz w:val="16"/>
    </w:rPr>
  </w:style>
  <w:style w:type="paragraph" w:styleId="Mapadeldocumento">
    <w:name w:val="Document Map"/>
    <w:basedOn w:val="Normal"/>
    <w:semiHidden/>
    <w:rsid w:val="00E358BF"/>
    <w:pPr>
      <w:shd w:val="clear" w:color="auto" w:fill="000080"/>
    </w:pPr>
    <w:rPr>
      <w:rFonts w:ascii="Tahoma" w:hAnsi="Tahoma"/>
    </w:rPr>
  </w:style>
  <w:style w:type="paragraph" w:customStyle="1" w:styleId="TABLETXT8BOLDV4">
    <w:name w:val="TABLE TXT8 BOLD V4"/>
    <w:basedOn w:val="TABLETXT8V4"/>
    <w:next w:val="TABLETXTCENPARAv4"/>
    <w:autoRedefine/>
    <w:qFormat/>
    <w:rsid w:val="000C480F"/>
    <w:rPr>
      <w:b/>
    </w:rPr>
  </w:style>
  <w:style w:type="paragraph" w:customStyle="1" w:styleId="psubhead4cmt">
    <w:name w:val="psubhead4cmt"/>
    <w:basedOn w:val="Normal"/>
    <w:rsid w:val="008808EC"/>
    <w:pPr>
      <w:spacing w:before="100" w:beforeAutospacing="1" w:after="100" w:afterAutospacing="1"/>
      <w:jc w:val="left"/>
    </w:pPr>
    <w:rPr>
      <w:rFonts w:ascii="Times New Roman" w:eastAsia="Times New Roman" w:hAnsi="Times New Roman"/>
      <w:sz w:val="24"/>
      <w:szCs w:val="24"/>
      <w:lang w:eastAsia="en-GB"/>
    </w:rPr>
  </w:style>
  <w:style w:type="paragraph" w:customStyle="1" w:styleId="text">
    <w:name w:val="text"/>
    <w:rsid w:val="00D30EF5"/>
    <w:pPr>
      <w:spacing w:before="60"/>
      <w:ind w:firstLine="851"/>
      <w:jc w:val="both"/>
    </w:pPr>
    <w:rPr>
      <w:rFonts w:ascii="Times" w:eastAsia="Times New Roman" w:hAnsi="Times"/>
      <w:sz w:val="24"/>
      <w:lang w:val="en-GB" w:eastAsia="en-US"/>
    </w:rPr>
  </w:style>
  <w:style w:type="paragraph" w:customStyle="1" w:styleId="paragraph">
    <w:name w:val="paragraph"/>
    <w:rsid w:val="001861F5"/>
    <w:pPr>
      <w:spacing w:before="80" w:after="40"/>
      <w:ind w:left="851"/>
      <w:jc w:val="both"/>
    </w:pPr>
    <w:rPr>
      <w:rFonts w:ascii="Times" w:eastAsia="Times New Roman" w:hAnsi="Times"/>
      <w:color w:val="000000"/>
      <w:sz w:val="24"/>
      <w:lang w:val="en-GB" w:eastAsia="en-US"/>
    </w:rPr>
  </w:style>
  <w:style w:type="paragraph" w:customStyle="1" w:styleId="Bulist">
    <w:name w:val="Bulist"/>
    <w:rsid w:val="001861F5"/>
    <w:pPr>
      <w:numPr>
        <w:numId w:val="27"/>
      </w:numPr>
      <w:tabs>
        <w:tab w:val="clear" w:pos="360"/>
        <w:tab w:val="left" w:pos="1276"/>
      </w:tabs>
      <w:spacing w:before="40"/>
      <w:ind w:left="1276" w:hanging="425"/>
      <w:jc w:val="both"/>
    </w:pPr>
    <w:rPr>
      <w:rFonts w:ascii="Times" w:eastAsia="Times New Roman" w:hAnsi="Times"/>
      <w:sz w:val="24"/>
      <w:lang w:val="en-GB" w:eastAsia="en-US"/>
    </w:rPr>
  </w:style>
  <w:style w:type="paragraph" w:styleId="Epgrafe">
    <w:name w:val="caption"/>
    <w:next w:val="Normal"/>
    <w:qFormat/>
    <w:rsid w:val="001861F5"/>
    <w:pPr>
      <w:spacing w:before="120" w:after="120"/>
      <w:jc w:val="center"/>
    </w:pPr>
    <w:rPr>
      <w:rFonts w:ascii="Times" w:eastAsia="Times New Roman" w:hAnsi="Times"/>
      <w:b/>
      <w:lang w:val="en-GB" w:eastAsia="en-US"/>
    </w:rPr>
  </w:style>
  <w:style w:type="paragraph" w:customStyle="1" w:styleId="StyleHeading44h4ASubSubHeadingbulletextSubSubHeading">
    <w:name w:val="Style Heading 44h4. (A.)Sub SubHeadingbulletextSub SubHeading..."/>
    <w:basedOn w:val="Ttulo4"/>
    <w:rsid w:val="00D60328"/>
    <w:pPr>
      <w:numPr>
        <w:ilvl w:val="3"/>
        <w:numId w:val="28"/>
      </w:numPr>
      <w:spacing w:before="160" w:after="40"/>
      <w:jc w:val="left"/>
    </w:pPr>
    <w:rPr>
      <w:b/>
    </w:rPr>
  </w:style>
  <w:style w:type="paragraph" w:customStyle="1" w:styleId="BullterforinrefV4">
    <w:name w:val="Bullter for in ref V4"/>
    <w:basedOn w:val="Normal"/>
    <w:rsid w:val="00D60328"/>
    <w:pPr>
      <w:numPr>
        <w:numId w:val="29"/>
      </w:numPr>
    </w:pPr>
  </w:style>
  <w:style w:type="paragraph" w:styleId="Listaconvietas3">
    <w:name w:val="List Bullet 3"/>
    <w:basedOn w:val="Normal"/>
    <w:rsid w:val="001F5EAE"/>
    <w:pPr>
      <w:numPr>
        <w:numId w:val="30"/>
      </w:numPr>
    </w:pPr>
  </w:style>
  <w:style w:type="paragraph" w:customStyle="1" w:styleId="ListNo">
    <w:name w:val="ListNo"/>
    <w:rsid w:val="00150AE1"/>
    <w:pPr>
      <w:numPr>
        <w:numId w:val="32"/>
      </w:numPr>
      <w:spacing w:before="90" w:after="45"/>
      <w:jc w:val="both"/>
    </w:pPr>
    <w:rPr>
      <w:rFonts w:ascii="Times" w:eastAsia="Times New Roman" w:hAnsi="Times"/>
      <w:sz w:val="24"/>
      <w:lang w:val="en-GB" w:eastAsia="en-US"/>
    </w:rPr>
  </w:style>
  <w:style w:type="paragraph" w:customStyle="1" w:styleId="sublist">
    <w:name w:val="sublist"/>
    <w:rsid w:val="00150AE1"/>
    <w:pPr>
      <w:numPr>
        <w:numId w:val="31"/>
      </w:numPr>
      <w:tabs>
        <w:tab w:val="left" w:pos="1701"/>
      </w:tabs>
      <w:spacing w:before="20"/>
      <w:jc w:val="both"/>
    </w:pPr>
    <w:rPr>
      <w:rFonts w:ascii="Times" w:eastAsia="Times New Roman" w:hAnsi="Times"/>
      <w:sz w:val="24"/>
      <w:lang w:val="en-GB" w:eastAsia="en-US"/>
    </w:rPr>
  </w:style>
  <w:style w:type="paragraph" w:styleId="Listaconnmeros">
    <w:name w:val="List Number"/>
    <w:basedOn w:val="Normal"/>
    <w:rsid w:val="0025127A"/>
    <w:pPr>
      <w:numPr>
        <w:numId w:val="36"/>
      </w:numPr>
    </w:pPr>
  </w:style>
  <w:style w:type="paragraph" w:styleId="Continuarlista2">
    <w:name w:val="List Continue 2"/>
    <w:basedOn w:val="Normal"/>
    <w:rsid w:val="0025127A"/>
    <w:pPr>
      <w:spacing w:after="120"/>
      <w:ind w:left="566"/>
    </w:pPr>
  </w:style>
  <w:style w:type="paragraph" w:styleId="Listaconnmeros2">
    <w:name w:val="List Number 2"/>
    <w:basedOn w:val="Normal"/>
    <w:rsid w:val="0025127A"/>
    <w:pPr>
      <w:numPr>
        <w:numId w:val="37"/>
      </w:numPr>
    </w:pPr>
  </w:style>
  <w:style w:type="paragraph" w:styleId="Continuarlista">
    <w:name w:val="List Continue"/>
    <w:basedOn w:val="Normal"/>
    <w:rsid w:val="00B34A2A"/>
    <w:pPr>
      <w:spacing w:after="120"/>
      <w:ind w:left="283"/>
    </w:pPr>
  </w:style>
  <w:style w:type="paragraph" w:styleId="Lista">
    <w:name w:val="List"/>
    <w:basedOn w:val="Normal"/>
    <w:rsid w:val="00B34A2A"/>
    <w:pPr>
      <w:ind w:left="283" w:hanging="283"/>
    </w:pPr>
  </w:style>
  <w:style w:type="paragraph" w:styleId="Tabladeilustraciones">
    <w:name w:val="table of figures"/>
    <w:basedOn w:val="Normal"/>
    <w:next w:val="Normal"/>
    <w:uiPriority w:val="99"/>
    <w:rsid w:val="001A6842"/>
    <w:pPr>
      <w:tabs>
        <w:tab w:val="right" w:leader="underscore" w:pos="9000"/>
      </w:tabs>
      <w:ind w:left="1440" w:right="1100" w:hanging="1440"/>
    </w:pPr>
    <w:rPr>
      <w:b/>
    </w:rPr>
  </w:style>
  <w:style w:type="paragraph" w:styleId="Listaconvietas">
    <w:name w:val="List Bullet"/>
    <w:basedOn w:val="Normal"/>
    <w:rsid w:val="00B34A2A"/>
    <w:pPr>
      <w:numPr>
        <w:numId w:val="34"/>
      </w:numPr>
    </w:pPr>
  </w:style>
  <w:style w:type="paragraph" w:customStyle="1" w:styleId="ParagraphV4">
    <w:name w:val="Paragraph V4"/>
    <w:basedOn w:val="Normal"/>
    <w:next w:val="Normal"/>
    <w:link w:val="ParagraphV4Char"/>
    <w:rsid w:val="000D47E3"/>
    <w:pPr>
      <w:widowControl w:val="0"/>
      <w:autoSpaceDE w:val="0"/>
      <w:autoSpaceDN w:val="0"/>
      <w:adjustRightInd w:val="0"/>
      <w:spacing w:before="120" w:after="120"/>
    </w:pPr>
    <w:rPr>
      <w:rFonts w:ascii="Arial" w:hAnsi="Arial"/>
      <w:color w:val="000000"/>
      <w:sz w:val="20"/>
      <w:szCs w:val="20"/>
      <w:lang w:val="en-US" w:eastAsia="ja-JP"/>
    </w:rPr>
  </w:style>
  <w:style w:type="paragraph" w:styleId="Listaconvietas2">
    <w:name w:val="List Bullet 2"/>
    <w:basedOn w:val="Normal"/>
    <w:rsid w:val="009C0ABE"/>
    <w:pPr>
      <w:numPr>
        <w:numId w:val="35"/>
      </w:numPr>
    </w:pPr>
  </w:style>
  <w:style w:type="paragraph" w:styleId="Textodeglobo">
    <w:name w:val="Balloon Text"/>
    <w:basedOn w:val="Normal"/>
    <w:semiHidden/>
    <w:rsid w:val="00E358BF"/>
    <w:pPr>
      <w:spacing w:before="100" w:beforeAutospacing="1" w:after="100" w:afterAutospacing="1"/>
    </w:pPr>
    <w:rPr>
      <w:rFonts w:ascii="Tahoma" w:eastAsia="MS Mincho" w:hAnsi="Tahoma" w:cs="Tahoma"/>
      <w:sz w:val="16"/>
      <w:szCs w:val="16"/>
      <w:lang w:eastAsia="fr-FR"/>
    </w:rPr>
  </w:style>
  <w:style w:type="paragraph" w:styleId="Asuntodelcomentario">
    <w:name w:val="annotation subject"/>
    <w:basedOn w:val="Textocomentario"/>
    <w:next w:val="Textocomentario"/>
    <w:semiHidden/>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table" w:styleId="Tablaconcuadrcula">
    <w:name w:val="Table Grid"/>
    <w:basedOn w:val="Tablanormal"/>
    <w:uiPriority w:val="59"/>
    <w:rsid w:val="0079582D"/>
    <w:pPr>
      <w:spacing w:before="100" w:beforeAutospacing="1" w:after="100" w:afterAutospacing="1"/>
      <w:jc w:val="both"/>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ULLETDARKL1v4Char">
    <w:name w:val="BULLET DARK L1 v4 Char"/>
    <w:link w:val="BULLETDARKL1v4"/>
    <w:rsid w:val="00252B97"/>
    <w:rPr>
      <w:rFonts w:ascii="Calibri" w:eastAsia="平成明朝" w:hAnsi="Calibri"/>
      <w:sz w:val="22"/>
      <w:szCs w:val="18"/>
      <w:lang w:val="en-GB"/>
    </w:rPr>
  </w:style>
  <w:style w:type="paragraph" w:customStyle="1" w:styleId="AD-APPDOCV4">
    <w:name w:val="AD-APP DOC V4"/>
    <w:basedOn w:val="Normal"/>
    <w:link w:val="AD-APPDOCV4Char"/>
    <w:rsid w:val="00564E67"/>
    <w:pPr>
      <w:numPr>
        <w:numId w:val="8"/>
      </w:numPr>
      <w:spacing w:before="120" w:after="120"/>
    </w:pPr>
  </w:style>
  <w:style w:type="numbering" w:customStyle="1" w:styleId="StyleOutlinenumberedLatin14pt">
    <w:name w:val="Style Outline numbered (Latin) 14 pt"/>
    <w:basedOn w:val="Sinlista"/>
    <w:rsid w:val="00316354"/>
    <w:pPr>
      <w:numPr>
        <w:numId w:val="7"/>
      </w:numPr>
    </w:pPr>
  </w:style>
  <w:style w:type="numbering" w:customStyle="1" w:styleId="Avecpuces">
    <w:name w:val="Avec puces"/>
    <w:basedOn w:val="Sinlista"/>
    <w:rsid w:val="0079582D"/>
    <w:pPr>
      <w:numPr>
        <w:numId w:val="4"/>
      </w:numPr>
    </w:pPr>
  </w:style>
  <w:style w:type="character" w:customStyle="1" w:styleId="BULLETEMPTYL2V4Char">
    <w:name w:val="BULLET EMPTY  L2 V4 Char"/>
    <w:link w:val="BULLETEMPTYL2V4"/>
    <w:rsid w:val="00C8513B"/>
    <w:rPr>
      <w:rFonts w:ascii="Calibri" w:eastAsia="平成明朝" w:hAnsi="Calibri"/>
      <w:sz w:val="22"/>
      <w:szCs w:val="18"/>
      <w:lang w:val="en-GB"/>
    </w:rPr>
  </w:style>
  <w:style w:type="character" w:customStyle="1" w:styleId="AD-APPDOCV4Char">
    <w:name w:val="AD-APP DOC V4 Char"/>
    <w:link w:val="AD-APPDOCV4"/>
    <w:rsid w:val="00564E67"/>
    <w:rPr>
      <w:rFonts w:ascii="Calibri" w:eastAsia="平成明朝" w:hAnsi="Calibri"/>
      <w:sz w:val="22"/>
      <w:szCs w:val="18"/>
      <w:lang w:val="en-GB"/>
    </w:rPr>
  </w:style>
  <w:style w:type="paragraph" w:customStyle="1" w:styleId="REQv4">
    <w:name w:val="REQ  v4"/>
    <w:basedOn w:val="Normal"/>
    <w:link w:val="REQv4Char"/>
    <w:autoRedefine/>
    <w:rsid w:val="00BC6073"/>
    <w:pPr>
      <w:numPr>
        <w:numId w:val="10"/>
      </w:numPr>
      <w:spacing w:before="240" w:after="120"/>
    </w:pPr>
    <w:rPr>
      <w:rFonts w:eastAsia="Times New Roman"/>
      <w:szCs w:val="24"/>
    </w:rPr>
  </w:style>
  <w:style w:type="paragraph" w:customStyle="1" w:styleId="BOLDV4">
    <w:name w:val="BOLD V4"/>
    <w:basedOn w:val="ParagraphV4"/>
    <w:rsid w:val="009A78C0"/>
    <w:rPr>
      <w:b/>
      <w:lang w:eastAsia="en-US"/>
    </w:rPr>
  </w:style>
  <w:style w:type="paragraph" w:customStyle="1" w:styleId="INPUTv4">
    <w:name w:val="INPUT v4"/>
    <w:basedOn w:val="Normal"/>
    <w:autoRedefine/>
    <w:rsid w:val="00564E67"/>
    <w:pPr>
      <w:numPr>
        <w:numId w:val="12"/>
      </w:numPr>
      <w:spacing w:before="120" w:after="120"/>
    </w:pPr>
  </w:style>
  <w:style w:type="paragraph" w:customStyle="1" w:styleId="GUIDELINEv4">
    <w:name w:val="GUIDELINE v4"/>
    <w:basedOn w:val="Normal"/>
    <w:autoRedefine/>
    <w:rsid w:val="00DD48E7"/>
    <w:pPr>
      <w:numPr>
        <w:numId w:val="13"/>
      </w:numPr>
      <w:spacing w:before="120" w:after="120"/>
    </w:pPr>
  </w:style>
  <w:style w:type="paragraph" w:styleId="Textonotaalfinal">
    <w:name w:val="endnote text"/>
    <w:basedOn w:val="Normal"/>
    <w:semiHidden/>
    <w:rsid w:val="00D50667"/>
  </w:style>
  <w:style w:type="character" w:styleId="Refdenotaalfinal">
    <w:name w:val="endnote reference"/>
    <w:semiHidden/>
    <w:rsid w:val="00D50667"/>
    <w:rPr>
      <w:vertAlign w:val="superscript"/>
    </w:rPr>
  </w:style>
  <w:style w:type="paragraph" w:customStyle="1" w:styleId="DELIVERABLESv4">
    <w:name w:val="DELIVERABLES v4"/>
    <w:basedOn w:val="Normal"/>
    <w:rsid w:val="00564E67"/>
    <w:pPr>
      <w:numPr>
        <w:numId w:val="11"/>
      </w:numPr>
      <w:spacing w:before="120" w:after="120"/>
    </w:pPr>
  </w:style>
  <w:style w:type="paragraph" w:customStyle="1" w:styleId="Header3V4">
    <w:name w:val="Header3 V4"/>
    <w:basedOn w:val="Ttulo3"/>
    <w:next w:val="Normal"/>
    <w:autoRedefine/>
    <w:rsid w:val="00062F3F"/>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BC6073"/>
    <w:rPr>
      <w:rFonts w:ascii="Calibri" w:eastAsia="Times New Roman" w:hAnsi="Calibri"/>
      <w:sz w:val="22"/>
      <w:szCs w:val="24"/>
      <w:lang w:val="en-GB"/>
    </w:rPr>
  </w:style>
  <w:style w:type="character" w:customStyle="1" w:styleId="TDC4Car">
    <w:name w:val="TDC 4 Car"/>
    <w:link w:val="TDC4"/>
    <w:rsid w:val="0079582D"/>
    <w:rPr>
      <w:rFonts w:ascii="Arial" w:eastAsia="平成明朝" w:hAnsi="Arial"/>
      <w:szCs w:val="24"/>
      <w:lang w:val="en-GB" w:eastAsia="en-US" w:bidi="ar-SA"/>
    </w:rPr>
  </w:style>
  <w:style w:type="paragraph" w:customStyle="1" w:styleId="STATEv4">
    <w:name w:val="STATE v4"/>
    <w:basedOn w:val="Normal"/>
    <w:rsid w:val="00E30180"/>
    <w:pPr>
      <w:numPr>
        <w:numId w:val="22"/>
      </w:numPr>
    </w:pPr>
  </w:style>
  <w:style w:type="numbering" w:customStyle="1" w:styleId="RULES">
    <w:name w:val="RULES"/>
    <w:basedOn w:val="Sinlista"/>
    <w:link w:val="RULESChar"/>
    <w:rsid w:val="004C7C0A"/>
    <w:pPr>
      <w:numPr>
        <w:numId w:val="23"/>
      </w:numPr>
    </w:pPr>
  </w:style>
  <w:style w:type="character" w:customStyle="1" w:styleId="RULESChar">
    <w:name w:val="RULES Char"/>
    <w:link w:val="RULES"/>
    <w:rsid w:val="004C7C0A"/>
    <w:rPr>
      <w:rFonts w:ascii="Arial" w:eastAsia="平成明朝" w:hAnsi="Arial"/>
      <w:color w:val="auto"/>
      <w:lang w:eastAsia="en-US"/>
    </w:rPr>
  </w:style>
  <w:style w:type="character" w:customStyle="1" w:styleId="ParagraphV4Char">
    <w:name w:val="Paragraph V4 Char"/>
    <w:link w:val="ParagraphV4"/>
    <w:rsid w:val="000D47E3"/>
    <w:rPr>
      <w:rFonts w:ascii="Arial" w:eastAsia="平成明朝" w:hAnsi="Arial"/>
      <w:color w:val="000000"/>
      <w:lang w:val="en-US" w:eastAsia="ja-JP" w:bidi="ar-SA"/>
    </w:rPr>
  </w:style>
  <w:style w:type="numbering" w:customStyle="1" w:styleId="APPLICABLEDOCS">
    <w:name w:val="APPLICABLE DOCS"/>
    <w:basedOn w:val="Sinlista"/>
    <w:rsid w:val="00D77128"/>
    <w:pPr>
      <w:numPr>
        <w:numId w:val="15"/>
      </w:numPr>
    </w:pPr>
  </w:style>
  <w:style w:type="paragraph" w:customStyle="1" w:styleId="TABLETXTCENPARAv4">
    <w:name w:val="TABLE TXT CEN PARA v4"/>
    <w:basedOn w:val="Normal"/>
    <w:rsid w:val="000D47E3"/>
    <w:pPr>
      <w:jc w:val="center"/>
    </w:pPr>
  </w:style>
  <w:style w:type="numbering" w:customStyle="1" w:styleId="REFDOCS">
    <w:name w:val="REF DOCS"/>
    <w:basedOn w:val="Sinlista"/>
    <w:rsid w:val="00D77128"/>
    <w:pPr>
      <w:numPr>
        <w:numId w:val="16"/>
      </w:numPr>
    </w:pPr>
  </w:style>
  <w:style w:type="numbering" w:customStyle="1" w:styleId="INPUTS">
    <w:name w:val="INPUTS"/>
    <w:basedOn w:val="Sinlista"/>
    <w:rsid w:val="00D77128"/>
    <w:pPr>
      <w:numPr>
        <w:numId w:val="21"/>
      </w:numPr>
    </w:pPr>
  </w:style>
  <w:style w:type="numbering" w:customStyle="1" w:styleId="STATES">
    <w:name w:val="STATES"/>
    <w:basedOn w:val="Sinlista"/>
    <w:rsid w:val="00D77128"/>
    <w:pPr>
      <w:numPr>
        <w:numId w:val="17"/>
      </w:numPr>
    </w:pPr>
  </w:style>
  <w:style w:type="paragraph" w:customStyle="1" w:styleId="BULLETDASHREFV4">
    <w:name w:val="BULLET DASH REF V4"/>
    <w:basedOn w:val="Normal"/>
    <w:rsid w:val="003B4FE1"/>
    <w:pPr>
      <w:numPr>
        <w:numId w:val="24"/>
      </w:numPr>
    </w:pPr>
  </w:style>
  <w:style w:type="numbering" w:customStyle="1" w:styleId="RULE">
    <w:name w:val="RULE"/>
    <w:basedOn w:val="Sinlista"/>
    <w:rsid w:val="00D77128"/>
    <w:pPr>
      <w:numPr>
        <w:numId w:val="14"/>
      </w:numPr>
    </w:pPr>
  </w:style>
  <w:style w:type="numbering" w:customStyle="1" w:styleId="APPLICABLEDOCUMENTS">
    <w:name w:val="APPLICABLE DOCUMENTS"/>
    <w:basedOn w:val="Sinlista"/>
    <w:rsid w:val="00D77128"/>
    <w:pPr>
      <w:numPr>
        <w:numId w:val="18"/>
      </w:numPr>
    </w:pPr>
  </w:style>
  <w:style w:type="numbering" w:customStyle="1" w:styleId="REFERENCEDOCUMENTS">
    <w:name w:val="REFERENCE DOCUMENTS"/>
    <w:basedOn w:val="Sinlista"/>
    <w:rsid w:val="00D77128"/>
    <w:pPr>
      <w:numPr>
        <w:numId w:val="19"/>
      </w:numPr>
    </w:pPr>
  </w:style>
  <w:style w:type="numbering" w:customStyle="1" w:styleId="GUIDELINES">
    <w:name w:val="GUIDELINES"/>
    <w:basedOn w:val="Sinlista"/>
    <w:rsid w:val="00D77128"/>
    <w:pPr>
      <w:numPr>
        <w:numId w:val="20"/>
      </w:numPr>
    </w:pPr>
  </w:style>
  <w:style w:type="character" w:customStyle="1" w:styleId="Ttulo2Car">
    <w:name w:val="Título 2 Car"/>
    <w:aliases w:val="2 Car,h2 Car,2Level V4 Car,2Level Car"/>
    <w:link w:val="Ttulo2"/>
    <w:rsid w:val="00FD61F0"/>
    <w:rPr>
      <w:rFonts w:ascii="Calibri" w:eastAsia="平成明朝" w:hAnsi="Calibri"/>
      <w:b/>
      <w:bCs/>
      <w:iCs/>
      <w:color w:val="000000"/>
      <w:kern w:val="32"/>
      <w:sz w:val="28"/>
      <w:szCs w:val="28"/>
      <w:lang w:eastAsia="ja-JP"/>
    </w:rPr>
  </w:style>
  <w:style w:type="paragraph" w:customStyle="1" w:styleId="ListParagraph1">
    <w:name w:val="List Paragraph1"/>
    <w:basedOn w:val="Normal"/>
    <w:uiPriority w:val="34"/>
    <w:qFormat/>
    <w:rsid w:val="00A61601"/>
    <w:pPr>
      <w:ind w:left="720"/>
      <w:contextualSpacing/>
    </w:pPr>
  </w:style>
  <w:style w:type="paragraph" w:customStyle="1" w:styleId="Appendix">
    <w:name w:val="Appendix"/>
    <w:basedOn w:val="Ttulo2"/>
    <w:link w:val="AppendixChar"/>
    <w:autoRedefine/>
    <w:qFormat/>
    <w:rsid w:val="00B23C05"/>
    <w:pPr>
      <w:numPr>
        <w:ilvl w:val="0"/>
        <w:numId w:val="38"/>
      </w:numPr>
    </w:pPr>
  </w:style>
  <w:style w:type="character" w:customStyle="1" w:styleId="AppendixChar">
    <w:name w:val="Appendix Char"/>
    <w:basedOn w:val="Ttulo2Car"/>
    <w:link w:val="Appendix"/>
    <w:rsid w:val="00B23C05"/>
  </w:style>
  <w:style w:type="paragraph" w:customStyle="1" w:styleId="Paragraphleftaligned">
    <w:name w:val="Paragraph left aligned"/>
    <w:basedOn w:val="Normal"/>
    <w:autoRedefine/>
    <w:qFormat/>
    <w:rsid w:val="006F786D"/>
    <w:pPr>
      <w:jc w:val="left"/>
    </w:pPr>
    <w:rPr>
      <w:lang w:val="en-US"/>
    </w:rPr>
  </w:style>
  <w:style w:type="paragraph" w:customStyle="1" w:styleId="Revision1">
    <w:name w:val="Revision1"/>
    <w:hidden/>
    <w:uiPriority w:val="99"/>
    <w:semiHidden/>
    <w:rsid w:val="008301D0"/>
    <w:rPr>
      <w:rFonts w:ascii="Arial" w:eastAsia="平成明朝" w:hAnsi="Arial"/>
      <w:lang w:val="en-GB" w:eastAsia="en-US"/>
    </w:rPr>
  </w:style>
  <w:style w:type="character" w:customStyle="1" w:styleId="IntenseEmphasis1">
    <w:name w:val="Intense Emphasis1"/>
    <w:uiPriority w:val="21"/>
    <w:qFormat/>
    <w:rsid w:val="00783E64"/>
    <w:rPr>
      <w:b/>
      <w:bCs/>
      <w:i/>
      <w:iCs/>
      <w:color w:val="4F81BD"/>
    </w:rPr>
  </w:style>
  <w:style w:type="paragraph" w:customStyle="1" w:styleId="IntenseQuot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rPr>
  </w:style>
  <w:style w:type="character" w:customStyle="1" w:styleId="IntenseQuoteChar">
    <w:name w:val="Intense Quote Char"/>
    <w:link w:val="IntenseQuote1"/>
    <w:uiPriority w:val="30"/>
    <w:rsid w:val="00D8745A"/>
    <w:rPr>
      <w:rFonts w:ascii="Arial" w:eastAsia="平成明朝" w:hAnsi="Arial"/>
      <w:b/>
      <w:bCs/>
      <w:i/>
      <w:iCs/>
      <w:color w:val="4F81BD"/>
      <w:lang w:eastAsia="en-US"/>
    </w:rPr>
  </w:style>
  <w:style w:type="paragraph" w:customStyle="1" w:styleId="CODACNegative">
    <w:name w:val="CODAC Negative"/>
    <w:basedOn w:val="IntenseQuote1"/>
    <w:next w:val="Ttulo2"/>
    <w:link w:val="CODACNegativeChar"/>
    <w:autoRedefine/>
    <w:qFormat/>
    <w:rsid w:val="00533D9A"/>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rPr>
  </w:style>
  <w:style w:type="character" w:customStyle="1" w:styleId="CODACNegativeChar">
    <w:name w:val="CODAC Negative Char"/>
    <w:link w:val="CODACNegative"/>
    <w:rsid w:val="00533D9A"/>
    <w:rPr>
      <w:rFonts w:ascii="Calibri" w:eastAsia="平成明朝" w:hAnsi="Calibri"/>
      <w:b/>
      <w:bCs/>
      <w:i/>
      <w:iCs/>
      <w:color w:val="7F7F7F"/>
      <w:sz w:val="22"/>
      <w:szCs w:val="18"/>
    </w:rPr>
  </w:style>
  <w:style w:type="paragraph" w:customStyle="1" w:styleId="CODACPositive">
    <w:name w:val="CODAC Positive"/>
    <w:basedOn w:val="CODACNegative"/>
    <w:next w:val="Ttulo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585F04"/>
    <w:rPr>
      <w:rFonts w:ascii="Calibri" w:eastAsia="平成明朝" w:hAnsi="Calibri"/>
      <w:b/>
      <w:bCs/>
      <w:i/>
      <w:iCs/>
      <w:color w:val="365F91"/>
      <w:sz w:val="22"/>
      <w:szCs w:val="18"/>
    </w:rPr>
  </w:style>
  <w:style w:type="paragraph" w:styleId="NormalWeb">
    <w:name w:val="Normal (Web)"/>
    <w:basedOn w:val="Normal"/>
    <w:uiPriority w:val="99"/>
    <w:semiHidden/>
    <w:unhideWhenUsed/>
    <w:rsid w:val="001173C5"/>
    <w:pPr>
      <w:spacing w:before="100" w:beforeAutospacing="1" w:after="100" w:afterAutospacing="1"/>
      <w:jc w:val="left"/>
    </w:pPr>
    <w:rPr>
      <w:rFonts w:ascii="Times New Roman" w:eastAsia="Times New Roman" w:hAnsi="Times New Roman"/>
      <w:sz w:val="24"/>
      <w:szCs w:val="24"/>
      <w:lang w:eastAsia="en-GB"/>
    </w:rPr>
  </w:style>
  <w:style w:type="paragraph" w:customStyle="1" w:styleId="Cuadrculamedia21">
    <w:name w:val="Cuadrícula media 21"/>
    <w:uiPriority w:val="1"/>
    <w:qFormat/>
    <w:rsid w:val="00884246"/>
    <w:pPr>
      <w:jc w:val="both"/>
    </w:pPr>
    <w:rPr>
      <w:rFonts w:ascii="Calibri" w:eastAsia="平成明朝" w:hAnsi="Calibri"/>
      <w:sz w:val="22"/>
      <w:szCs w:val="18"/>
      <w:lang w:val="en-GB" w:eastAsia="en-US"/>
    </w:rPr>
  </w:style>
  <w:style w:type="paragraph" w:customStyle="1" w:styleId="Default">
    <w:name w:val="Default"/>
    <w:rsid w:val="004B5557"/>
    <w:pPr>
      <w:autoSpaceDE w:val="0"/>
      <w:autoSpaceDN w:val="0"/>
      <w:adjustRightInd w:val="0"/>
    </w:pPr>
    <w:rPr>
      <w:rFonts w:ascii="Arial" w:hAnsi="Arial" w:cs="Arial"/>
      <w:color w:val="000000"/>
      <w:sz w:val="24"/>
      <w:szCs w:val="24"/>
      <w:lang w:val="en-US" w:eastAsia="en-US"/>
    </w:rPr>
  </w:style>
  <w:style w:type="paragraph" w:customStyle="1" w:styleId="Listavistosa-nfasis11">
    <w:name w:val="Lista vistosa - Énfasis 11"/>
    <w:basedOn w:val="Normal"/>
    <w:uiPriority w:val="34"/>
    <w:qFormat/>
    <w:rsid w:val="008A72AD"/>
    <w:pPr>
      <w:spacing w:before="0" w:after="200" w:line="276" w:lineRule="auto"/>
      <w:ind w:left="720"/>
      <w:contextualSpacing/>
      <w:jc w:val="left"/>
    </w:pPr>
    <w:rPr>
      <w:rFonts w:eastAsia="Calibri"/>
      <w:szCs w:val="22"/>
      <w:lang w:val="en-US"/>
    </w:rPr>
  </w:style>
  <w:style w:type="table" w:customStyle="1" w:styleId="Listaclara1">
    <w:name w:val="Lista clara1"/>
    <w:basedOn w:val="Tablanormal"/>
    <w:uiPriority w:val="61"/>
    <w:rsid w:val="00EC3B4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TextocomentarioCar">
    <w:name w:val="Texto comentario Car"/>
    <w:link w:val="Textocomentario"/>
    <w:uiPriority w:val="99"/>
    <w:rsid w:val="00643A1E"/>
    <w:rPr>
      <w:rFonts w:ascii="Calibri" w:eastAsia="Times" w:hAnsi="Calibri"/>
      <w:sz w:val="22"/>
      <w:szCs w:val="18"/>
      <w:lang w:val="en-GB"/>
    </w:rPr>
  </w:style>
  <w:style w:type="table" w:styleId="Tablabsica3">
    <w:name w:val="Table Simple 3"/>
    <w:basedOn w:val="Tablanormal"/>
    <w:rsid w:val="00EF20FF"/>
    <w:pPr>
      <w:jc w:val="both"/>
    </w:pPr>
    <w:rPr>
      <w:rFonts w:eastAsia="Times New Roman"/>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E3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E318FF"/>
    <w:rPr>
      <w:rFonts w:ascii="Courier New" w:eastAsia="Times New Roman" w:hAnsi="Courier New" w:cs="Courier New"/>
    </w:rPr>
  </w:style>
  <w:style w:type="paragraph" w:customStyle="1" w:styleId="Textbody">
    <w:name w:val="Text body"/>
    <w:basedOn w:val="Normal"/>
    <w:rsid w:val="00FF7BEA"/>
    <w:pPr>
      <w:suppressAutoHyphens/>
      <w:autoSpaceDN w:val="0"/>
      <w:spacing w:before="0" w:after="120"/>
      <w:textAlignment w:val="baseline"/>
    </w:pPr>
    <w:rPr>
      <w:rFonts w:ascii="Liberation Serif" w:hAnsi="Liberation Serif" w:cs="Lohit Devanagari"/>
      <w:kern w:val="3"/>
      <w:sz w:val="24"/>
      <w:szCs w:val="24"/>
      <w:lang w:val="en-US" w:bidi="hi-IN"/>
    </w:rPr>
  </w:style>
  <w:style w:type="paragraph" w:customStyle="1" w:styleId="TableContents">
    <w:name w:val="Table Contents"/>
    <w:basedOn w:val="Normal"/>
    <w:rsid w:val="00FF7BEA"/>
    <w:pPr>
      <w:suppressLineNumbers/>
      <w:suppressAutoHyphens/>
      <w:autoSpaceDN w:val="0"/>
      <w:spacing w:before="120" w:after="120"/>
      <w:textAlignment w:val="baseline"/>
    </w:pPr>
    <w:rPr>
      <w:rFonts w:ascii="Liberation Serif" w:hAnsi="Liberation Serif" w:cs="Lohit Devanagari"/>
      <w:kern w:val="3"/>
      <w:sz w:val="24"/>
      <w:szCs w:val="24"/>
      <w:lang w:val="en-US" w:bidi="hi-IN"/>
    </w:rPr>
  </w:style>
  <w:style w:type="table" w:styleId="Tablaconcuadrcula5">
    <w:name w:val="Table Grid 5"/>
    <w:basedOn w:val="Tablanormal"/>
    <w:rsid w:val="00FF7BEA"/>
    <w:pPr>
      <w:spacing w:before="120" w:after="120"/>
      <w:jc w:val="both"/>
    </w:pPr>
    <w:rPr>
      <w:rFonts w:eastAsia="Times New Roman"/>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C81401"/>
    <w:rPr>
      <w:rFonts w:ascii="Calibri" w:eastAsia="平成明朝" w:hAnsi="Calibri"/>
      <w:sz w:val="22"/>
      <w:szCs w:val="18"/>
      <w:lang w:val="en-GB" w:eastAsia="en-US"/>
    </w:rPr>
  </w:style>
  <w:style w:type="paragraph" w:styleId="Sinespaciado">
    <w:name w:val="No Spacing"/>
    <w:link w:val="SinespaciadoCar"/>
    <w:uiPriority w:val="1"/>
    <w:qFormat/>
    <w:rsid w:val="008B2C92"/>
    <w:rPr>
      <w:rFonts w:ascii="Calibri" w:eastAsia="MS Mincho" w:hAnsi="Calibri"/>
      <w:sz w:val="22"/>
      <w:szCs w:val="22"/>
      <w:lang w:val="en-US" w:eastAsia="ja-JP"/>
    </w:rPr>
  </w:style>
  <w:style w:type="character" w:customStyle="1" w:styleId="SinespaciadoCar">
    <w:name w:val="Sin espaciado Car"/>
    <w:link w:val="Sinespaciado"/>
    <w:uiPriority w:val="1"/>
    <w:rsid w:val="008B2C92"/>
    <w:rPr>
      <w:rFonts w:ascii="Calibri" w:eastAsia="MS Mincho" w:hAnsi="Calibri"/>
      <w:sz w:val="22"/>
      <w:szCs w:val="22"/>
      <w:lang w:val="en-US" w:eastAsia="ja-JP" w:bidi="ar-SA"/>
    </w:rPr>
  </w:style>
  <w:style w:type="paragraph" w:styleId="Prrafodelista">
    <w:name w:val="List Paragraph"/>
    <w:basedOn w:val="Normal"/>
    <w:uiPriority w:val="34"/>
    <w:qFormat/>
    <w:rsid w:val="00CE727D"/>
    <w:pPr>
      <w:ind w:left="720"/>
      <w:contextualSpacing/>
    </w:pPr>
  </w:style>
  <w:style w:type="character" w:customStyle="1" w:styleId="instancename">
    <w:name w:val="instancename"/>
    <w:basedOn w:val="Fuentedeprrafopredeter"/>
    <w:rsid w:val="00570316"/>
  </w:style>
  <w:style w:type="character" w:customStyle="1" w:styleId="accesshide">
    <w:name w:val="accesshide"/>
    <w:basedOn w:val="Fuentedeprrafopredeter"/>
    <w:rsid w:val="00570316"/>
  </w:style>
  <w:style w:type="paragraph" w:styleId="Textoindependiente">
    <w:name w:val="Body Text"/>
    <w:basedOn w:val="Normal"/>
    <w:link w:val="TextoindependienteCar"/>
    <w:uiPriority w:val="99"/>
    <w:unhideWhenUsed/>
    <w:rsid w:val="00E34B43"/>
    <w:pPr>
      <w:spacing w:after="120"/>
    </w:pPr>
  </w:style>
  <w:style w:type="character" w:customStyle="1" w:styleId="TextoindependienteCar">
    <w:name w:val="Texto independiente Car"/>
    <w:basedOn w:val="Fuentedeprrafopredeter"/>
    <w:link w:val="Textoindependiente"/>
    <w:uiPriority w:val="99"/>
    <w:rsid w:val="00E34B43"/>
    <w:rPr>
      <w:rFonts w:ascii="Calibri" w:eastAsia="平成明朝" w:hAnsi="Calibri"/>
      <w:sz w:val="22"/>
      <w:szCs w:val="18"/>
      <w:lang w:val="en-GB" w:eastAsia="en-US"/>
    </w:rPr>
  </w:style>
  <w:style w:type="character" w:customStyle="1" w:styleId="sdzsvb">
    <w:name w:val="sdzsvb"/>
    <w:basedOn w:val="Fuentedeprrafopredeter"/>
    <w:rsid w:val="00120F76"/>
  </w:style>
</w:styles>
</file>

<file path=word/webSettings.xml><?xml version="1.0" encoding="utf-8"?>
<w:webSettings xmlns:r="http://schemas.openxmlformats.org/officeDocument/2006/relationships" xmlns:w="http://schemas.openxmlformats.org/wordprocessingml/2006/main">
  <w:divs>
    <w:div w:id="701442622">
      <w:bodyDiv w:val="1"/>
      <w:marLeft w:val="0"/>
      <w:marRight w:val="0"/>
      <w:marTop w:val="0"/>
      <w:marBottom w:val="0"/>
      <w:divBdr>
        <w:top w:val="none" w:sz="0" w:space="0" w:color="auto"/>
        <w:left w:val="none" w:sz="0" w:space="0" w:color="auto"/>
        <w:bottom w:val="none" w:sz="0" w:space="0" w:color="auto"/>
        <w:right w:val="none" w:sz="0" w:space="0" w:color="auto"/>
      </w:divBdr>
    </w:div>
    <w:div w:id="756680079">
      <w:bodyDiv w:val="1"/>
      <w:marLeft w:val="0"/>
      <w:marRight w:val="0"/>
      <w:marTop w:val="0"/>
      <w:marBottom w:val="0"/>
      <w:divBdr>
        <w:top w:val="none" w:sz="0" w:space="0" w:color="auto"/>
        <w:left w:val="none" w:sz="0" w:space="0" w:color="auto"/>
        <w:bottom w:val="none" w:sz="0" w:space="0" w:color="auto"/>
        <w:right w:val="none" w:sz="0" w:space="0" w:color="auto"/>
      </w:divBdr>
    </w:div>
    <w:div w:id="824472795">
      <w:bodyDiv w:val="1"/>
      <w:marLeft w:val="0"/>
      <w:marRight w:val="0"/>
      <w:marTop w:val="0"/>
      <w:marBottom w:val="0"/>
      <w:divBdr>
        <w:top w:val="none" w:sz="0" w:space="0" w:color="auto"/>
        <w:left w:val="none" w:sz="0" w:space="0" w:color="auto"/>
        <w:bottom w:val="none" w:sz="0" w:space="0" w:color="auto"/>
        <w:right w:val="none" w:sz="0" w:space="0" w:color="auto"/>
      </w:divBdr>
    </w:div>
    <w:div w:id="998122157">
      <w:bodyDiv w:val="1"/>
      <w:marLeft w:val="0"/>
      <w:marRight w:val="0"/>
      <w:marTop w:val="0"/>
      <w:marBottom w:val="0"/>
      <w:divBdr>
        <w:top w:val="none" w:sz="0" w:space="0" w:color="auto"/>
        <w:left w:val="none" w:sz="0" w:space="0" w:color="auto"/>
        <w:bottom w:val="none" w:sz="0" w:space="0" w:color="auto"/>
        <w:right w:val="none" w:sz="0" w:space="0" w:color="auto"/>
      </w:divBdr>
      <w:divsChild>
        <w:div w:id="1985349060">
          <w:marLeft w:val="0"/>
          <w:marRight w:val="0"/>
          <w:marTop w:val="0"/>
          <w:marBottom w:val="0"/>
          <w:divBdr>
            <w:top w:val="none" w:sz="0" w:space="0" w:color="auto"/>
            <w:left w:val="none" w:sz="0" w:space="0" w:color="auto"/>
            <w:bottom w:val="none" w:sz="0" w:space="0" w:color="auto"/>
            <w:right w:val="none" w:sz="0" w:space="0" w:color="auto"/>
          </w:divBdr>
          <w:divsChild>
            <w:div w:id="1029796508">
              <w:marLeft w:val="0"/>
              <w:marRight w:val="0"/>
              <w:marTop w:val="0"/>
              <w:marBottom w:val="0"/>
              <w:divBdr>
                <w:top w:val="none" w:sz="0" w:space="0" w:color="auto"/>
                <w:left w:val="none" w:sz="0" w:space="0" w:color="auto"/>
                <w:bottom w:val="none" w:sz="0" w:space="0" w:color="auto"/>
                <w:right w:val="none" w:sz="0" w:space="0" w:color="auto"/>
              </w:divBdr>
              <w:divsChild>
                <w:div w:id="816798424">
                  <w:marLeft w:val="0"/>
                  <w:marRight w:val="0"/>
                  <w:marTop w:val="0"/>
                  <w:marBottom w:val="0"/>
                  <w:divBdr>
                    <w:top w:val="none" w:sz="0" w:space="0" w:color="auto"/>
                    <w:left w:val="none" w:sz="0" w:space="0" w:color="auto"/>
                    <w:bottom w:val="none" w:sz="0" w:space="0" w:color="auto"/>
                    <w:right w:val="none" w:sz="0" w:space="0" w:color="auto"/>
                  </w:divBdr>
                  <w:divsChild>
                    <w:div w:id="1828129567">
                      <w:marLeft w:val="0"/>
                      <w:marRight w:val="0"/>
                      <w:marTop w:val="0"/>
                      <w:marBottom w:val="0"/>
                      <w:divBdr>
                        <w:top w:val="none" w:sz="0" w:space="0" w:color="auto"/>
                        <w:left w:val="none" w:sz="0" w:space="0" w:color="auto"/>
                        <w:bottom w:val="none" w:sz="0" w:space="0" w:color="auto"/>
                        <w:right w:val="none" w:sz="0" w:space="0" w:color="auto"/>
                      </w:divBdr>
                      <w:divsChild>
                        <w:div w:id="2119789979">
                          <w:marLeft w:val="0"/>
                          <w:marRight w:val="0"/>
                          <w:marTop w:val="0"/>
                          <w:marBottom w:val="0"/>
                          <w:divBdr>
                            <w:top w:val="none" w:sz="0" w:space="0" w:color="auto"/>
                            <w:left w:val="none" w:sz="0" w:space="0" w:color="auto"/>
                            <w:bottom w:val="none" w:sz="0" w:space="0" w:color="auto"/>
                            <w:right w:val="none" w:sz="0" w:space="0" w:color="auto"/>
                          </w:divBdr>
                          <w:divsChild>
                            <w:div w:id="537939967">
                              <w:marLeft w:val="0"/>
                              <w:marRight w:val="0"/>
                              <w:marTop w:val="0"/>
                              <w:marBottom w:val="0"/>
                              <w:divBdr>
                                <w:top w:val="none" w:sz="0" w:space="0" w:color="auto"/>
                                <w:left w:val="none" w:sz="0" w:space="0" w:color="auto"/>
                                <w:bottom w:val="none" w:sz="0" w:space="0" w:color="auto"/>
                                <w:right w:val="none" w:sz="0" w:space="0" w:color="auto"/>
                              </w:divBdr>
                              <w:divsChild>
                                <w:div w:id="299455942">
                                  <w:marLeft w:val="0"/>
                                  <w:marRight w:val="0"/>
                                  <w:marTop w:val="0"/>
                                  <w:marBottom w:val="0"/>
                                  <w:divBdr>
                                    <w:top w:val="single" w:sz="6" w:space="0" w:color="F5F5F5"/>
                                    <w:left w:val="single" w:sz="6" w:space="0" w:color="F5F5F5"/>
                                    <w:bottom w:val="single" w:sz="6" w:space="0" w:color="F5F5F5"/>
                                    <w:right w:val="single" w:sz="6" w:space="0" w:color="F5F5F5"/>
                                  </w:divBdr>
                                  <w:divsChild>
                                    <w:div w:id="1881628008">
                                      <w:marLeft w:val="0"/>
                                      <w:marRight w:val="0"/>
                                      <w:marTop w:val="0"/>
                                      <w:marBottom w:val="0"/>
                                      <w:divBdr>
                                        <w:top w:val="none" w:sz="0" w:space="0" w:color="auto"/>
                                        <w:left w:val="none" w:sz="0" w:space="0" w:color="auto"/>
                                        <w:bottom w:val="none" w:sz="0" w:space="0" w:color="auto"/>
                                        <w:right w:val="none" w:sz="0" w:space="0" w:color="auto"/>
                                      </w:divBdr>
                                      <w:divsChild>
                                        <w:div w:id="439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619603">
      <w:bodyDiv w:val="1"/>
      <w:marLeft w:val="0"/>
      <w:marRight w:val="0"/>
      <w:marTop w:val="0"/>
      <w:marBottom w:val="0"/>
      <w:divBdr>
        <w:top w:val="none" w:sz="0" w:space="0" w:color="auto"/>
        <w:left w:val="none" w:sz="0" w:space="0" w:color="auto"/>
        <w:bottom w:val="none" w:sz="0" w:space="0" w:color="auto"/>
        <w:right w:val="none" w:sz="0" w:space="0" w:color="auto"/>
      </w:divBdr>
      <w:divsChild>
        <w:div w:id="345401396">
          <w:marLeft w:val="0"/>
          <w:marRight w:val="0"/>
          <w:marTop w:val="0"/>
          <w:marBottom w:val="0"/>
          <w:divBdr>
            <w:top w:val="none" w:sz="0" w:space="0" w:color="auto"/>
            <w:left w:val="none" w:sz="0" w:space="0" w:color="auto"/>
            <w:bottom w:val="none" w:sz="0" w:space="0" w:color="auto"/>
            <w:right w:val="none" w:sz="0" w:space="0" w:color="auto"/>
          </w:divBdr>
          <w:divsChild>
            <w:div w:id="7802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86">
      <w:bodyDiv w:val="1"/>
      <w:marLeft w:val="0"/>
      <w:marRight w:val="0"/>
      <w:marTop w:val="0"/>
      <w:marBottom w:val="0"/>
      <w:divBdr>
        <w:top w:val="none" w:sz="0" w:space="0" w:color="auto"/>
        <w:left w:val="none" w:sz="0" w:space="0" w:color="auto"/>
        <w:bottom w:val="none" w:sz="0" w:space="0" w:color="auto"/>
        <w:right w:val="none" w:sz="0" w:space="0" w:color="auto"/>
      </w:divBdr>
    </w:div>
    <w:div w:id="1417752927">
      <w:bodyDiv w:val="1"/>
      <w:marLeft w:val="0"/>
      <w:marRight w:val="0"/>
      <w:marTop w:val="0"/>
      <w:marBottom w:val="0"/>
      <w:divBdr>
        <w:top w:val="none" w:sz="0" w:space="0" w:color="auto"/>
        <w:left w:val="none" w:sz="0" w:space="0" w:color="auto"/>
        <w:bottom w:val="none" w:sz="0" w:space="0" w:color="auto"/>
        <w:right w:val="none" w:sz="0" w:space="0" w:color="auto"/>
      </w:divBdr>
      <w:divsChild>
        <w:div w:id="2035843063">
          <w:marLeft w:val="0"/>
          <w:marRight w:val="0"/>
          <w:marTop w:val="0"/>
          <w:marBottom w:val="0"/>
          <w:divBdr>
            <w:top w:val="none" w:sz="0" w:space="0" w:color="auto"/>
            <w:left w:val="none" w:sz="0" w:space="0" w:color="auto"/>
            <w:bottom w:val="none" w:sz="0" w:space="0" w:color="auto"/>
            <w:right w:val="none" w:sz="0" w:space="0" w:color="auto"/>
          </w:divBdr>
        </w:div>
      </w:divsChild>
    </w:div>
    <w:div w:id="1549682238">
      <w:bodyDiv w:val="1"/>
      <w:marLeft w:val="0"/>
      <w:marRight w:val="0"/>
      <w:marTop w:val="0"/>
      <w:marBottom w:val="0"/>
      <w:divBdr>
        <w:top w:val="none" w:sz="0" w:space="0" w:color="auto"/>
        <w:left w:val="none" w:sz="0" w:space="0" w:color="auto"/>
        <w:bottom w:val="none" w:sz="0" w:space="0" w:color="auto"/>
        <w:right w:val="none" w:sz="0" w:space="0" w:color="auto"/>
      </w:divBdr>
    </w:div>
    <w:div w:id="1694917702">
      <w:bodyDiv w:val="1"/>
      <w:marLeft w:val="0"/>
      <w:marRight w:val="0"/>
      <w:marTop w:val="0"/>
      <w:marBottom w:val="0"/>
      <w:divBdr>
        <w:top w:val="none" w:sz="0" w:space="0" w:color="auto"/>
        <w:left w:val="none" w:sz="0" w:space="0" w:color="auto"/>
        <w:bottom w:val="none" w:sz="0" w:space="0" w:color="auto"/>
        <w:right w:val="none" w:sz="0" w:space="0" w:color="auto"/>
      </w:divBdr>
      <w:divsChild>
        <w:div w:id="942415780">
          <w:marLeft w:val="0"/>
          <w:marRight w:val="0"/>
          <w:marTop w:val="0"/>
          <w:marBottom w:val="0"/>
          <w:divBdr>
            <w:top w:val="none" w:sz="0" w:space="0" w:color="auto"/>
            <w:left w:val="none" w:sz="0" w:space="0" w:color="auto"/>
            <w:bottom w:val="none" w:sz="0" w:space="0" w:color="auto"/>
            <w:right w:val="none" w:sz="0" w:space="0" w:color="auto"/>
          </w:divBdr>
          <w:divsChild>
            <w:div w:id="1737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odle.upm.es/titulaciones/oficiales/pluginfile.php/10486790/mod_resource/content/25/B3_2022.pdf" TargetMode="External"/><Relationship Id="rId18" Type="http://schemas.openxmlformats.org/officeDocument/2006/relationships/hyperlink" Target="https://moodle.upm.es/titulaciones/oficiales/mod/resource/view.php?id=485292"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Keil.com"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oodle.upm.es/titulaciones/oficiales/mod/resource/view.php?id=485287" TargetMode="External"/><Relationship Id="rId25" Type="http://schemas.openxmlformats.org/officeDocument/2006/relationships/image" Target="media/image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oodle.upm.es/titulaciones/oficiales/mod/resource/view.php?id=289526" TargetMode="External"/><Relationship Id="rId20" Type="http://schemas.openxmlformats.org/officeDocument/2006/relationships/hyperlink" Target="https://moodle.upm.es/titulaciones/oficiales/mod/url/view.php?id=485555"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oodle.upm.es/titulaciones/oficiales/pluginfile.php/10486750/mod_resource/content/5/UM1974-NUCLEO-F429ZI-USER%20MANUAL.pdf"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moodle.upm.es/titulaciones/oficiales/mod/url/view.php?id=485555"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dle.upm.es/titulaciones/oficiales/pluginfile.php/10486791/mod_resource/content/26/B3_Dise%C3%B1o.pdf"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kijap\Application%20Data\Microsoft\Templates\ITER%20PM%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14" ma:contentTypeDescription="Crear nuevo documento." ma:contentTypeScope="" ma:versionID="7915db28c2e947ec3e70c51f5399013a">
  <xsd:schema xmlns:xsd="http://www.w3.org/2001/XMLSchema" xmlns:xs="http://www.w3.org/2001/XMLSchema" xmlns:p="http://schemas.microsoft.com/office/2006/metadata/properties" xmlns:ns3="f6ad4708-cd8a-45fe-98bf-2842077436f6" xmlns:ns4="55a32cf4-c6f7-4b7e-b4ea-547c22e252f1" targetNamespace="http://schemas.microsoft.com/office/2006/metadata/properties" ma:root="true" ma:fieldsID="b525f7357b83abfb1de041436cb0ad8e" ns3:_="" ns4:_="">
    <xsd:import namespace="f6ad4708-cd8a-45fe-98bf-2842077436f6"/>
    <xsd:import namespace="55a32cf4-c6f7-4b7e-b4ea-547c22e252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a32cf4-c6f7-4b7e-b4ea-547c22e252f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D4F5B-2444-42A8-B2D9-751C780E22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8BC809-621B-4662-A146-B9028499A6F3}">
  <ds:schemaRefs>
    <ds:schemaRef ds:uri="http://schemas.microsoft.com/sharepoint/v3/contenttype/forms"/>
  </ds:schemaRefs>
</ds:datastoreItem>
</file>

<file path=customXml/itemProps4.xml><?xml version="1.0" encoding="utf-8"?>
<ds:datastoreItem xmlns:ds="http://schemas.openxmlformats.org/officeDocument/2006/customXml" ds:itemID="{4E461CC0-6C17-4EF8-B7FB-CCCF74EC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55a32cf4-c6f7-4b7e-b4ea-547c22e25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28E6E8-ED98-4D63-B4DD-99974D6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 PM Report</Template>
  <TotalTime>828</TotalTime>
  <Pages>16</Pages>
  <Words>3786</Words>
  <Characters>22196</Characters>
  <Application>Microsoft Office Word</Application>
  <DocSecurity>0</DocSecurity>
  <Lines>184</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Embedded Linux Systems</vt:lpstr>
    </vt:vector>
  </TitlesOfParts>
  <Company>Dpto Sistemas Electrónicos y de Control Universidad Politecnica de Madrid</Company>
  <LinksUpToDate>false</LinksUpToDate>
  <CharactersWithSpaces>25931</CharactersWithSpaces>
  <SharedDoc>false</SharedDoc>
  <HLinks>
    <vt:vector size="96" baseType="variant">
      <vt:variant>
        <vt:i4>1114167</vt:i4>
      </vt:variant>
      <vt:variant>
        <vt:i4>95</vt:i4>
      </vt:variant>
      <vt:variant>
        <vt:i4>0</vt:i4>
      </vt:variant>
      <vt:variant>
        <vt:i4>5</vt:i4>
      </vt:variant>
      <vt:variant>
        <vt:lpwstr/>
      </vt:variant>
      <vt:variant>
        <vt:lpwstr>_Toc358388486</vt:lpwstr>
      </vt:variant>
      <vt:variant>
        <vt:i4>1048629</vt:i4>
      </vt:variant>
      <vt:variant>
        <vt:i4>86</vt:i4>
      </vt:variant>
      <vt:variant>
        <vt:i4>0</vt:i4>
      </vt:variant>
      <vt:variant>
        <vt:i4>5</vt:i4>
      </vt:variant>
      <vt:variant>
        <vt:lpwstr/>
      </vt:variant>
      <vt:variant>
        <vt:lpwstr>_Toc358388695</vt:lpwstr>
      </vt:variant>
      <vt:variant>
        <vt:i4>1048629</vt:i4>
      </vt:variant>
      <vt:variant>
        <vt:i4>80</vt:i4>
      </vt:variant>
      <vt:variant>
        <vt:i4>0</vt:i4>
      </vt:variant>
      <vt:variant>
        <vt:i4>5</vt:i4>
      </vt:variant>
      <vt:variant>
        <vt:lpwstr/>
      </vt:variant>
      <vt:variant>
        <vt:lpwstr>_Toc358388694</vt:lpwstr>
      </vt:variant>
      <vt:variant>
        <vt:i4>1048629</vt:i4>
      </vt:variant>
      <vt:variant>
        <vt:i4>74</vt:i4>
      </vt:variant>
      <vt:variant>
        <vt:i4>0</vt:i4>
      </vt:variant>
      <vt:variant>
        <vt:i4>5</vt:i4>
      </vt:variant>
      <vt:variant>
        <vt:lpwstr/>
      </vt:variant>
      <vt:variant>
        <vt:lpwstr>_Toc358388693</vt:lpwstr>
      </vt:variant>
      <vt:variant>
        <vt:i4>1048629</vt:i4>
      </vt:variant>
      <vt:variant>
        <vt:i4>68</vt:i4>
      </vt:variant>
      <vt:variant>
        <vt:i4>0</vt:i4>
      </vt:variant>
      <vt:variant>
        <vt:i4>5</vt:i4>
      </vt:variant>
      <vt:variant>
        <vt:lpwstr/>
      </vt:variant>
      <vt:variant>
        <vt:lpwstr>_Toc358388692</vt:lpwstr>
      </vt:variant>
      <vt:variant>
        <vt:i4>1048629</vt:i4>
      </vt:variant>
      <vt:variant>
        <vt:i4>62</vt:i4>
      </vt:variant>
      <vt:variant>
        <vt:i4>0</vt:i4>
      </vt:variant>
      <vt:variant>
        <vt:i4>5</vt:i4>
      </vt:variant>
      <vt:variant>
        <vt:lpwstr/>
      </vt:variant>
      <vt:variant>
        <vt:lpwstr>_Toc358388691</vt:lpwstr>
      </vt:variant>
      <vt:variant>
        <vt:i4>1048629</vt:i4>
      </vt:variant>
      <vt:variant>
        <vt:i4>56</vt:i4>
      </vt:variant>
      <vt:variant>
        <vt:i4>0</vt:i4>
      </vt:variant>
      <vt:variant>
        <vt:i4>5</vt:i4>
      </vt:variant>
      <vt:variant>
        <vt:lpwstr/>
      </vt:variant>
      <vt:variant>
        <vt:lpwstr>_Toc358388690</vt:lpwstr>
      </vt:variant>
      <vt:variant>
        <vt:i4>1114165</vt:i4>
      </vt:variant>
      <vt:variant>
        <vt:i4>50</vt:i4>
      </vt:variant>
      <vt:variant>
        <vt:i4>0</vt:i4>
      </vt:variant>
      <vt:variant>
        <vt:i4>5</vt:i4>
      </vt:variant>
      <vt:variant>
        <vt:lpwstr/>
      </vt:variant>
      <vt:variant>
        <vt:lpwstr>_Toc358388689</vt:lpwstr>
      </vt:variant>
      <vt:variant>
        <vt:i4>1114165</vt:i4>
      </vt:variant>
      <vt:variant>
        <vt:i4>44</vt:i4>
      </vt:variant>
      <vt:variant>
        <vt:i4>0</vt:i4>
      </vt:variant>
      <vt:variant>
        <vt:i4>5</vt:i4>
      </vt:variant>
      <vt:variant>
        <vt:lpwstr/>
      </vt:variant>
      <vt:variant>
        <vt:lpwstr>_Toc358388688</vt:lpwstr>
      </vt:variant>
      <vt:variant>
        <vt:i4>1114165</vt:i4>
      </vt:variant>
      <vt:variant>
        <vt:i4>38</vt:i4>
      </vt:variant>
      <vt:variant>
        <vt:i4>0</vt:i4>
      </vt:variant>
      <vt:variant>
        <vt:i4>5</vt:i4>
      </vt:variant>
      <vt:variant>
        <vt:lpwstr/>
      </vt:variant>
      <vt:variant>
        <vt:lpwstr>_Toc358388687</vt:lpwstr>
      </vt:variant>
      <vt:variant>
        <vt:i4>1114165</vt:i4>
      </vt:variant>
      <vt:variant>
        <vt:i4>32</vt:i4>
      </vt:variant>
      <vt:variant>
        <vt:i4>0</vt:i4>
      </vt:variant>
      <vt:variant>
        <vt:i4>5</vt:i4>
      </vt:variant>
      <vt:variant>
        <vt:lpwstr/>
      </vt:variant>
      <vt:variant>
        <vt:lpwstr>_Toc358388686</vt:lpwstr>
      </vt:variant>
      <vt:variant>
        <vt:i4>1114165</vt:i4>
      </vt:variant>
      <vt:variant>
        <vt:i4>26</vt:i4>
      </vt:variant>
      <vt:variant>
        <vt:i4>0</vt:i4>
      </vt:variant>
      <vt:variant>
        <vt:i4>5</vt:i4>
      </vt:variant>
      <vt:variant>
        <vt:lpwstr/>
      </vt:variant>
      <vt:variant>
        <vt:lpwstr>_Toc358388685</vt:lpwstr>
      </vt:variant>
      <vt:variant>
        <vt:i4>1114165</vt:i4>
      </vt:variant>
      <vt:variant>
        <vt:i4>20</vt:i4>
      </vt:variant>
      <vt:variant>
        <vt:i4>0</vt:i4>
      </vt:variant>
      <vt:variant>
        <vt:i4>5</vt:i4>
      </vt:variant>
      <vt:variant>
        <vt:lpwstr/>
      </vt:variant>
      <vt:variant>
        <vt:lpwstr>_Toc358388684</vt:lpwstr>
      </vt:variant>
      <vt:variant>
        <vt:i4>1114165</vt:i4>
      </vt:variant>
      <vt:variant>
        <vt:i4>14</vt:i4>
      </vt:variant>
      <vt:variant>
        <vt:i4>0</vt:i4>
      </vt:variant>
      <vt:variant>
        <vt:i4>5</vt:i4>
      </vt:variant>
      <vt:variant>
        <vt:lpwstr/>
      </vt:variant>
      <vt:variant>
        <vt:lpwstr>_Toc358388683</vt:lpwstr>
      </vt:variant>
      <vt:variant>
        <vt:i4>1114165</vt:i4>
      </vt:variant>
      <vt:variant>
        <vt:i4>8</vt:i4>
      </vt:variant>
      <vt:variant>
        <vt:i4>0</vt:i4>
      </vt:variant>
      <vt:variant>
        <vt:i4>5</vt:i4>
      </vt:variant>
      <vt:variant>
        <vt:lpwstr/>
      </vt:variant>
      <vt:variant>
        <vt:lpwstr>_Toc358388682</vt:lpwstr>
      </vt:variant>
      <vt:variant>
        <vt:i4>1114165</vt:i4>
      </vt:variant>
      <vt:variant>
        <vt:i4>2</vt:i4>
      </vt:variant>
      <vt:variant>
        <vt:i4>0</vt:i4>
      </vt:variant>
      <vt:variant>
        <vt:i4>5</vt:i4>
      </vt:variant>
      <vt:variant>
        <vt:lpwstr/>
      </vt:variant>
      <vt:variant>
        <vt:lpwstr>_Toc358388681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Using Buildroot for building embedded Linux Systems</dc:subject>
  <dc:creator>EDUARDO BARRERA LOPEZ DE TURISO</dc:creator>
  <cp:lastModifiedBy>chus</cp:lastModifiedBy>
  <cp:revision>12</cp:revision>
  <cp:lastPrinted>2022-12-21T14:47:00Z</cp:lastPrinted>
  <dcterms:created xsi:type="dcterms:W3CDTF">2021-11-18T10:57:00Z</dcterms:created>
  <dcterms:modified xsi:type="dcterms:W3CDTF">2022-12-21T14:48:00Z</dcterms:modified>
  <cp:category>Tutorial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mark">
    <vt:lpwstr>DS proofreading implemented</vt:lpwstr>
  </property>
  <property fmtid="{D5CDD505-2E9C-101B-9397-08002B2CF9AE}" pid="3" name="ContentType">
    <vt:lpwstr>Document</vt:lpwstr>
  </property>
  <property fmtid="{D5CDD505-2E9C-101B-9397-08002B2CF9AE}" pid="4" name="_DocHome">
    <vt:i4>-599327235</vt:i4>
  </property>
  <property fmtid="{D5CDD505-2E9C-101B-9397-08002B2CF9AE}" pid="5" name="ContentTypeId">
    <vt:lpwstr>0x0101005B92C039CFBB2249B217492598E5BE11</vt:lpwstr>
  </property>
</Properties>
</file>